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EF04" w14:textId="77777777" w:rsidR="0074718A" w:rsidRPr="00B66396" w:rsidRDefault="007A41D5" w:rsidP="001C7D19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 xml:space="preserve">Point of Sales Transaction </w:t>
      </w:r>
      <w:r w:rsidR="002E13AB" w:rsidRPr="00B66396">
        <w:rPr>
          <w:rFonts w:cs="Arial"/>
          <w:sz w:val="32"/>
          <w:szCs w:val="32"/>
        </w:rPr>
        <w:t>System</w:t>
      </w:r>
      <w:r w:rsidRPr="00B66396">
        <w:rPr>
          <w:rFonts w:cs="Arial"/>
          <w:sz w:val="32"/>
          <w:szCs w:val="32"/>
        </w:rPr>
        <w:t xml:space="preserve"> for Domino’s Pizza</w:t>
      </w:r>
    </w:p>
    <w:p w14:paraId="765C5979" w14:textId="77777777" w:rsidR="007A41D5" w:rsidRPr="00B66396" w:rsidRDefault="00BC420B" w:rsidP="001C7D19">
      <w:pPr>
        <w:pStyle w:val="Title"/>
        <w:rPr>
          <w:rFonts w:cs="Arial"/>
          <w:sz w:val="32"/>
          <w:szCs w:val="32"/>
        </w:rPr>
      </w:pPr>
      <w:r w:rsidRPr="00B66396">
        <w:rPr>
          <w:rFonts w:cs="Arial"/>
          <w:sz w:val="32"/>
          <w:szCs w:val="32"/>
        </w:rPr>
        <w:t xml:space="preserve"> </w:t>
      </w:r>
      <w:r w:rsidR="00852FAF" w:rsidRPr="00B66396">
        <w:rPr>
          <w:rFonts w:cs="Arial"/>
          <w:bCs/>
          <w:color w:val="111111"/>
          <w:sz w:val="32"/>
          <w:szCs w:val="32"/>
          <w:shd w:val="clear" w:color="auto" w:fill="FFFFFF"/>
        </w:rPr>
        <w:t>Traceability Matrix</w:t>
      </w:r>
    </w:p>
    <w:p w14:paraId="4FE15BCF" w14:textId="6FA05B60" w:rsidR="0074718A" w:rsidRPr="00B66396" w:rsidRDefault="0057495F" w:rsidP="001C7D19">
      <w:pPr>
        <w:pStyle w:val="Title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Version 2</w:t>
      </w:r>
      <w:r w:rsidR="007A41D5" w:rsidRPr="00B66396">
        <w:rPr>
          <w:rFonts w:cs="Arial"/>
          <w:sz w:val="32"/>
          <w:szCs w:val="32"/>
        </w:rPr>
        <w:t>.0</w:t>
      </w:r>
    </w:p>
    <w:p w14:paraId="138C00EC" w14:textId="4703B22B" w:rsidR="0074718A" w:rsidRPr="00B66396" w:rsidRDefault="0057495F" w:rsidP="001C7D19">
      <w:pPr>
        <w:pStyle w:val="Title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October 2</w:t>
      </w:r>
      <w:r w:rsidR="00ED7956">
        <w:rPr>
          <w:rFonts w:cs="Arial"/>
          <w:sz w:val="32"/>
          <w:szCs w:val="32"/>
        </w:rPr>
        <w:t>8</w:t>
      </w:r>
      <w:r w:rsidR="0074718A" w:rsidRPr="00B66396">
        <w:rPr>
          <w:rFonts w:cs="Arial"/>
          <w:sz w:val="32"/>
          <w:szCs w:val="32"/>
        </w:rPr>
        <w:t>, 2014</w:t>
      </w:r>
    </w:p>
    <w:p w14:paraId="7D0C26B6" w14:textId="77777777" w:rsidR="002068D8" w:rsidRPr="00B66396" w:rsidRDefault="002068D8" w:rsidP="001C7D19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5636112C" w14:textId="77777777" w:rsidR="002068D8" w:rsidRPr="00B66396" w:rsidRDefault="002068D8" w:rsidP="001C7D1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B66396">
        <w:rPr>
          <w:rFonts w:ascii="Arial" w:hAnsi="Arial" w:cs="Arial"/>
          <w:b/>
          <w:sz w:val="32"/>
          <w:szCs w:val="32"/>
        </w:rPr>
        <w:t>Number One Best Professional Development Practices</w:t>
      </w:r>
    </w:p>
    <w:p w14:paraId="733DA4F7" w14:textId="2DC8663B" w:rsidR="00BC420B" w:rsidRPr="00B66396" w:rsidRDefault="0074718A" w:rsidP="001C7D1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  <w:sectPr w:rsidR="00BC420B" w:rsidRPr="00B66396" w:rsidSect="002068D8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B66396">
        <w:rPr>
          <w:rFonts w:ascii="Arial" w:hAnsi="Arial" w:cs="Arial"/>
          <w:b/>
          <w:sz w:val="32"/>
          <w:szCs w:val="32"/>
        </w:rPr>
        <w:t>Authors: Ric</w:t>
      </w:r>
      <w:r w:rsidR="00B66396">
        <w:rPr>
          <w:rFonts w:ascii="Arial" w:hAnsi="Arial" w:cs="Arial"/>
          <w:b/>
          <w:sz w:val="32"/>
          <w:szCs w:val="32"/>
        </w:rPr>
        <w:t xml:space="preserve">hard </w:t>
      </w:r>
      <w:proofErr w:type="spellStart"/>
      <w:r w:rsidR="00B66396">
        <w:rPr>
          <w:rFonts w:ascii="Arial" w:hAnsi="Arial" w:cs="Arial"/>
          <w:b/>
          <w:sz w:val="32"/>
          <w:szCs w:val="32"/>
        </w:rPr>
        <w:t>Tyaba</w:t>
      </w:r>
      <w:proofErr w:type="spellEnd"/>
      <w:r w:rsidR="00B66396">
        <w:rPr>
          <w:rFonts w:ascii="Arial" w:hAnsi="Arial" w:cs="Arial"/>
          <w:b/>
          <w:sz w:val="32"/>
          <w:szCs w:val="32"/>
        </w:rPr>
        <w:t xml:space="preserve">, Abu </w:t>
      </w:r>
      <w:proofErr w:type="spellStart"/>
      <w:r w:rsidR="00B66396">
        <w:rPr>
          <w:rFonts w:ascii="Arial" w:hAnsi="Arial" w:cs="Arial"/>
          <w:b/>
          <w:sz w:val="32"/>
          <w:szCs w:val="32"/>
        </w:rPr>
        <w:t>Kebbie</w:t>
      </w:r>
      <w:proofErr w:type="spellEnd"/>
      <w:r w:rsidR="00B66396">
        <w:rPr>
          <w:rFonts w:ascii="Arial" w:hAnsi="Arial" w:cs="Arial"/>
          <w:b/>
          <w:sz w:val="32"/>
          <w:szCs w:val="32"/>
        </w:rPr>
        <w:t>-Anthony,</w:t>
      </w:r>
      <w:r w:rsidR="00B66396">
        <w:rPr>
          <w:rFonts w:ascii="Arial" w:hAnsi="Arial" w:cs="Arial"/>
          <w:b/>
          <w:sz w:val="32"/>
          <w:szCs w:val="32"/>
        </w:rPr>
        <w:br/>
      </w:r>
      <w:r w:rsidR="00E339DC" w:rsidRPr="00B66396">
        <w:rPr>
          <w:rFonts w:ascii="Arial" w:hAnsi="Arial" w:cs="Arial"/>
          <w:b/>
          <w:sz w:val="32"/>
          <w:szCs w:val="32"/>
        </w:rPr>
        <w:t xml:space="preserve">Chris McEligot, </w:t>
      </w:r>
      <w:proofErr w:type="gramStart"/>
      <w:r w:rsidR="00E339DC" w:rsidRPr="00B66396">
        <w:rPr>
          <w:rFonts w:ascii="Arial" w:hAnsi="Arial" w:cs="Arial"/>
          <w:b/>
          <w:sz w:val="32"/>
          <w:szCs w:val="32"/>
        </w:rPr>
        <w:t>Nicolas</w:t>
      </w:r>
      <w:proofErr w:type="gramEnd"/>
      <w:r w:rsidR="00E339DC" w:rsidRPr="00B66396">
        <w:rPr>
          <w:rFonts w:ascii="Arial" w:hAnsi="Arial" w:cs="Arial"/>
          <w:b/>
          <w:sz w:val="32"/>
          <w:szCs w:val="32"/>
        </w:rPr>
        <w:t xml:space="preserve"> Mouriski</w:t>
      </w:r>
    </w:p>
    <w:p w14:paraId="03F22C57" w14:textId="77777777" w:rsidR="00975460" w:rsidRDefault="00975460" w:rsidP="001C7D19">
      <w:pPr>
        <w:pStyle w:val="Title"/>
        <w:jc w:val="left"/>
        <w:rPr>
          <w:rFonts w:cs="Arial"/>
          <w:sz w:val="24"/>
          <w:szCs w:val="24"/>
        </w:rPr>
        <w:sectPr w:rsidR="00975460" w:rsidSect="00975460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EEE8BB9" w14:textId="3867DF66" w:rsidR="00BC420B" w:rsidRPr="00DA2AEB" w:rsidRDefault="00BC420B" w:rsidP="001C7D19">
      <w:pPr>
        <w:pStyle w:val="Title"/>
        <w:rPr>
          <w:rFonts w:cs="Arial"/>
          <w:sz w:val="24"/>
          <w:szCs w:val="24"/>
        </w:rPr>
      </w:pPr>
      <w:r w:rsidRPr="00DA2AEB">
        <w:rPr>
          <w:rFonts w:cs="Arial"/>
          <w:sz w:val="24"/>
          <w:szCs w:val="24"/>
        </w:rPr>
        <w:lastRenderedPageBreak/>
        <w:t>Table of Contents</w:t>
      </w:r>
    </w:p>
    <w:p w14:paraId="79BFAC8A" w14:textId="77777777" w:rsidR="000C1616" w:rsidRPr="001E165B" w:rsidRDefault="00BC420B" w:rsidP="001E165B">
      <w:pPr>
        <w:pStyle w:val="TOC1"/>
        <w:tabs>
          <w:tab w:val="left" w:pos="390"/>
        </w:tabs>
        <w:spacing w:before="0" w:after="0"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</w:rPr>
        <w:fldChar w:fldCharType="begin"/>
      </w:r>
      <w:r w:rsidRPr="001E165B">
        <w:rPr>
          <w:rFonts w:ascii="Arial" w:hAnsi="Arial" w:cs="Arial"/>
        </w:rPr>
        <w:instrText xml:space="preserve"> TOC \o "1-3" </w:instrText>
      </w:r>
      <w:r w:rsidRPr="001E165B">
        <w:rPr>
          <w:rFonts w:ascii="Arial" w:hAnsi="Arial" w:cs="Arial"/>
        </w:rPr>
        <w:fldChar w:fldCharType="separate"/>
      </w:r>
      <w:r w:rsidR="000C1616" w:rsidRPr="001E165B">
        <w:rPr>
          <w:rFonts w:ascii="Arial" w:hAnsi="Arial"/>
          <w:noProof/>
        </w:rPr>
        <w:t>1.</w:t>
      </w:r>
      <w:r w:rsidR="000C1616" w:rsidRPr="001E165B">
        <w:rPr>
          <w:rFonts w:ascii="Arial" w:eastAsiaTheme="minorEastAsia" w:hAnsi="Arial" w:cstheme="minorBidi"/>
          <w:noProof/>
          <w:lang w:eastAsia="ja-JP"/>
        </w:rPr>
        <w:tab/>
      </w:r>
      <w:r w:rsidR="000C1616" w:rsidRPr="001E165B">
        <w:rPr>
          <w:rFonts w:ascii="Arial" w:hAnsi="Arial"/>
          <w:noProof/>
        </w:rPr>
        <w:t>Introduction</w:t>
      </w:r>
      <w:r w:rsidR="000C1616" w:rsidRPr="001E165B">
        <w:rPr>
          <w:rFonts w:ascii="Arial" w:hAnsi="Arial"/>
          <w:noProof/>
        </w:rPr>
        <w:tab/>
      </w:r>
      <w:r w:rsidR="000C1616" w:rsidRPr="001E165B">
        <w:rPr>
          <w:rFonts w:ascii="Arial" w:hAnsi="Arial"/>
          <w:noProof/>
        </w:rPr>
        <w:fldChar w:fldCharType="begin"/>
      </w:r>
      <w:r w:rsidR="000C1616" w:rsidRPr="001E165B">
        <w:rPr>
          <w:rFonts w:ascii="Arial" w:hAnsi="Arial"/>
          <w:noProof/>
        </w:rPr>
        <w:instrText xml:space="preserve"> PAGEREF _Toc276134445 \h </w:instrText>
      </w:r>
      <w:r w:rsidR="000C1616" w:rsidRPr="001E165B">
        <w:rPr>
          <w:rFonts w:ascii="Arial" w:hAnsi="Arial"/>
          <w:noProof/>
        </w:rPr>
      </w:r>
      <w:r w:rsidR="000C1616" w:rsidRPr="001E165B">
        <w:rPr>
          <w:rFonts w:ascii="Arial" w:hAnsi="Arial"/>
          <w:noProof/>
        </w:rPr>
        <w:fldChar w:fldCharType="separate"/>
      </w:r>
      <w:r w:rsidR="000C1616" w:rsidRPr="001E165B">
        <w:rPr>
          <w:rFonts w:ascii="Arial" w:hAnsi="Arial"/>
          <w:noProof/>
        </w:rPr>
        <w:t>1</w:t>
      </w:r>
      <w:r w:rsidR="000C1616" w:rsidRPr="001E165B">
        <w:rPr>
          <w:rFonts w:ascii="Arial" w:hAnsi="Arial"/>
          <w:noProof/>
        </w:rPr>
        <w:fldChar w:fldCharType="end"/>
      </w:r>
    </w:p>
    <w:p w14:paraId="494B2D7B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1.1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Purpose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_Toc276134446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641CB18E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1.2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Scope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_Toc276134447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3BD487AD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1.3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Definitions, Acronyms and Abbreviations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_Toc276134448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6365D1AF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1.4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References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_Toc276134449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542A1E9C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1.5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System Overview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_Toc276134450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670BD409" w14:textId="4034418D" w:rsidR="000C1616" w:rsidRPr="001E165B" w:rsidRDefault="000C1616" w:rsidP="001E165B">
      <w:pPr>
        <w:pStyle w:val="TOC1"/>
        <w:tabs>
          <w:tab w:val="left" w:pos="390"/>
        </w:tabs>
        <w:spacing w:before="0" w:after="0"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/>
          <w:noProof/>
        </w:rPr>
        <w:t>2.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Traceability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_Toc276134451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4BD24F63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2.1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Requirements List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_Toc276134453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1</w:t>
      </w:r>
      <w:r w:rsidRPr="001E165B">
        <w:rPr>
          <w:rFonts w:ascii="Arial" w:hAnsi="Arial"/>
          <w:noProof/>
        </w:rPr>
        <w:fldChar w:fldCharType="end"/>
      </w:r>
    </w:p>
    <w:p w14:paraId="5E3C54F1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2.2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Aspects List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_Toc276134454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2</w:t>
      </w:r>
      <w:r w:rsidRPr="001E165B">
        <w:rPr>
          <w:rFonts w:ascii="Arial" w:hAnsi="Arial"/>
          <w:noProof/>
        </w:rPr>
        <w:fldChar w:fldCharType="end"/>
      </w:r>
    </w:p>
    <w:p w14:paraId="4B93826F" w14:textId="77777777" w:rsidR="000C1616" w:rsidRPr="001E165B" w:rsidRDefault="000C1616" w:rsidP="001E165B">
      <w:pPr>
        <w:pStyle w:val="TOC2"/>
        <w:tabs>
          <w:tab w:val="left" w:pos="922"/>
        </w:tabs>
        <w:spacing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2.3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Traceability Table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_Toc276134455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2</w:t>
      </w:r>
      <w:r w:rsidRPr="001E165B">
        <w:rPr>
          <w:rFonts w:ascii="Arial" w:hAnsi="Arial"/>
          <w:noProof/>
        </w:rPr>
        <w:fldChar w:fldCharType="end"/>
      </w:r>
    </w:p>
    <w:p w14:paraId="74FFB0D7" w14:textId="77777777" w:rsidR="000C1616" w:rsidRPr="001E165B" w:rsidRDefault="000C1616" w:rsidP="001E165B">
      <w:pPr>
        <w:pStyle w:val="TOC1"/>
        <w:tabs>
          <w:tab w:val="left" w:pos="390"/>
        </w:tabs>
        <w:spacing w:before="0" w:after="0" w:line="240" w:lineRule="auto"/>
        <w:rPr>
          <w:rFonts w:ascii="Arial" w:eastAsiaTheme="minorEastAsia" w:hAnsi="Arial" w:cstheme="minorBidi"/>
          <w:noProof/>
          <w:lang w:eastAsia="ja-JP"/>
        </w:rPr>
      </w:pPr>
      <w:r w:rsidRPr="001E165B">
        <w:rPr>
          <w:rFonts w:ascii="Arial" w:hAnsi="Arial" w:cs="Arial"/>
          <w:noProof/>
        </w:rPr>
        <w:t>3.</w:t>
      </w:r>
      <w:r w:rsidRPr="001E165B">
        <w:rPr>
          <w:rFonts w:ascii="Arial" w:eastAsiaTheme="minorEastAsia" w:hAnsi="Arial" w:cstheme="minorBidi"/>
          <w:noProof/>
          <w:lang w:eastAsia="ja-JP"/>
        </w:rPr>
        <w:tab/>
      </w:r>
      <w:r w:rsidRPr="001E165B">
        <w:rPr>
          <w:rFonts w:ascii="Arial" w:hAnsi="Arial" w:cs="Arial"/>
          <w:noProof/>
        </w:rPr>
        <w:t>Miscellaneous</w:t>
      </w:r>
      <w:r w:rsidRPr="001E165B">
        <w:rPr>
          <w:rFonts w:ascii="Arial" w:hAnsi="Arial"/>
          <w:noProof/>
        </w:rPr>
        <w:tab/>
      </w:r>
      <w:r w:rsidRPr="001E165B">
        <w:rPr>
          <w:rFonts w:ascii="Arial" w:hAnsi="Arial"/>
          <w:noProof/>
        </w:rPr>
        <w:fldChar w:fldCharType="begin"/>
      </w:r>
      <w:r w:rsidRPr="001E165B">
        <w:rPr>
          <w:rFonts w:ascii="Arial" w:hAnsi="Arial"/>
          <w:noProof/>
        </w:rPr>
        <w:instrText xml:space="preserve"> PAGEREF _Toc276134456 \h </w:instrText>
      </w:r>
      <w:r w:rsidRPr="001E165B">
        <w:rPr>
          <w:rFonts w:ascii="Arial" w:hAnsi="Arial"/>
          <w:noProof/>
        </w:rPr>
      </w:r>
      <w:r w:rsidRPr="001E165B">
        <w:rPr>
          <w:rFonts w:ascii="Arial" w:hAnsi="Arial"/>
          <w:noProof/>
        </w:rPr>
        <w:fldChar w:fldCharType="separate"/>
      </w:r>
      <w:r w:rsidRPr="001E165B">
        <w:rPr>
          <w:rFonts w:ascii="Arial" w:hAnsi="Arial"/>
          <w:noProof/>
        </w:rPr>
        <w:t>3</w:t>
      </w:r>
      <w:r w:rsidRPr="001E165B">
        <w:rPr>
          <w:rFonts w:ascii="Arial" w:hAnsi="Arial"/>
          <w:noProof/>
        </w:rPr>
        <w:fldChar w:fldCharType="end"/>
      </w:r>
    </w:p>
    <w:p w14:paraId="106E93BA" w14:textId="77777777" w:rsidR="00DA2AEB" w:rsidRPr="00DA2AEB" w:rsidRDefault="00BC420B" w:rsidP="000C1616">
      <w:pPr>
        <w:pStyle w:val="Title"/>
        <w:rPr>
          <w:rFonts w:cs="Arial"/>
        </w:rPr>
      </w:pPr>
      <w:r w:rsidRPr="000C1616">
        <w:rPr>
          <w:rFonts w:cs="Arial"/>
          <w:b w:val="0"/>
          <w:sz w:val="20"/>
        </w:rPr>
        <w:fldChar w:fldCharType="end"/>
      </w:r>
      <w:bookmarkStart w:id="0" w:name="_Toc447095880"/>
    </w:p>
    <w:p w14:paraId="7D25FD6A" w14:textId="77777777" w:rsidR="00DA2AEB" w:rsidRDefault="00DA2AEB" w:rsidP="001C7D19">
      <w:pPr>
        <w:pStyle w:val="Title"/>
        <w:rPr>
          <w:rFonts w:cs="Arial"/>
        </w:rPr>
      </w:pPr>
    </w:p>
    <w:p w14:paraId="6A254EB5" w14:textId="77777777" w:rsidR="00B66396" w:rsidRDefault="00B66396" w:rsidP="001C7D19">
      <w:pPr>
        <w:spacing w:line="240" w:lineRule="auto"/>
      </w:pPr>
    </w:p>
    <w:p w14:paraId="34495450" w14:textId="77777777" w:rsidR="00B66396" w:rsidRDefault="00B66396" w:rsidP="001C7D19">
      <w:pPr>
        <w:spacing w:line="240" w:lineRule="auto"/>
      </w:pPr>
    </w:p>
    <w:p w14:paraId="7C3463BD" w14:textId="77777777" w:rsidR="00B66396" w:rsidRDefault="00B66396" w:rsidP="001C7D19">
      <w:pPr>
        <w:spacing w:line="240" w:lineRule="auto"/>
      </w:pPr>
    </w:p>
    <w:p w14:paraId="00E35255" w14:textId="77777777" w:rsidR="00B66396" w:rsidRDefault="00B66396" w:rsidP="001C7D19">
      <w:pPr>
        <w:spacing w:line="240" w:lineRule="auto"/>
      </w:pPr>
    </w:p>
    <w:p w14:paraId="2BDA4658" w14:textId="77777777" w:rsidR="00B66396" w:rsidRDefault="00B66396" w:rsidP="001C7D19">
      <w:pPr>
        <w:spacing w:line="240" w:lineRule="auto"/>
      </w:pPr>
    </w:p>
    <w:p w14:paraId="6FC97209" w14:textId="77777777" w:rsidR="00B66396" w:rsidRDefault="00B66396" w:rsidP="001C7D19">
      <w:pPr>
        <w:spacing w:line="240" w:lineRule="auto"/>
      </w:pPr>
    </w:p>
    <w:p w14:paraId="1E28C755" w14:textId="77777777" w:rsidR="00B66396" w:rsidRDefault="00B66396" w:rsidP="001C7D19">
      <w:pPr>
        <w:spacing w:line="240" w:lineRule="auto"/>
      </w:pPr>
    </w:p>
    <w:p w14:paraId="1D73D415" w14:textId="77777777" w:rsidR="00B66396" w:rsidRDefault="00B66396" w:rsidP="001C7D19">
      <w:pPr>
        <w:spacing w:line="240" w:lineRule="auto"/>
      </w:pPr>
    </w:p>
    <w:p w14:paraId="7F9BF90D" w14:textId="77777777" w:rsidR="00B66396" w:rsidRDefault="00B66396" w:rsidP="001C7D19">
      <w:pPr>
        <w:spacing w:line="240" w:lineRule="auto"/>
      </w:pPr>
    </w:p>
    <w:p w14:paraId="03719F8B" w14:textId="77777777" w:rsidR="00B66396" w:rsidRDefault="00B66396" w:rsidP="001C7D19">
      <w:pPr>
        <w:spacing w:line="240" w:lineRule="auto"/>
      </w:pPr>
    </w:p>
    <w:p w14:paraId="02229D3C" w14:textId="77777777" w:rsidR="00B66396" w:rsidRDefault="00B66396" w:rsidP="001C7D19">
      <w:pPr>
        <w:spacing w:line="240" w:lineRule="auto"/>
      </w:pPr>
    </w:p>
    <w:p w14:paraId="04F6AD04" w14:textId="77777777" w:rsidR="00B66396" w:rsidRDefault="00B66396" w:rsidP="001C7D19">
      <w:pPr>
        <w:spacing w:line="240" w:lineRule="auto"/>
      </w:pPr>
    </w:p>
    <w:p w14:paraId="7C9D5C2D" w14:textId="77777777" w:rsidR="00B66396" w:rsidRDefault="00B66396" w:rsidP="001C7D19">
      <w:pPr>
        <w:spacing w:line="240" w:lineRule="auto"/>
      </w:pPr>
    </w:p>
    <w:p w14:paraId="28002443" w14:textId="77777777" w:rsidR="00B66396" w:rsidRDefault="00B66396" w:rsidP="001C7D19">
      <w:pPr>
        <w:spacing w:line="240" w:lineRule="auto"/>
      </w:pPr>
    </w:p>
    <w:p w14:paraId="75858B08" w14:textId="77777777" w:rsidR="000C1616" w:rsidRDefault="000C1616" w:rsidP="001C7D19">
      <w:pPr>
        <w:spacing w:line="240" w:lineRule="auto"/>
      </w:pPr>
    </w:p>
    <w:p w14:paraId="1F33A094" w14:textId="77777777" w:rsidR="000C1616" w:rsidRDefault="000C1616" w:rsidP="001C7D19">
      <w:pPr>
        <w:spacing w:line="240" w:lineRule="auto"/>
      </w:pPr>
    </w:p>
    <w:p w14:paraId="1AA40C2F" w14:textId="77777777" w:rsidR="000C1616" w:rsidRDefault="000C1616" w:rsidP="001C7D19">
      <w:pPr>
        <w:spacing w:line="240" w:lineRule="auto"/>
      </w:pPr>
    </w:p>
    <w:p w14:paraId="22742651" w14:textId="77777777" w:rsidR="000C1616" w:rsidRDefault="000C1616" w:rsidP="001C7D19">
      <w:pPr>
        <w:spacing w:line="240" w:lineRule="auto"/>
      </w:pPr>
    </w:p>
    <w:p w14:paraId="5CEEB097" w14:textId="77777777" w:rsidR="000C1616" w:rsidRDefault="000C1616" w:rsidP="001C7D19">
      <w:pPr>
        <w:spacing w:line="240" w:lineRule="auto"/>
      </w:pPr>
    </w:p>
    <w:p w14:paraId="4BF96F6A" w14:textId="77777777" w:rsidR="000C1616" w:rsidRDefault="000C1616" w:rsidP="001C7D19">
      <w:pPr>
        <w:spacing w:line="240" w:lineRule="auto"/>
      </w:pPr>
    </w:p>
    <w:p w14:paraId="3B341830" w14:textId="77777777" w:rsidR="000C1616" w:rsidRDefault="000C1616" w:rsidP="001C7D19">
      <w:pPr>
        <w:spacing w:line="240" w:lineRule="auto"/>
      </w:pPr>
    </w:p>
    <w:p w14:paraId="5890CBBE" w14:textId="77777777" w:rsidR="000C1616" w:rsidRDefault="000C1616" w:rsidP="001C7D19">
      <w:pPr>
        <w:spacing w:line="240" w:lineRule="auto"/>
      </w:pPr>
    </w:p>
    <w:p w14:paraId="45E51DDA" w14:textId="77777777" w:rsidR="000C1616" w:rsidRDefault="000C1616" w:rsidP="001C7D19">
      <w:pPr>
        <w:spacing w:line="240" w:lineRule="auto"/>
      </w:pPr>
    </w:p>
    <w:p w14:paraId="01B70845" w14:textId="77777777" w:rsidR="000C1616" w:rsidRDefault="000C1616" w:rsidP="001C7D19">
      <w:pPr>
        <w:spacing w:line="240" w:lineRule="auto"/>
      </w:pPr>
    </w:p>
    <w:p w14:paraId="65C4EAE6" w14:textId="77777777" w:rsidR="000C1616" w:rsidRDefault="000C1616" w:rsidP="001C7D19">
      <w:pPr>
        <w:spacing w:line="240" w:lineRule="auto"/>
      </w:pPr>
    </w:p>
    <w:p w14:paraId="4E745D5C" w14:textId="77777777" w:rsidR="000C1616" w:rsidRDefault="000C1616" w:rsidP="001C7D19">
      <w:pPr>
        <w:spacing w:line="240" w:lineRule="auto"/>
      </w:pPr>
    </w:p>
    <w:p w14:paraId="612E812A" w14:textId="77777777" w:rsidR="000C1616" w:rsidRDefault="000C1616" w:rsidP="001C7D19">
      <w:pPr>
        <w:spacing w:line="240" w:lineRule="auto"/>
      </w:pPr>
    </w:p>
    <w:p w14:paraId="780E197A" w14:textId="77777777" w:rsidR="000C1616" w:rsidRPr="00B66396" w:rsidRDefault="000C1616" w:rsidP="001C7D19">
      <w:pPr>
        <w:spacing w:line="240" w:lineRule="auto"/>
      </w:pPr>
    </w:p>
    <w:p w14:paraId="3577D5B7" w14:textId="77777777" w:rsidR="0075127C" w:rsidRPr="001E165B" w:rsidRDefault="0075127C" w:rsidP="001C7D19">
      <w:pPr>
        <w:pStyle w:val="Title"/>
        <w:rPr>
          <w:rFonts w:cs="Arial"/>
          <w:bCs/>
          <w:color w:val="111111"/>
          <w:sz w:val="24"/>
          <w:szCs w:val="24"/>
        </w:rPr>
      </w:pPr>
      <w:r w:rsidRPr="001E165B">
        <w:rPr>
          <w:rFonts w:cs="Arial"/>
          <w:bCs/>
          <w:color w:val="111111"/>
          <w:sz w:val="24"/>
          <w:szCs w:val="24"/>
        </w:rPr>
        <w:t>Revision History</w:t>
      </w:r>
    </w:p>
    <w:p w14:paraId="514E95A3" w14:textId="77777777" w:rsidR="00DA2AEB" w:rsidRPr="00DA2AEB" w:rsidRDefault="00DA2AEB" w:rsidP="001C7D19">
      <w:pPr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39"/>
        <w:gridCol w:w="879"/>
        <w:gridCol w:w="3544"/>
        <w:gridCol w:w="4124"/>
      </w:tblGrid>
      <w:tr w:rsidR="00801E61" w:rsidRPr="0075127C" w14:paraId="33836600" w14:textId="77777777" w:rsidTr="00B66396">
        <w:trPr>
          <w:tblCellSpacing w:w="0" w:type="dxa"/>
          <w:jc w:val="center"/>
        </w:trPr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64FB" w14:textId="77777777" w:rsidR="0075127C" w:rsidRPr="0075127C" w:rsidRDefault="0075127C" w:rsidP="001C7D19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Date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D810" w14:textId="77777777" w:rsidR="0075127C" w:rsidRPr="0075127C" w:rsidRDefault="0075127C" w:rsidP="001C7D19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Version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AA05A" w14:textId="77777777" w:rsidR="0075127C" w:rsidRPr="0075127C" w:rsidRDefault="0075127C" w:rsidP="001C7D19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Description</w:t>
            </w:r>
          </w:p>
        </w:tc>
        <w:tc>
          <w:tcPr>
            <w:tcW w:w="4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65B8F" w14:textId="77777777" w:rsidR="0075127C" w:rsidRPr="0075127C" w:rsidRDefault="0075127C" w:rsidP="001C7D19">
            <w:pPr>
              <w:widowControl/>
              <w:spacing w:line="240" w:lineRule="auto"/>
              <w:jc w:val="center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b/>
                <w:bCs/>
                <w:color w:val="111111"/>
              </w:rPr>
              <w:t>Author(s)</w:t>
            </w:r>
          </w:p>
        </w:tc>
      </w:tr>
      <w:tr w:rsidR="00801E61" w:rsidRPr="0075127C" w14:paraId="3212B405" w14:textId="77777777" w:rsidTr="007512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DACD" w14:textId="77777777" w:rsidR="0075127C" w:rsidRPr="0075127C" w:rsidRDefault="0075127C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color w:val="111111"/>
              </w:rPr>
              <w:t> </w:t>
            </w:r>
            <w:r w:rsidR="00801E61">
              <w:rPr>
                <w:rFonts w:ascii="Arial" w:hAnsi="Arial" w:cs="Arial"/>
                <w:color w:val="111111"/>
              </w:rPr>
              <w:t>9/30/14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CB47" w14:textId="77777777" w:rsidR="0075127C" w:rsidRPr="0075127C" w:rsidRDefault="0075127C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 w:rsidRPr="0075127C">
              <w:rPr>
                <w:rFonts w:ascii="Arial" w:hAnsi="Arial" w:cs="Arial"/>
                <w:color w:val="111111"/>
              </w:rPr>
              <w:t> </w:t>
            </w:r>
            <w:r w:rsidR="00801E61">
              <w:rPr>
                <w:rFonts w:ascii="Arial" w:hAnsi="Arial" w:cs="Arial"/>
                <w:color w:val="11111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56B6" w14:textId="10626CCF" w:rsidR="0075127C" w:rsidRPr="0075127C" w:rsidRDefault="00801E61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Initial version of requirements-aspects traceability 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43784" w14:textId="77777777" w:rsidR="0075127C" w:rsidRPr="0075127C" w:rsidRDefault="00801E61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Abu </w:t>
            </w:r>
            <w:proofErr w:type="spellStart"/>
            <w:r>
              <w:rPr>
                <w:rFonts w:ascii="Arial" w:hAnsi="Arial" w:cs="Arial"/>
                <w:color w:val="111111"/>
              </w:rPr>
              <w:t>Kebbie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-Anthony, Chris </w:t>
            </w:r>
            <w:proofErr w:type="spellStart"/>
            <w:r>
              <w:rPr>
                <w:rFonts w:ascii="Arial" w:hAnsi="Arial" w:cs="Arial"/>
                <w:color w:val="111111"/>
              </w:rPr>
              <w:t>McEligot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Nicolas </w:t>
            </w:r>
            <w:proofErr w:type="spellStart"/>
            <w:r>
              <w:rPr>
                <w:rFonts w:ascii="Arial" w:hAnsi="Arial" w:cs="Arial"/>
                <w:color w:val="111111"/>
              </w:rPr>
              <w:t>Mouriski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Richard </w:t>
            </w:r>
            <w:proofErr w:type="spellStart"/>
            <w:r>
              <w:rPr>
                <w:rFonts w:ascii="Arial" w:hAnsi="Arial" w:cs="Arial"/>
                <w:color w:val="111111"/>
              </w:rPr>
              <w:t>Tyaba</w:t>
            </w:r>
            <w:proofErr w:type="spellEnd"/>
          </w:p>
        </w:tc>
      </w:tr>
      <w:tr w:rsidR="00D93F59" w:rsidRPr="0075127C" w14:paraId="69B33BA7" w14:textId="77777777" w:rsidTr="007512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F1222" w14:textId="1B188EF7" w:rsidR="00D93F59" w:rsidRPr="0075127C" w:rsidRDefault="00D93F59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bookmarkStart w:id="1" w:name="_Toc456598586"/>
            <w:bookmarkStart w:id="2" w:name="_Toc456600917"/>
            <w:bookmarkStart w:id="3" w:name="_Toc458576587"/>
            <w:r>
              <w:rPr>
                <w:rFonts w:ascii="Arial" w:hAnsi="Arial" w:cs="Arial"/>
                <w:color w:val="111111"/>
              </w:rPr>
              <w:t>10/24/14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78062" w14:textId="177736ED" w:rsidR="00D93F59" w:rsidRPr="0075127C" w:rsidRDefault="001C7D19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 </w:t>
            </w:r>
            <w:r w:rsidR="00D93F59">
              <w:rPr>
                <w:rFonts w:ascii="Arial" w:hAnsi="Arial" w:cs="Arial"/>
                <w:color w:val="111111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2E3A" w14:textId="37269385" w:rsidR="00D93F59" w:rsidRDefault="00D93F59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Updated to include feedback from version 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B6660" w14:textId="48B057FD" w:rsidR="00D93F59" w:rsidRDefault="00D93F59" w:rsidP="001C7D19">
            <w:pPr>
              <w:widowControl/>
              <w:spacing w:line="240" w:lineRule="auto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Abu </w:t>
            </w:r>
            <w:proofErr w:type="spellStart"/>
            <w:r>
              <w:rPr>
                <w:rFonts w:ascii="Arial" w:hAnsi="Arial" w:cs="Arial"/>
                <w:color w:val="111111"/>
              </w:rPr>
              <w:t>Kebbie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-Anthony, Chris </w:t>
            </w:r>
            <w:proofErr w:type="spellStart"/>
            <w:r>
              <w:rPr>
                <w:rFonts w:ascii="Arial" w:hAnsi="Arial" w:cs="Arial"/>
                <w:color w:val="111111"/>
              </w:rPr>
              <w:t>McEligot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Nicolas </w:t>
            </w:r>
            <w:proofErr w:type="spellStart"/>
            <w:r>
              <w:rPr>
                <w:rFonts w:ascii="Arial" w:hAnsi="Arial" w:cs="Arial"/>
                <w:color w:val="111111"/>
              </w:rPr>
              <w:t>Mouriski</w:t>
            </w:r>
            <w:proofErr w:type="spellEnd"/>
            <w:r>
              <w:rPr>
                <w:rFonts w:ascii="Arial" w:hAnsi="Arial" w:cs="Arial"/>
                <w:color w:val="111111"/>
              </w:rPr>
              <w:t xml:space="preserve">, Richard </w:t>
            </w:r>
            <w:proofErr w:type="spellStart"/>
            <w:r>
              <w:rPr>
                <w:rFonts w:ascii="Arial" w:hAnsi="Arial" w:cs="Arial"/>
                <w:color w:val="111111"/>
              </w:rPr>
              <w:t>Tyaba</w:t>
            </w:r>
            <w:proofErr w:type="spellEnd"/>
          </w:p>
        </w:tc>
      </w:tr>
    </w:tbl>
    <w:p w14:paraId="0B5954D7" w14:textId="77777777" w:rsidR="00975460" w:rsidRDefault="00975460" w:rsidP="001C7D19">
      <w:pPr>
        <w:pStyle w:val="Heading1"/>
        <w:numPr>
          <w:ilvl w:val="0"/>
          <w:numId w:val="0"/>
        </w:numPr>
        <w:spacing w:before="0" w:after="0" w:line="240" w:lineRule="auto"/>
        <w:sectPr w:rsidR="00975460" w:rsidSect="00975460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57E033F" w14:textId="0CEA15F7" w:rsidR="00BC420B" w:rsidRPr="00DA2AEB" w:rsidRDefault="00BC420B" w:rsidP="001C7D19">
      <w:pPr>
        <w:pStyle w:val="Heading1"/>
        <w:spacing w:before="0" w:after="0" w:line="240" w:lineRule="auto"/>
      </w:pPr>
      <w:bookmarkStart w:id="4" w:name="_Toc276134445"/>
      <w:r w:rsidRPr="00975460">
        <w:lastRenderedPageBreak/>
        <w:t>Introduction</w:t>
      </w:r>
      <w:bookmarkEnd w:id="1"/>
      <w:bookmarkEnd w:id="2"/>
      <w:bookmarkEnd w:id="3"/>
      <w:bookmarkEnd w:id="4"/>
    </w:p>
    <w:p w14:paraId="0E4F5272" w14:textId="3349C5C2" w:rsidR="00DA2AEB" w:rsidRDefault="00846D4C" w:rsidP="001C7D19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684476">
        <w:rPr>
          <w:rFonts w:ascii="Arial" w:hAnsi="Arial" w:cs="Arial"/>
        </w:rPr>
        <w:t xml:space="preserve"> Traceability Matrix (TM) assists in </w:t>
      </w:r>
      <w:r w:rsidR="00EE2A07">
        <w:rPr>
          <w:rFonts w:ascii="Arial" w:hAnsi="Arial" w:cs="Arial"/>
        </w:rPr>
        <w:t xml:space="preserve">correlating the requirements of this project with </w:t>
      </w:r>
      <w:r w:rsidR="00D93F59">
        <w:rPr>
          <w:rFonts w:ascii="Arial" w:hAnsi="Arial" w:cs="Arial"/>
        </w:rPr>
        <w:t>it</w:t>
      </w:r>
      <w:r w:rsidR="009D6390">
        <w:rPr>
          <w:rFonts w:ascii="Arial" w:hAnsi="Arial" w:cs="Arial"/>
        </w:rPr>
        <w:t>s aspects</w:t>
      </w:r>
      <w:r w:rsidR="00EE2A07">
        <w:rPr>
          <w:rFonts w:ascii="Arial" w:hAnsi="Arial" w:cs="Arial"/>
        </w:rPr>
        <w:t xml:space="preserve">. </w:t>
      </w:r>
      <w:r w:rsidR="00383439">
        <w:rPr>
          <w:rFonts w:ascii="Arial" w:hAnsi="Arial" w:cs="Arial"/>
        </w:rPr>
        <w:t xml:space="preserve">This document </w:t>
      </w:r>
      <w:r w:rsidR="00EE2A07">
        <w:rPr>
          <w:rFonts w:ascii="Arial" w:hAnsi="Arial" w:cs="Arial"/>
        </w:rPr>
        <w:t>provide</w:t>
      </w:r>
      <w:r w:rsidR="00383439">
        <w:rPr>
          <w:rFonts w:ascii="Arial" w:hAnsi="Arial" w:cs="Arial"/>
        </w:rPr>
        <w:t>s</w:t>
      </w:r>
      <w:r w:rsidR="00EE2A07">
        <w:rPr>
          <w:rFonts w:ascii="Arial" w:hAnsi="Arial" w:cs="Arial"/>
        </w:rPr>
        <w:t xml:space="preserve"> a source of comparison to ensure that the software requirements are met.</w:t>
      </w:r>
    </w:p>
    <w:p w14:paraId="35324019" w14:textId="77777777" w:rsidR="000F6B91" w:rsidRPr="00DA2AEB" w:rsidRDefault="000F6B91" w:rsidP="001C7D19">
      <w:pPr>
        <w:spacing w:line="240" w:lineRule="auto"/>
        <w:ind w:left="720"/>
        <w:rPr>
          <w:rFonts w:ascii="Arial" w:hAnsi="Arial" w:cs="Arial"/>
        </w:rPr>
      </w:pPr>
    </w:p>
    <w:p w14:paraId="141A88A1" w14:textId="77777777" w:rsidR="003F6959" w:rsidRPr="00DA2AEB" w:rsidRDefault="00BC420B" w:rsidP="001C7D19">
      <w:pPr>
        <w:pStyle w:val="Heading2"/>
        <w:spacing w:before="0" w:after="0" w:line="240" w:lineRule="auto"/>
        <w:rPr>
          <w:rFonts w:cs="Arial"/>
        </w:rPr>
      </w:pPr>
      <w:bookmarkStart w:id="5" w:name="_Toc456598587"/>
      <w:bookmarkStart w:id="6" w:name="_Toc456600918"/>
      <w:bookmarkStart w:id="7" w:name="_Toc458576588"/>
      <w:bookmarkStart w:id="8" w:name="_Toc456598588"/>
      <w:bookmarkStart w:id="9" w:name="_Toc456600919"/>
      <w:bookmarkStart w:id="10" w:name="_Toc276134446"/>
      <w:r w:rsidRPr="00DA2AEB">
        <w:rPr>
          <w:rFonts w:cs="Arial"/>
        </w:rPr>
        <w:t>Purpose</w:t>
      </w:r>
      <w:bookmarkEnd w:id="5"/>
      <w:bookmarkEnd w:id="6"/>
      <w:bookmarkEnd w:id="7"/>
      <w:bookmarkEnd w:id="10"/>
    </w:p>
    <w:p w14:paraId="58F83837" w14:textId="000986D6" w:rsidR="00E339DC" w:rsidRDefault="00EE2A07" w:rsidP="001C7D19">
      <w:pPr>
        <w:pStyle w:val="BodyTex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TM includes three tables to elaborate</w:t>
      </w:r>
      <w:r w:rsidR="00383439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the requirements, aspects, and th</w:t>
      </w:r>
      <w:r w:rsidR="00383439">
        <w:rPr>
          <w:rFonts w:ascii="Arial" w:hAnsi="Arial" w:cs="Arial"/>
        </w:rPr>
        <w:t xml:space="preserve">e correlation between the two. </w:t>
      </w:r>
      <w:r>
        <w:rPr>
          <w:rFonts w:ascii="Arial" w:hAnsi="Arial" w:cs="Arial"/>
        </w:rPr>
        <w:t>The first table outlines the requirement number assigned to a requirement, the section it relates to in the Software Requirements Specification (SRS), and the title of the requirement. The second table outlines the aspects of each requirement</w:t>
      </w:r>
      <w:r w:rsidR="004669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listing an aspect n</w:t>
      </w:r>
      <w:r w:rsidR="00383439">
        <w:rPr>
          <w:rFonts w:ascii="Arial" w:hAnsi="Arial" w:cs="Arial"/>
        </w:rPr>
        <w:t xml:space="preserve">umber and a brief description. </w:t>
      </w:r>
      <w:r>
        <w:rPr>
          <w:rFonts w:ascii="Arial" w:hAnsi="Arial" w:cs="Arial"/>
        </w:rPr>
        <w:t xml:space="preserve">The last table shows how the requirements </w:t>
      </w:r>
      <w:r w:rsidR="00383439">
        <w:rPr>
          <w:rFonts w:ascii="Arial" w:hAnsi="Arial" w:cs="Arial"/>
        </w:rPr>
        <w:t>correspond to</w:t>
      </w:r>
      <w:r>
        <w:rPr>
          <w:rFonts w:ascii="Arial" w:hAnsi="Arial" w:cs="Arial"/>
        </w:rPr>
        <w:t xml:space="preserve"> the aspects.</w:t>
      </w:r>
    </w:p>
    <w:p w14:paraId="63D1CC2E" w14:textId="77777777" w:rsidR="000F6B91" w:rsidRPr="00DA2AEB" w:rsidRDefault="000F6B91" w:rsidP="001C7D19">
      <w:pPr>
        <w:pStyle w:val="BodyText"/>
        <w:spacing w:after="0" w:line="240" w:lineRule="auto"/>
        <w:rPr>
          <w:rFonts w:ascii="Arial" w:hAnsi="Arial" w:cs="Arial"/>
        </w:rPr>
      </w:pPr>
    </w:p>
    <w:p w14:paraId="45918ADE" w14:textId="77777777" w:rsidR="003F6959" w:rsidRDefault="00BC420B" w:rsidP="001C7D19">
      <w:pPr>
        <w:pStyle w:val="Heading2"/>
        <w:spacing w:before="0" w:after="0" w:line="240" w:lineRule="auto"/>
        <w:rPr>
          <w:rFonts w:cs="Arial"/>
        </w:rPr>
      </w:pPr>
      <w:bookmarkStart w:id="11" w:name="_Toc458576589"/>
      <w:bookmarkStart w:id="12" w:name="_Toc276134447"/>
      <w:r w:rsidRPr="00DA2AEB">
        <w:rPr>
          <w:rFonts w:cs="Arial"/>
        </w:rPr>
        <w:t>Scope</w:t>
      </w:r>
      <w:bookmarkEnd w:id="8"/>
      <w:bookmarkEnd w:id="9"/>
      <w:bookmarkEnd w:id="11"/>
      <w:bookmarkEnd w:id="12"/>
    </w:p>
    <w:p w14:paraId="7B894E45" w14:textId="3C181E86" w:rsidR="00EE2A07" w:rsidRPr="009D6390" w:rsidRDefault="00EE2A07" w:rsidP="001C7D19">
      <w:pPr>
        <w:spacing w:line="240" w:lineRule="auto"/>
        <w:ind w:left="720"/>
        <w:rPr>
          <w:rFonts w:ascii="Arial" w:hAnsi="Arial" w:cs="Arial"/>
        </w:rPr>
      </w:pPr>
      <w:r w:rsidRPr="009D6390">
        <w:rPr>
          <w:rFonts w:ascii="Arial" w:hAnsi="Arial" w:cs="Arial"/>
        </w:rPr>
        <w:t>The scope of this document</w:t>
      </w:r>
      <w:r w:rsidR="00846D4C">
        <w:rPr>
          <w:rFonts w:ascii="Arial" w:hAnsi="Arial" w:cs="Arial"/>
        </w:rPr>
        <w:t xml:space="preserve"> is to trace the requirements necessary for</w:t>
      </w:r>
      <w:r w:rsidRPr="009D6390">
        <w:rPr>
          <w:rFonts w:ascii="Arial" w:hAnsi="Arial" w:cs="Arial"/>
        </w:rPr>
        <w:t xml:space="preserve"> the software project to the aspects </w:t>
      </w:r>
      <w:r w:rsidR="00846D4C">
        <w:rPr>
          <w:rFonts w:ascii="Arial" w:hAnsi="Arial" w:cs="Arial"/>
        </w:rPr>
        <w:t>needed to ensure project functionality</w:t>
      </w:r>
      <w:r w:rsidRPr="009D6390">
        <w:rPr>
          <w:rFonts w:ascii="Arial" w:hAnsi="Arial" w:cs="Arial"/>
        </w:rPr>
        <w:t>.</w:t>
      </w:r>
    </w:p>
    <w:p w14:paraId="5D8CB549" w14:textId="77777777" w:rsidR="00DA2AEB" w:rsidRPr="00DA2AEB" w:rsidRDefault="00DA2AEB" w:rsidP="001C7D19">
      <w:pPr>
        <w:pStyle w:val="BodyText"/>
        <w:spacing w:after="0" w:line="240" w:lineRule="auto"/>
        <w:rPr>
          <w:rFonts w:ascii="Arial" w:hAnsi="Arial" w:cs="Arial"/>
        </w:rPr>
      </w:pPr>
    </w:p>
    <w:p w14:paraId="7A13940C" w14:textId="77777777" w:rsidR="00684476" w:rsidRPr="00684476" w:rsidRDefault="00BC420B" w:rsidP="001C7D19">
      <w:pPr>
        <w:pStyle w:val="Heading2"/>
        <w:spacing w:before="0" w:after="0" w:line="240" w:lineRule="auto"/>
        <w:rPr>
          <w:rFonts w:cs="Arial"/>
        </w:rPr>
      </w:pPr>
      <w:bookmarkStart w:id="13" w:name="_Toc456598589"/>
      <w:bookmarkStart w:id="14" w:name="_Toc456600920"/>
      <w:bookmarkStart w:id="15" w:name="_Toc458576590"/>
      <w:bookmarkStart w:id="16" w:name="_Toc276134448"/>
      <w:r w:rsidRPr="00DA2AEB">
        <w:rPr>
          <w:rFonts w:cs="Arial"/>
        </w:rPr>
        <w:t>Definitions, Acronyms and Abbreviations</w:t>
      </w:r>
      <w:bookmarkEnd w:id="13"/>
      <w:bookmarkEnd w:id="14"/>
      <w:bookmarkEnd w:id="15"/>
      <w:bookmarkEnd w:id="16"/>
    </w:p>
    <w:p w14:paraId="15A26BE3" w14:textId="77777777" w:rsidR="00D93F59" w:rsidRPr="00B66396" w:rsidRDefault="00D93F59" w:rsidP="001C7D19">
      <w:pPr>
        <w:pStyle w:val="BodyText"/>
        <w:spacing w:after="0" w:line="240" w:lineRule="auto"/>
        <w:rPr>
          <w:rFonts w:ascii="Arial" w:hAnsi="Arial" w:cs="Arial"/>
        </w:rPr>
      </w:pPr>
      <w:r w:rsidRPr="00B66396">
        <w:rPr>
          <w:rFonts w:ascii="Arial" w:hAnsi="Arial" w:cs="Arial"/>
        </w:rPr>
        <w:t>#1BPDP – Number One Best Professional Development Practices</w:t>
      </w:r>
    </w:p>
    <w:p w14:paraId="1311A029" w14:textId="77777777" w:rsidR="00D93F59" w:rsidRDefault="00D93F59" w:rsidP="001C7D19">
      <w:pPr>
        <w:pStyle w:val="BodyText"/>
        <w:spacing w:after="0" w:line="240" w:lineRule="auto"/>
        <w:rPr>
          <w:rFonts w:ascii="Arial" w:hAnsi="Arial" w:cs="Arial"/>
        </w:rPr>
      </w:pPr>
      <w:r w:rsidRPr="00852FAF">
        <w:rPr>
          <w:rFonts w:ascii="Arial" w:hAnsi="Arial" w:cs="Arial"/>
        </w:rPr>
        <w:t>GUI – Graphic User Interface</w:t>
      </w:r>
    </w:p>
    <w:p w14:paraId="2639FD51" w14:textId="77777777" w:rsidR="00D93F59" w:rsidRPr="00852FAF" w:rsidRDefault="00D93F59" w:rsidP="001C7D19">
      <w:pPr>
        <w:pStyle w:val="BodyText"/>
        <w:spacing w:after="0" w:line="240" w:lineRule="auto"/>
        <w:rPr>
          <w:rFonts w:ascii="Arial" w:hAnsi="Arial" w:cs="Arial"/>
        </w:rPr>
      </w:pPr>
      <w:r w:rsidRPr="00852FAF">
        <w:rPr>
          <w:rFonts w:ascii="Arial" w:hAnsi="Arial" w:cs="Arial"/>
        </w:rPr>
        <w:t>POS – Point of Sales</w:t>
      </w:r>
    </w:p>
    <w:p w14:paraId="19B7DDA7" w14:textId="77777777" w:rsidR="00D93F59" w:rsidRPr="00B66396" w:rsidRDefault="00D93F59" w:rsidP="001C7D19">
      <w:pPr>
        <w:pStyle w:val="BodyText"/>
        <w:spacing w:after="0" w:line="240" w:lineRule="auto"/>
        <w:rPr>
          <w:rFonts w:ascii="Arial" w:hAnsi="Arial" w:cs="Arial"/>
        </w:rPr>
      </w:pPr>
      <w:r w:rsidRPr="00B66396">
        <w:rPr>
          <w:rFonts w:ascii="Arial" w:hAnsi="Arial" w:cs="Arial"/>
        </w:rPr>
        <w:t xml:space="preserve">SRS – Software Requirements Specification </w:t>
      </w:r>
    </w:p>
    <w:p w14:paraId="3DBEFF3F" w14:textId="77777777" w:rsidR="00D93F59" w:rsidRDefault="00D93F59" w:rsidP="001C7D19">
      <w:pPr>
        <w:pStyle w:val="BodyTex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TM – Traceability Matrix</w:t>
      </w:r>
    </w:p>
    <w:p w14:paraId="38141898" w14:textId="77777777" w:rsidR="00EB1329" w:rsidRPr="00B66396" w:rsidRDefault="00EB1329" w:rsidP="001C7D19">
      <w:pPr>
        <w:pStyle w:val="BodyText"/>
        <w:spacing w:after="0" w:line="240" w:lineRule="auto"/>
        <w:rPr>
          <w:rFonts w:ascii="Arial" w:hAnsi="Arial" w:cs="Arial"/>
        </w:rPr>
      </w:pPr>
    </w:p>
    <w:p w14:paraId="7600602C" w14:textId="77777777" w:rsidR="003F6959" w:rsidRPr="00B66396" w:rsidRDefault="00BC420B" w:rsidP="001C7D19">
      <w:pPr>
        <w:pStyle w:val="Heading2"/>
        <w:spacing w:before="0" w:after="0" w:line="240" w:lineRule="auto"/>
        <w:rPr>
          <w:rFonts w:cs="Arial"/>
        </w:rPr>
      </w:pPr>
      <w:bookmarkStart w:id="17" w:name="_Toc456598590"/>
      <w:bookmarkStart w:id="18" w:name="_Toc456600921"/>
      <w:bookmarkStart w:id="19" w:name="_Toc458576591"/>
      <w:bookmarkStart w:id="20" w:name="_Toc276134449"/>
      <w:r w:rsidRPr="00B66396">
        <w:rPr>
          <w:rFonts w:cs="Arial"/>
        </w:rPr>
        <w:t>References</w:t>
      </w:r>
      <w:bookmarkEnd w:id="17"/>
      <w:bookmarkEnd w:id="18"/>
      <w:bookmarkEnd w:id="19"/>
      <w:bookmarkEnd w:id="20"/>
      <w:r w:rsidRPr="00B66396">
        <w:rPr>
          <w:rFonts w:cs="Arial"/>
        </w:rPr>
        <w:t xml:space="preserve"> </w:t>
      </w:r>
    </w:p>
    <w:p w14:paraId="672CD856" w14:textId="010D38DC" w:rsidR="00EB1329" w:rsidRPr="00B66396" w:rsidRDefault="00B66396" w:rsidP="001C7D19">
      <w:pPr>
        <w:pStyle w:val="ListParagraph"/>
        <w:widowControl/>
        <w:numPr>
          <w:ilvl w:val="0"/>
          <w:numId w:val="44"/>
        </w:numPr>
        <w:spacing w:line="240" w:lineRule="auto"/>
        <w:rPr>
          <w:rFonts w:ascii="Arial" w:hAnsi="Arial" w:cs="Arial"/>
        </w:rPr>
      </w:pPr>
      <w:bookmarkStart w:id="21" w:name="_Toc458576592"/>
      <w:bookmarkStart w:id="22" w:name="_Toc447095882"/>
      <w:bookmarkEnd w:id="0"/>
      <w:r w:rsidRPr="00B66396">
        <w:rPr>
          <w:rFonts w:ascii="Arial" w:hAnsi="Arial" w:cs="Arial"/>
        </w:rPr>
        <w:t>S</w:t>
      </w:r>
      <w:r w:rsidR="004669A2">
        <w:rPr>
          <w:rFonts w:ascii="Arial" w:hAnsi="Arial" w:cs="Arial"/>
        </w:rPr>
        <w:t>RS</w:t>
      </w:r>
      <w:r w:rsidRPr="00B66396">
        <w:rPr>
          <w:rFonts w:ascii="Arial" w:hAnsi="Arial" w:cs="Arial"/>
        </w:rPr>
        <w:t xml:space="preserve"> version </w:t>
      </w:r>
      <w:r w:rsidR="004669A2">
        <w:rPr>
          <w:rFonts w:ascii="Arial" w:hAnsi="Arial" w:cs="Arial"/>
        </w:rPr>
        <w:t>2</w:t>
      </w:r>
      <w:r w:rsidRPr="00B66396">
        <w:rPr>
          <w:rFonts w:ascii="Arial" w:hAnsi="Arial" w:cs="Arial"/>
        </w:rPr>
        <w:t>.</w:t>
      </w:r>
      <w:r w:rsidR="00ED7956">
        <w:rPr>
          <w:rFonts w:ascii="Arial" w:hAnsi="Arial" w:cs="Arial"/>
        </w:rPr>
        <w:t>1</w:t>
      </w:r>
      <w:r w:rsidR="002B556F">
        <w:rPr>
          <w:rFonts w:ascii="Arial" w:hAnsi="Arial" w:cs="Arial"/>
        </w:rPr>
        <w:t>,</w:t>
      </w:r>
      <w:r w:rsidRPr="00B66396">
        <w:rPr>
          <w:rFonts w:ascii="Arial" w:hAnsi="Arial" w:cs="Arial"/>
        </w:rPr>
        <w:t xml:space="preserve"> </w:t>
      </w:r>
      <w:r w:rsidR="004669A2">
        <w:rPr>
          <w:rFonts w:ascii="Arial" w:hAnsi="Arial" w:cs="Arial"/>
        </w:rPr>
        <w:t>October</w:t>
      </w:r>
      <w:r w:rsidR="004669A2" w:rsidRPr="00B66396">
        <w:rPr>
          <w:rFonts w:ascii="Arial" w:hAnsi="Arial" w:cs="Arial"/>
        </w:rPr>
        <w:t xml:space="preserve"> </w:t>
      </w:r>
      <w:r w:rsidR="004669A2">
        <w:rPr>
          <w:rFonts w:ascii="Arial" w:hAnsi="Arial" w:cs="Arial"/>
        </w:rPr>
        <w:t>2</w:t>
      </w:r>
      <w:r w:rsidR="00ED7956">
        <w:rPr>
          <w:rFonts w:ascii="Arial" w:hAnsi="Arial" w:cs="Arial"/>
        </w:rPr>
        <w:t>8</w:t>
      </w:r>
      <w:r w:rsidRPr="00B66396">
        <w:rPr>
          <w:rFonts w:ascii="Arial" w:hAnsi="Arial" w:cs="Arial"/>
        </w:rPr>
        <w:t xml:space="preserve">, 2014; </w:t>
      </w:r>
      <w:r w:rsidR="004669A2">
        <w:rPr>
          <w:rFonts w:ascii="Arial" w:hAnsi="Arial" w:cs="Arial"/>
        </w:rPr>
        <w:t>Number One Best Professional Development Practices (</w:t>
      </w:r>
      <w:r w:rsidRPr="00B66396">
        <w:rPr>
          <w:rFonts w:ascii="Arial" w:hAnsi="Arial" w:cs="Arial"/>
        </w:rPr>
        <w:t>#1BPDP</w:t>
      </w:r>
      <w:r w:rsidR="004669A2">
        <w:rPr>
          <w:rFonts w:ascii="Arial" w:hAnsi="Arial" w:cs="Arial"/>
        </w:rPr>
        <w:t>)</w:t>
      </w:r>
    </w:p>
    <w:p w14:paraId="5DCC3359" w14:textId="77777777" w:rsidR="00B66396" w:rsidRPr="00B66396" w:rsidRDefault="00B66396" w:rsidP="001C7D19">
      <w:pPr>
        <w:widowControl/>
        <w:spacing w:line="240" w:lineRule="auto"/>
        <w:ind w:left="792"/>
        <w:rPr>
          <w:rFonts w:ascii="Arial" w:hAnsi="Arial" w:cs="Arial"/>
        </w:rPr>
      </w:pPr>
    </w:p>
    <w:p w14:paraId="3E745407" w14:textId="77777777" w:rsidR="00BC420B" w:rsidRPr="00B66396" w:rsidRDefault="0075127C" w:rsidP="001C7D19">
      <w:pPr>
        <w:pStyle w:val="Heading2"/>
        <w:spacing w:before="0" w:after="0" w:line="240" w:lineRule="auto"/>
        <w:rPr>
          <w:rFonts w:cs="Arial"/>
        </w:rPr>
      </w:pPr>
      <w:bookmarkStart w:id="23" w:name="_Toc276134450"/>
      <w:r w:rsidRPr="00B66396">
        <w:rPr>
          <w:rFonts w:cs="Arial"/>
        </w:rPr>
        <w:t xml:space="preserve">System </w:t>
      </w:r>
      <w:r w:rsidR="00BC420B" w:rsidRPr="00B66396">
        <w:rPr>
          <w:rFonts w:cs="Arial"/>
        </w:rPr>
        <w:t>Overview</w:t>
      </w:r>
      <w:bookmarkEnd w:id="21"/>
      <w:bookmarkEnd w:id="23"/>
    </w:p>
    <w:p w14:paraId="0FC862E4" w14:textId="77777777" w:rsidR="00EB1329" w:rsidRDefault="00CF32B4" w:rsidP="001C7D19">
      <w:pPr>
        <w:spacing w:line="240" w:lineRule="auto"/>
        <w:ind w:left="720"/>
        <w:rPr>
          <w:rFonts w:ascii="Arial" w:hAnsi="Arial" w:cs="Arial"/>
        </w:rPr>
      </w:pPr>
      <w:r w:rsidRPr="00B66396">
        <w:rPr>
          <w:rFonts w:ascii="Arial" w:hAnsi="Arial" w:cs="Arial"/>
        </w:rPr>
        <w:t>The objective of this project is to develop a</w:t>
      </w:r>
      <w:r w:rsidR="00EE2A07" w:rsidRPr="00B66396">
        <w:rPr>
          <w:rFonts w:ascii="Arial" w:hAnsi="Arial" w:cs="Arial"/>
        </w:rPr>
        <w:t xml:space="preserve"> Point of Sales</w:t>
      </w:r>
      <w:r w:rsidRPr="00B66396">
        <w:rPr>
          <w:rFonts w:ascii="Arial" w:hAnsi="Arial" w:cs="Arial"/>
        </w:rPr>
        <w:t xml:space="preserve"> </w:t>
      </w:r>
      <w:r w:rsidR="00EE2A07" w:rsidRPr="00B66396">
        <w:rPr>
          <w:rFonts w:ascii="Arial" w:hAnsi="Arial" w:cs="Arial"/>
        </w:rPr>
        <w:t>(</w:t>
      </w:r>
      <w:r w:rsidRPr="00B66396">
        <w:rPr>
          <w:rFonts w:ascii="Arial" w:hAnsi="Arial" w:cs="Arial"/>
        </w:rPr>
        <w:t>POS</w:t>
      </w:r>
      <w:r w:rsidR="00EE2A07" w:rsidRPr="00B66396">
        <w:rPr>
          <w:rFonts w:ascii="Arial" w:hAnsi="Arial" w:cs="Arial"/>
        </w:rPr>
        <w:t>)</w:t>
      </w:r>
      <w:r w:rsidRPr="00B66396">
        <w:rPr>
          <w:rFonts w:ascii="Arial" w:hAnsi="Arial" w:cs="Arial"/>
        </w:rPr>
        <w:t xml:space="preserve"> Transaction System for Domino’s Pizza. The system will have the ability to</w:t>
      </w:r>
      <w:r w:rsidRPr="00CF32B4">
        <w:rPr>
          <w:rFonts w:ascii="Arial" w:hAnsi="Arial" w:cs="Arial"/>
        </w:rPr>
        <w:t xml:space="preserve"> log on with different user accounts, contain a GUI for placing orders consisting of common items for sale by Domino’s Pizza, and display an onscreen receipt for a completed order.</w:t>
      </w:r>
    </w:p>
    <w:p w14:paraId="599E6DA4" w14:textId="77777777" w:rsidR="000F6B91" w:rsidRPr="00CF32B4" w:rsidRDefault="000F6B91" w:rsidP="001C7D19">
      <w:pPr>
        <w:spacing w:line="240" w:lineRule="auto"/>
        <w:ind w:left="720"/>
        <w:rPr>
          <w:rFonts w:ascii="Arial" w:hAnsi="Arial" w:cs="Arial"/>
        </w:rPr>
      </w:pPr>
    </w:p>
    <w:p w14:paraId="15869035" w14:textId="77777777" w:rsidR="00CF32B4" w:rsidRPr="00CF32B4" w:rsidRDefault="00852FAF" w:rsidP="001C7D19">
      <w:pPr>
        <w:pStyle w:val="Heading1"/>
        <w:spacing w:before="0" w:after="0" w:line="240" w:lineRule="auto"/>
      </w:pPr>
      <w:bookmarkStart w:id="24" w:name="_Toc276134451"/>
      <w:r>
        <w:rPr>
          <w:rFonts w:cs="Arial"/>
        </w:rPr>
        <w:t>Traceability</w:t>
      </w:r>
      <w:bookmarkEnd w:id="24"/>
    </w:p>
    <w:p w14:paraId="665710C0" w14:textId="734B0891" w:rsidR="00CF32B4" w:rsidRDefault="00CF32B4" w:rsidP="001C7D19">
      <w:pPr>
        <w:pStyle w:val="Heading1"/>
        <w:numPr>
          <w:ilvl w:val="0"/>
          <w:numId w:val="0"/>
        </w:numPr>
        <w:spacing w:before="0" w:after="0" w:line="240" w:lineRule="auto"/>
        <w:ind w:left="720"/>
        <w:rPr>
          <w:rFonts w:cs="Arial"/>
          <w:b w:val="0"/>
          <w:iCs/>
          <w:sz w:val="20"/>
        </w:rPr>
      </w:pPr>
      <w:bookmarkStart w:id="25" w:name="_Toc276134452"/>
      <w:r w:rsidRPr="00CF32B4">
        <w:rPr>
          <w:rFonts w:cs="Arial"/>
          <w:b w:val="0"/>
          <w:iCs/>
          <w:sz w:val="20"/>
        </w:rPr>
        <w:t>This section contains a table consisting of a requirements list (columns) and list of "aspects of the s</w:t>
      </w:r>
      <w:r w:rsidR="00D93F59">
        <w:rPr>
          <w:rFonts w:cs="Arial"/>
          <w:b w:val="0"/>
          <w:iCs/>
          <w:sz w:val="20"/>
        </w:rPr>
        <w:t xml:space="preserve">ystem" (rows). The </w:t>
      </w:r>
      <w:r w:rsidR="004669A2">
        <w:rPr>
          <w:rFonts w:cs="Arial"/>
          <w:b w:val="0"/>
          <w:iCs/>
          <w:sz w:val="20"/>
        </w:rPr>
        <w:t>traceability</w:t>
      </w:r>
      <w:r w:rsidR="00D93F59">
        <w:rPr>
          <w:rFonts w:cs="Arial"/>
          <w:b w:val="0"/>
          <w:iCs/>
          <w:sz w:val="20"/>
        </w:rPr>
        <w:t xml:space="preserve"> table </w:t>
      </w:r>
      <w:r w:rsidRPr="00CF32B4">
        <w:rPr>
          <w:rFonts w:cs="Arial"/>
          <w:b w:val="0"/>
          <w:iCs/>
          <w:sz w:val="20"/>
        </w:rPr>
        <w:t>illustrates any relationships between requirements and aspects through the use of a symbol at the intersection of the two.</w:t>
      </w:r>
      <w:bookmarkEnd w:id="25"/>
    </w:p>
    <w:p w14:paraId="352A8B3D" w14:textId="77777777" w:rsidR="00CF32B4" w:rsidRPr="00CF32B4" w:rsidRDefault="00CF32B4" w:rsidP="001C7D19">
      <w:pPr>
        <w:spacing w:line="240" w:lineRule="auto"/>
      </w:pPr>
    </w:p>
    <w:p w14:paraId="3C2C75CE" w14:textId="77777777" w:rsidR="00CE1190" w:rsidRDefault="00852FAF" w:rsidP="001C7D19">
      <w:pPr>
        <w:pStyle w:val="Heading2"/>
        <w:spacing w:before="0" w:after="0" w:line="240" w:lineRule="auto"/>
        <w:rPr>
          <w:rFonts w:cs="Arial"/>
        </w:rPr>
      </w:pPr>
      <w:bookmarkStart w:id="26" w:name="_Toc276134453"/>
      <w:r>
        <w:rPr>
          <w:rFonts w:cs="Arial"/>
        </w:rPr>
        <w:t>Requirements List</w:t>
      </w:r>
      <w:bookmarkEnd w:id="26"/>
    </w:p>
    <w:p w14:paraId="10B04717" w14:textId="77777777" w:rsidR="00A2147A" w:rsidRDefault="00A2147A" w:rsidP="001C7D19">
      <w:pPr>
        <w:spacing w:line="240" w:lineRule="auto"/>
        <w:ind w:left="720"/>
        <w:rPr>
          <w:rFonts w:ascii="Arial" w:hAnsi="Arial" w:cs="Arial"/>
          <w:iCs/>
          <w:shd w:val="clear" w:color="auto" w:fill="FFFFFF"/>
        </w:rPr>
      </w:pPr>
      <w:r w:rsidRPr="00A2147A">
        <w:rPr>
          <w:rFonts w:ascii="Arial" w:hAnsi="Arial" w:cs="Arial"/>
          <w:iCs/>
          <w:shd w:val="clear" w:color="auto" w:fill="FFFFFF"/>
        </w:rPr>
        <w:t>The following table contains a list of requirement numbers and the SRS section numbers and section titles they refer to</w:t>
      </w:r>
      <w:r w:rsidR="00CF32B4">
        <w:rPr>
          <w:rFonts w:ascii="Arial" w:hAnsi="Arial" w:cs="Arial"/>
          <w:iCs/>
          <w:shd w:val="clear" w:color="auto" w:fill="FFFFFF"/>
        </w:rPr>
        <w:t>:</w:t>
      </w:r>
    </w:p>
    <w:p w14:paraId="2DE121B1" w14:textId="77777777" w:rsidR="000F6B91" w:rsidRPr="00A2147A" w:rsidRDefault="000F6B91" w:rsidP="001C7D19">
      <w:pPr>
        <w:spacing w:line="240" w:lineRule="auto"/>
        <w:ind w:left="720"/>
      </w:pPr>
    </w:p>
    <w:tbl>
      <w:tblPr>
        <w:tblStyle w:val="TableGrid"/>
        <w:tblW w:w="8849" w:type="dxa"/>
        <w:jc w:val="center"/>
        <w:tblLook w:val="04A0" w:firstRow="1" w:lastRow="0" w:firstColumn="1" w:lastColumn="0" w:noHBand="0" w:noVBand="1"/>
      </w:tblPr>
      <w:tblGrid>
        <w:gridCol w:w="2175"/>
        <w:gridCol w:w="2160"/>
        <w:gridCol w:w="4514"/>
      </w:tblGrid>
      <w:tr w:rsidR="002E7443" w14:paraId="0DFE96FD" w14:textId="77777777" w:rsidTr="001E165B">
        <w:trPr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55A3FC5F" w14:textId="77777777" w:rsidR="002E7443" w:rsidRPr="001503F2" w:rsidRDefault="002E7443" w:rsidP="001C7D19">
            <w:pPr>
              <w:spacing w:line="240" w:lineRule="auto"/>
              <w:jc w:val="center"/>
              <w:rPr>
                <w:rFonts w:ascii="Arial" w:hAnsi="Arial"/>
              </w:rPr>
            </w:pPr>
            <w:bookmarkStart w:id="27" w:name="_GoBack"/>
            <w:bookmarkEnd w:id="27"/>
            <w:r w:rsidRPr="001503F2">
              <w:rPr>
                <w:rFonts w:ascii="Arial" w:hAnsi="Arial"/>
              </w:rPr>
              <w:t>Requirement Number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F159923" w14:textId="77777777" w:rsidR="002E7443" w:rsidRPr="001503F2" w:rsidRDefault="002E7443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SRS Section Number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14:paraId="4AA09846" w14:textId="77777777" w:rsidR="002E7443" w:rsidRPr="001503F2" w:rsidRDefault="002E7443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SRS Section Title</w:t>
            </w:r>
          </w:p>
        </w:tc>
      </w:tr>
      <w:tr w:rsidR="002E7443" w14:paraId="26A2B00A" w14:textId="77777777" w:rsidTr="001E165B">
        <w:trPr>
          <w:jc w:val="center"/>
        </w:trPr>
        <w:tc>
          <w:tcPr>
            <w:tcW w:w="2175" w:type="dxa"/>
          </w:tcPr>
          <w:p w14:paraId="7AF32E6A" w14:textId="77777777" w:rsidR="002E7443" w:rsidRPr="001503F2" w:rsidRDefault="002E7443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R1</w:t>
            </w:r>
          </w:p>
        </w:tc>
        <w:tc>
          <w:tcPr>
            <w:tcW w:w="2160" w:type="dxa"/>
          </w:tcPr>
          <w:p w14:paraId="5E4895C9" w14:textId="77777777" w:rsidR="002E7443" w:rsidRPr="001503F2" w:rsidRDefault="002E7443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2.1.1</w:t>
            </w:r>
          </w:p>
        </w:tc>
        <w:tc>
          <w:tcPr>
            <w:tcW w:w="4514" w:type="dxa"/>
          </w:tcPr>
          <w:p w14:paraId="21A734D6" w14:textId="77777777" w:rsidR="002E7443" w:rsidRPr="001503F2" w:rsidRDefault="002E7443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Login Screen Components</w:t>
            </w:r>
          </w:p>
        </w:tc>
      </w:tr>
      <w:tr w:rsidR="00D93F59" w14:paraId="7B628BFE" w14:textId="77777777" w:rsidTr="001E165B">
        <w:trPr>
          <w:jc w:val="center"/>
        </w:trPr>
        <w:tc>
          <w:tcPr>
            <w:tcW w:w="2175" w:type="dxa"/>
          </w:tcPr>
          <w:p w14:paraId="4A482F3F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R2</w:t>
            </w:r>
          </w:p>
        </w:tc>
        <w:tc>
          <w:tcPr>
            <w:tcW w:w="2160" w:type="dxa"/>
          </w:tcPr>
          <w:p w14:paraId="4E4965E4" w14:textId="2E118522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2.1.1.1</w:t>
            </w:r>
          </w:p>
        </w:tc>
        <w:tc>
          <w:tcPr>
            <w:tcW w:w="4514" w:type="dxa"/>
          </w:tcPr>
          <w:p w14:paraId="70D6CC25" w14:textId="383BE374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Employee Code Field</w:t>
            </w:r>
          </w:p>
        </w:tc>
      </w:tr>
      <w:tr w:rsidR="00D93F59" w14:paraId="337B2A8B" w14:textId="77777777" w:rsidTr="001E165B">
        <w:trPr>
          <w:jc w:val="center"/>
        </w:trPr>
        <w:tc>
          <w:tcPr>
            <w:tcW w:w="2175" w:type="dxa"/>
          </w:tcPr>
          <w:p w14:paraId="0EA1867D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R3</w:t>
            </w:r>
          </w:p>
        </w:tc>
        <w:tc>
          <w:tcPr>
            <w:tcW w:w="2160" w:type="dxa"/>
          </w:tcPr>
          <w:p w14:paraId="65B11C96" w14:textId="209488CE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2.1.1.</w:t>
            </w:r>
            <w:r w:rsidR="004669A2" w:rsidRPr="001503F2">
              <w:rPr>
                <w:rFonts w:ascii="Arial" w:hAnsi="Arial"/>
              </w:rPr>
              <w:t>2</w:t>
            </w:r>
          </w:p>
        </w:tc>
        <w:tc>
          <w:tcPr>
            <w:tcW w:w="4514" w:type="dxa"/>
          </w:tcPr>
          <w:p w14:paraId="56A282A7" w14:textId="4722ED86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Login Button</w:t>
            </w:r>
          </w:p>
        </w:tc>
      </w:tr>
      <w:tr w:rsidR="00D93F59" w14:paraId="7B3349CB" w14:textId="77777777" w:rsidTr="001E165B">
        <w:trPr>
          <w:jc w:val="center"/>
        </w:trPr>
        <w:tc>
          <w:tcPr>
            <w:tcW w:w="2175" w:type="dxa"/>
          </w:tcPr>
          <w:p w14:paraId="171BE33A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R4</w:t>
            </w:r>
          </w:p>
        </w:tc>
        <w:tc>
          <w:tcPr>
            <w:tcW w:w="2160" w:type="dxa"/>
          </w:tcPr>
          <w:p w14:paraId="23E8DB8C" w14:textId="528DAB6F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2.1.2</w:t>
            </w:r>
          </w:p>
        </w:tc>
        <w:tc>
          <w:tcPr>
            <w:tcW w:w="4514" w:type="dxa"/>
          </w:tcPr>
          <w:p w14:paraId="373B5B88" w14:textId="5163BAAC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Invalid Login Information</w:t>
            </w:r>
          </w:p>
        </w:tc>
      </w:tr>
      <w:tr w:rsidR="00D93F59" w14:paraId="7FB118DC" w14:textId="77777777" w:rsidTr="001E165B">
        <w:trPr>
          <w:jc w:val="center"/>
        </w:trPr>
        <w:tc>
          <w:tcPr>
            <w:tcW w:w="2175" w:type="dxa"/>
          </w:tcPr>
          <w:p w14:paraId="79A2E555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R5</w:t>
            </w:r>
          </w:p>
        </w:tc>
        <w:tc>
          <w:tcPr>
            <w:tcW w:w="2160" w:type="dxa"/>
          </w:tcPr>
          <w:p w14:paraId="7944DFFE" w14:textId="02D95C4F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2.1.2.1</w:t>
            </w:r>
          </w:p>
        </w:tc>
        <w:tc>
          <w:tcPr>
            <w:tcW w:w="4514" w:type="dxa"/>
          </w:tcPr>
          <w:p w14:paraId="625205B0" w14:textId="706C00FD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Validation Message</w:t>
            </w:r>
          </w:p>
        </w:tc>
      </w:tr>
      <w:tr w:rsidR="00D93F59" w14:paraId="3A3F2951" w14:textId="77777777" w:rsidTr="001E165B">
        <w:trPr>
          <w:jc w:val="center"/>
        </w:trPr>
        <w:tc>
          <w:tcPr>
            <w:tcW w:w="2175" w:type="dxa"/>
          </w:tcPr>
          <w:p w14:paraId="4813ADA7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R6</w:t>
            </w:r>
          </w:p>
        </w:tc>
        <w:tc>
          <w:tcPr>
            <w:tcW w:w="2160" w:type="dxa"/>
          </w:tcPr>
          <w:p w14:paraId="35F9B1B7" w14:textId="7F1CF551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2.2.1.1</w:t>
            </w:r>
          </w:p>
        </w:tc>
        <w:tc>
          <w:tcPr>
            <w:tcW w:w="4514" w:type="dxa"/>
          </w:tcPr>
          <w:p w14:paraId="47238F59" w14:textId="2766AE33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Order Placement</w:t>
            </w:r>
          </w:p>
        </w:tc>
      </w:tr>
      <w:tr w:rsidR="00D93F59" w14:paraId="500BB5E0" w14:textId="77777777" w:rsidTr="001E165B">
        <w:trPr>
          <w:jc w:val="center"/>
        </w:trPr>
        <w:tc>
          <w:tcPr>
            <w:tcW w:w="2175" w:type="dxa"/>
          </w:tcPr>
          <w:p w14:paraId="2420D60E" w14:textId="7777777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R7</w:t>
            </w:r>
          </w:p>
        </w:tc>
        <w:tc>
          <w:tcPr>
            <w:tcW w:w="2160" w:type="dxa"/>
          </w:tcPr>
          <w:p w14:paraId="1AC09175" w14:textId="0BC87229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2.2.1.1.1</w:t>
            </w:r>
          </w:p>
        </w:tc>
        <w:tc>
          <w:tcPr>
            <w:tcW w:w="4514" w:type="dxa"/>
          </w:tcPr>
          <w:p w14:paraId="6898FC16" w14:textId="6C28FFE5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Item Quantity</w:t>
            </w:r>
          </w:p>
        </w:tc>
      </w:tr>
      <w:tr w:rsidR="00D93F59" w14:paraId="7AF961A1" w14:textId="77777777" w:rsidTr="001E165B">
        <w:trPr>
          <w:jc w:val="center"/>
        </w:trPr>
        <w:tc>
          <w:tcPr>
            <w:tcW w:w="2175" w:type="dxa"/>
          </w:tcPr>
          <w:p w14:paraId="513203E9" w14:textId="44D1E829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R8</w:t>
            </w:r>
          </w:p>
        </w:tc>
        <w:tc>
          <w:tcPr>
            <w:tcW w:w="2160" w:type="dxa"/>
          </w:tcPr>
          <w:p w14:paraId="06CCD040" w14:textId="493747AF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2.2.1.1.2</w:t>
            </w:r>
          </w:p>
        </w:tc>
        <w:tc>
          <w:tcPr>
            <w:tcW w:w="4514" w:type="dxa"/>
          </w:tcPr>
          <w:p w14:paraId="7A5DC91D" w14:textId="72FF5A4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Adding a Pizza</w:t>
            </w:r>
          </w:p>
        </w:tc>
      </w:tr>
      <w:tr w:rsidR="00D93F59" w14:paraId="317D7E77" w14:textId="77777777" w:rsidTr="001E165B">
        <w:trPr>
          <w:jc w:val="center"/>
        </w:trPr>
        <w:tc>
          <w:tcPr>
            <w:tcW w:w="2175" w:type="dxa"/>
          </w:tcPr>
          <w:p w14:paraId="6C4D4311" w14:textId="5CF6FF2A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R9</w:t>
            </w:r>
          </w:p>
        </w:tc>
        <w:tc>
          <w:tcPr>
            <w:tcW w:w="2160" w:type="dxa"/>
          </w:tcPr>
          <w:p w14:paraId="6B12C435" w14:textId="0A7C53FA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2.2.1.1.3</w:t>
            </w:r>
          </w:p>
        </w:tc>
        <w:tc>
          <w:tcPr>
            <w:tcW w:w="4514" w:type="dxa"/>
          </w:tcPr>
          <w:p w14:paraId="49FE07C9" w14:textId="2D00E1E3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Specialty Pizzas</w:t>
            </w:r>
          </w:p>
        </w:tc>
      </w:tr>
      <w:tr w:rsidR="00D93F59" w14:paraId="341DE6BE" w14:textId="77777777" w:rsidTr="001E165B">
        <w:trPr>
          <w:jc w:val="center"/>
        </w:trPr>
        <w:tc>
          <w:tcPr>
            <w:tcW w:w="2175" w:type="dxa"/>
          </w:tcPr>
          <w:p w14:paraId="366969E8" w14:textId="63BC8158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R10</w:t>
            </w:r>
          </w:p>
        </w:tc>
        <w:tc>
          <w:tcPr>
            <w:tcW w:w="2160" w:type="dxa"/>
          </w:tcPr>
          <w:p w14:paraId="0510B87C" w14:textId="5F7A6D67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2.2.1.1.4</w:t>
            </w:r>
          </w:p>
        </w:tc>
        <w:tc>
          <w:tcPr>
            <w:tcW w:w="4514" w:type="dxa"/>
          </w:tcPr>
          <w:p w14:paraId="6D82204C" w14:textId="2C4E2E64" w:rsidR="00D93F59" w:rsidRPr="001503F2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503F2">
              <w:rPr>
                <w:rFonts w:ascii="Arial" w:hAnsi="Arial"/>
              </w:rPr>
              <w:t>Toppings</w:t>
            </w:r>
          </w:p>
        </w:tc>
      </w:tr>
      <w:tr w:rsidR="001C7D19" w14:paraId="561E2EBA" w14:textId="77777777" w:rsidTr="001E165B">
        <w:trPr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208028B0" w14:textId="05C8B661" w:rsidR="001C7D19" w:rsidRPr="001E165B" w:rsidRDefault="001C7D19" w:rsidP="001E165B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lastRenderedPageBreak/>
              <w:t>Requirement Number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FA5A96C" w14:textId="00094B48" w:rsidR="001C7D19" w:rsidRPr="001E165B" w:rsidRDefault="001C7D19" w:rsidP="001E165B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SRS Section Number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14:paraId="41618AFF" w14:textId="7F99CACA" w:rsidR="001C7D19" w:rsidRPr="001E165B" w:rsidRDefault="001C7D19" w:rsidP="001E165B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SRS Section Title</w:t>
            </w:r>
          </w:p>
        </w:tc>
      </w:tr>
      <w:tr w:rsidR="00D93F59" w14:paraId="19E9C049" w14:textId="77777777" w:rsidTr="001E165B">
        <w:trPr>
          <w:jc w:val="center"/>
        </w:trPr>
        <w:tc>
          <w:tcPr>
            <w:tcW w:w="2175" w:type="dxa"/>
          </w:tcPr>
          <w:p w14:paraId="7A29C67C" w14:textId="0D5760CB" w:rsidR="00D93F59" w:rsidRPr="001E165B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R11</w:t>
            </w:r>
          </w:p>
        </w:tc>
        <w:tc>
          <w:tcPr>
            <w:tcW w:w="2160" w:type="dxa"/>
          </w:tcPr>
          <w:p w14:paraId="2FB07D7B" w14:textId="551940A5" w:rsidR="00D93F59" w:rsidRPr="001E165B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2.2.1.1.5</w:t>
            </w:r>
          </w:p>
        </w:tc>
        <w:tc>
          <w:tcPr>
            <w:tcW w:w="4514" w:type="dxa"/>
          </w:tcPr>
          <w:p w14:paraId="20CAAA08" w14:textId="418DFC2F" w:rsidR="00D93F59" w:rsidRPr="001E165B" w:rsidRDefault="00D93F59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Toppings Display</w:t>
            </w:r>
          </w:p>
        </w:tc>
      </w:tr>
      <w:tr w:rsidR="002A61D2" w14:paraId="598747F2" w14:textId="77777777" w:rsidTr="001E165B">
        <w:trPr>
          <w:jc w:val="center"/>
        </w:trPr>
        <w:tc>
          <w:tcPr>
            <w:tcW w:w="2175" w:type="dxa"/>
          </w:tcPr>
          <w:p w14:paraId="4A10CD15" w14:textId="4B4B3C51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R12</w:t>
            </w:r>
          </w:p>
        </w:tc>
        <w:tc>
          <w:tcPr>
            <w:tcW w:w="2160" w:type="dxa"/>
          </w:tcPr>
          <w:p w14:paraId="019868D0" w14:textId="7D511C0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2.2.1.1.</w:t>
            </w:r>
            <w:r w:rsidR="00ED7956" w:rsidRPr="001E165B">
              <w:rPr>
                <w:rFonts w:ascii="Arial" w:hAnsi="Arial"/>
              </w:rPr>
              <w:t>6</w:t>
            </w:r>
          </w:p>
        </w:tc>
        <w:tc>
          <w:tcPr>
            <w:tcW w:w="4514" w:type="dxa"/>
          </w:tcPr>
          <w:p w14:paraId="4EF9A04B" w14:textId="1578EE7E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Price Display</w:t>
            </w:r>
          </w:p>
        </w:tc>
      </w:tr>
      <w:tr w:rsidR="002A61D2" w14:paraId="122DFD67" w14:textId="77777777" w:rsidTr="001E165B">
        <w:trPr>
          <w:trHeight w:val="143"/>
          <w:jc w:val="center"/>
        </w:trPr>
        <w:tc>
          <w:tcPr>
            <w:tcW w:w="2175" w:type="dxa"/>
          </w:tcPr>
          <w:p w14:paraId="7E5E2EE2" w14:textId="562F5985" w:rsidR="002A61D2" w:rsidRPr="001E165B" w:rsidRDefault="002A61D2" w:rsidP="001C7D19">
            <w:pPr>
              <w:tabs>
                <w:tab w:val="center" w:pos="936"/>
              </w:tabs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R13</w:t>
            </w:r>
          </w:p>
        </w:tc>
        <w:tc>
          <w:tcPr>
            <w:tcW w:w="2160" w:type="dxa"/>
          </w:tcPr>
          <w:p w14:paraId="7E398B29" w14:textId="718A179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2.2.1.2</w:t>
            </w:r>
          </w:p>
        </w:tc>
        <w:tc>
          <w:tcPr>
            <w:tcW w:w="4514" w:type="dxa"/>
          </w:tcPr>
          <w:p w14:paraId="009C95DD" w14:textId="52681A32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Order Cancellation</w:t>
            </w:r>
          </w:p>
        </w:tc>
      </w:tr>
      <w:tr w:rsidR="002A61D2" w14:paraId="2BD703C0" w14:textId="77777777" w:rsidTr="001E165B">
        <w:trPr>
          <w:jc w:val="center"/>
        </w:trPr>
        <w:tc>
          <w:tcPr>
            <w:tcW w:w="2175" w:type="dxa"/>
          </w:tcPr>
          <w:p w14:paraId="7FFD37E7" w14:textId="1B495D6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R14</w:t>
            </w:r>
          </w:p>
        </w:tc>
        <w:tc>
          <w:tcPr>
            <w:tcW w:w="2160" w:type="dxa"/>
          </w:tcPr>
          <w:p w14:paraId="3056905B" w14:textId="7252F30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2.2.1.3</w:t>
            </w:r>
          </w:p>
        </w:tc>
        <w:tc>
          <w:tcPr>
            <w:tcW w:w="4514" w:type="dxa"/>
          </w:tcPr>
          <w:p w14:paraId="03ECBB38" w14:textId="6C04D34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Order Completion</w:t>
            </w:r>
          </w:p>
        </w:tc>
      </w:tr>
      <w:tr w:rsidR="002A61D2" w14:paraId="42D3E983" w14:textId="77777777" w:rsidTr="001E165B">
        <w:trPr>
          <w:jc w:val="center"/>
        </w:trPr>
        <w:tc>
          <w:tcPr>
            <w:tcW w:w="2175" w:type="dxa"/>
          </w:tcPr>
          <w:p w14:paraId="095F2227" w14:textId="6BC8D5B8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R15</w:t>
            </w:r>
          </w:p>
        </w:tc>
        <w:tc>
          <w:tcPr>
            <w:tcW w:w="2160" w:type="dxa"/>
          </w:tcPr>
          <w:p w14:paraId="21ADE6F5" w14:textId="4E914D7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2.2.1.3.1</w:t>
            </w:r>
          </w:p>
        </w:tc>
        <w:tc>
          <w:tcPr>
            <w:tcW w:w="4514" w:type="dxa"/>
          </w:tcPr>
          <w:p w14:paraId="27820A5A" w14:textId="6C1FFFFA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Onscreen Receipt Components</w:t>
            </w:r>
          </w:p>
        </w:tc>
      </w:tr>
      <w:tr w:rsidR="002A61D2" w14:paraId="3DE5731E" w14:textId="77777777" w:rsidTr="001E165B">
        <w:trPr>
          <w:jc w:val="center"/>
        </w:trPr>
        <w:tc>
          <w:tcPr>
            <w:tcW w:w="2175" w:type="dxa"/>
          </w:tcPr>
          <w:p w14:paraId="56B21B5F" w14:textId="0C7137E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R16</w:t>
            </w:r>
          </w:p>
        </w:tc>
        <w:tc>
          <w:tcPr>
            <w:tcW w:w="2160" w:type="dxa"/>
          </w:tcPr>
          <w:p w14:paraId="09D0E654" w14:textId="4C378BB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2.2.1.3.1.1</w:t>
            </w:r>
          </w:p>
        </w:tc>
        <w:tc>
          <w:tcPr>
            <w:tcW w:w="4514" w:type="dxa"/>
          </w:tcPr>
          <w:p w14:paraId="2E20DDB0" w14:textId="3E6F558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Order Number Construction</w:t>
            </w:r>
          </w:p>
        </w:tc>
      </w:tr>
      <w:tr w:rsidR="002A61D2" w14:paraId="7B62500A" w14:textId="77777777" w:rsidTr="001E165B">
        <w:trPr>
          <w:jc w:val="center"/>
        </w:trPr>
        <w:tc>
          <w:tcPr>
            <w:tcW w:w="2175" w:type="dxa"/>
          </w:tcPr>
          <w:p w14:paraId="267E18FF" w14:textId="035F153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R17</w:t>
            </w:r>
          </w:p>
        </w:tc>
        <w:tc>
          <w:tcPr>
            <w:tcW w:w="2160" w:type="dxa"/>
          </w:tcPr>
          <w:p w14:paraId="4E91B2F9" w14:textId="666A8AB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2.2.1.3.1.2</w:t>
            </w:r>
          </w:p>
        </w:tc>
        <w:tc>
          <w:tcPr>
            <w:tcW w:w="4514" w:type="dxa"/>
          </w:tcPr>
          <w:p w14:paraId="468BC71C" w14:textId="69D55F7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Order Number Persistency</w:t>
            </w:r>
          </w:p>
        </w:tc>
      </w:tr>
      <w:tr w:rsidR="002A61D2" w14:paraId="1C57B9B9" w14:textId="77777777" w:rsidTr="001E165B">
        <w:trPr>
          <w:jc w:val="center"/>
        </w:trPr>
        <w:tc>
          <w:tcPr>
            <w:tcW w:w="2175" w:type="dxa"/>
          </w:tcPr>
          <w:p w14:paraId="05A58BCB" w14:textId="6448E51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R18</w:t>
            </w:r>
          </w:p>
        </w:tc>
        <w:tc>
          <w:tcPr>
            <w:tcW w:w="2160" w:type="dxa"/>
          </w:tcPr>
          <w:p w14:paraId="3AF09D79" w14:textId="332D414B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2.2.1.4</w:t>
            </w:r>
          </w:p>
        </w:tc>
        <w:tc>
          <w:tcPr>
            <w:tcW w:w="4514" w:type="dxa"/>
          </w:tcPr>
          <w:p w14:paraId="3BD603AC" w14:textId="7194E09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Empty Order Notification</w:t>
            </w:r>
          </w:p>
        </w:tc>
      </w:tr>
      <w:tr w:rsidR="002A61D2" w14:paraId="3EB12A23" w14:textId="77777777" w:rsidTr="001E165B">
        <w:trPr>
          <w:jc w:val="center"/>
        </w:trPr>
        <w:tc>
          <w:tcPr>
            <w:tcW w:w="2175" w:type="dxa"/>
          </w:tcPr>
          <w:p w14:paraId="6C7CB8AF" w14:textId="19D4234B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R19</w:t>
            </w:r>
          </w:p>
        </w:tc>
        <w:tc>
          <w:tcPr>
            <w:tcW w:w="2160" w:type="dxa"/>
          </w:tcPr>
          <w:p w14:paraId="07C6008C" w14:textId="02687B51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2.3.1</w:t>
            </w:r>
          </w:p>
        </w:tc>
        <w:tc>
          <w:tcPr>
            <w:tcW w:w="4514" w:type="dxa"/>
          </w:tcPr>
          <w:p w14:paraId="520FAEC9" w14:textId="24CC8C34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Add New Employee</w:t>
            </w:r>
          </w:p>
        </w:tc>
      </w:tr>
      <w:tr w:rsidR="002A61D2" w14:paraId="60C11422" w14:textId="77777777" w:rsidTr="001E165B">
        <w:trPr>
          <w:jc w:val="center"/>
        </w:trPr>
        <w:tc>
          <w:tcPr>
            <w:tcW w:w="2175" w:type="dxa"/>
          </w:tcPr>
          <w:p w14:paraId="2DAA67BE" w14:textId="6BF0E1B2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R20</w:t>
            </w:r>
          </w:p>
        </w:tc>
        <w:tc>
          <w:tcPr>
            <w:tcW w:w="2160" w:type="dxa"/>
          </w:tcPr>
          <w:p w14:paraId="7D5AB47E" w14:textId="51E17572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2.3.1.1</w:t>
            </w:r>
          </w:p>
        </w:tc>
        <w:tc>
          <w:tcPr>
            <w:tcW w:w="4514" w:type="dxa"/>
          </w:tcPr>
          <w:p w14:paraId="1BCB4920" w14:textId="5A3C028A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Existing Four-Digit Code</w:t>
            </w:r>
          </w:p>
        </w:tc>
      </w:tr>
      <w:tr w:rsidR="002A61D2" w14:paraId="514326E4" w14:textId="77777777" w:rsidTr="001E165B">
        <w:trPr>
          <w:jc w:val="center"/>
        </w:trPr>
        <w:tc>
          <w:tcPr>
            <w:tcW w:w="2175" w:type="dxa"/>
          </w:tcPr>
          <w:p w14:paraId="6A2E4F70" w14:textId="7026902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R21</w:t>
            </w:r>
          </w:p>
        </w:tc>
        <w:tc>
          <w:tcPr>
            <w:tcW w:w="2160" w:type="dxa"/>
          </w:tcPr>
          <w:p w14:paraId="0DAA7BE5" w14:textId="3044DCB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2.3.2</w:t>
            </w:r>
          </w:p>
        </w:tc>
        <w:tc>
          <w:tcPr>
            <w:tcW w:w="4514" w:type="dxa"/>
          </w:tcPr>
          <w:p w14:paraId="605FAB80" w14:textId="18C1D3F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Edit Employee</w:t>
            </w:r>
          </w:p>
        </w:tc>
      </w:tr>
      <w:tr w:rsidR="002A61D2" w14:paraId="13966184" w14:textId="77777777" w:rsidTr="001E165B">
        <w:trPr>
          <w:jc w:val="center"/>
        </w:trPr>
        <w:tc>
          <w:tcPr>
            <w:tcW w:w="2175" w:type="dxa"/>
          </w:tcPr>
          <w:p w14:paraId="1837C70E" w14:textId="7D52050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R22</w:t>
            </w:r>
          </w:p>
        </w:tc>
        <w:tc>
          <w:tcPr>
            <w:tcW w:w="2160" w:type="dxa"/>
          </w:tcPr>
          <w:p w14:paraId="2EDC2FD7" w14:textId="1BA8287B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2.3.3</w:t>
            </w:r>
          </w:p>
        </w:tc>
        <w:tc>
          <w:tcPr>
            <w:tcW w:w="4514" w:type="dxa"/>
          </w:tcPr>
          <w:p w14:paraId="50241715" w14:textId="2BA6B13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Delete Employee</w:t>
            </w:r>
          </w:p>
        </w:tc>
      </w:tr>
      <w:tr w:rsidR="002A61D2" w14:paraId="5689875A" w14:textId="77777777" w:rsidTr="001E165B">
        <w:trPr>
          <w:jc w:val="center"/>
        </w:trPr>
        <w:tc>
          <w:tcPr>
            <w:tcW w:w="2175" w:type="dxa"/>
          </w:tcPr>
          <w:p w14:paraId="0B27B31D" w14:textId="4C7BB058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R23</w:t>
            </w:r>
          </w:p>
        </w:tc>
        <w:tc>
          <w:tcPr>
            <w:tcW w:w="2160" w:type="dxa"/>
          </w:tcPr>
          <w:p w14:paraId="0D0F0ED1" w14:textId="025A057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2.3.3.1</w:t>
            </w:r>
          </w:p>
        </w:tc>
        <w:tc>
          <w:tcPr>
            <w:tcW w:w="4514" w:type="dxa"/>
          </w:tcPr>
          <w:p w14:paraId="15B83302" w14:textId="50672F46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Attempt to Delete Initial User Account</w:t>
            </w:r>
          </w:p>
        </w:tc>
      </w:tr>
      <w:tr w:rsidR="002A61D2" w14:paraId="09C62AC3" w14:textId="77777777" w:rsidTr="001E165B">
        <w:trPr>
          <w:jc w:val="center"/>
        </w:trPr>
        <w:tc>
          <w:tcPr>
            <w:tcW w:w="2175" w:type="dxa"/>
          </w:tcPr>
          <w:p w14:paraId="751A674D" w14:textId="0749E0D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R24</w:t>
            </w:r>
          </w:p>
        </w:tc>
        <w:tc>
          <w:tcPr>
            <w:tcW w:w="2160" w:type="dxa"/>
          </w:tcPr>
          <w:p w14:paraId="10F9EC7D" w14:textId="3687552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2.3.4</w:t>
            </w:r>
          </w:p>
        </w:tc>
        <w:tc>
          <w:tcPr>
            <w:tcW w:w="4514" w:type="dxa"/>
          </w:tcPr>
          <w:p w14:paraId="5EF22018" w14:textId="4C070A26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Account Persistency</w:t>
            </w:r>
          </w:p>
        </w:tc>
      </w:tr>
      <w:tr w:rsidR="002A61D2" w14:paraId="2AD0BAA2" w14:textId="77777777" w:rsidTr="001E165B">
        <w:trPr>
          <w:jc w:val="center"/>
        </w:trPr>
        <w:tc>
          <w:tcPr>
            <w:tcW w:w="2175" w:type="dxa"/>
          </w:tcPr>
          <w:p w14:paraId="12633FDA" w14:textId="5A9758C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R25</w:t>
            </w:r>
          </w:p>
        </w:tc>
        <w:tc>
          <w:tcPr>
            <w:tcW w:w="2160" w:type="dxa"/>
          </w:tcPr>
          <w:p w14:paraId="04954CD7" w14:textId="713AB7B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2.4.1</w:t>
            </w:r>
          </w:p>
        </w:tc>
        <w:tc>
          <w:tcPr>
            <w:tcW w:w="4514" w:type="dxa"/>
          </w:tcPr>
          <w:p w14:paraId="6EB181E2" w14:textId="0AF42A0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Configurable Items</w:t>
            </w:r>
          </w:p>
        </w:tc>
      </w:tr>
      <w:tr w:rsidR="002A61D2" w14:paraId="3BCAA98A" w14:textId="77777777" w:rsidTr="001E165B">
        <w:trPr>
          <w:jc w:val="center"/>
        </w:trPr>
        <w:tc>
          <w:tcPr>
            <w:tcW w:w="2175" w:type="dxa"/>
          </w:tcPr>
          <w:p w14:paraId="24949253" w14:textId="15347B1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R26</w:t>
            </w:r>
          </w:p>
        </w:tc>
        <w:tc>
          <w:tcPr>
            <w:tcW w:w="2160" w:type="dxa"/>
          </w:tcPr>
          <w:p w14:paraId="72BE39D7" w14:textId="1EC2D98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2.4.1.1</w:t>
            </w:r>
          </w:p>
        </w:tc>
        <w:tc>
          <w:tcPr>
            <w:tcW w:w="4514" w:type="dxa"/>
          </w:tcPr>
          <w:p w14:paraId="06BDD615" w14:textId="4BE1DF4E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Configuration Ranges</w:t>
            </w:r>
          </w:p>
        </w:tc>
      </w:tr>
      <w:tr w:rsidR="002A61D2" w14:paraId="4AF47D83" w14:textId="77777777" w:rsidTr="001E165B">
        <w:trPr>
          <w:jc w:val="center"/>
        </w:trPr>
        <w:tc>
          <w:tcPr>
            <w:tcW w:w="2175" w:type="dxa"/>
          </w:tcPr>
          <w:p w14:paraId="68D6D8AA" w14:textId="43A7BF7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R27</w:t>
            </w:r>
          </w:p>
        </w:tc>
        <w:tc>
          <w:tcPr>
            <w:tcW w:w="2160" w:type="dxa"/>
          </w:tcPr>
          <w:p w14:paraId="1542E12E" w14:textId="666BFA19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2.4.2</w:t>
            </w:r>
          </w:p>
        </w:tc>
        <w:tc>
          <w:tcPr>
            <w:tcW w:w="4514" w:type="dxa"/>
          </w:tcPr>
          <w:p w14:paraId="41C55902" w14:textId="514368B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Configuration Persistency</w:t>
            </w:r>
          </w:p>
        </w:tc>
      </w:tr>
      <w:tr w:rsidR="002A61D2" w14:paraId="2E9A66AC" w14:textId="77777777" w:rsidTr="001E165B">
        <w:trPr>
          <w:jc w:val="center"/>
        </w:trPr>
        <w:tc>
          <w:tcPr>
            <w:tcW w:w="2175" w:type="dxa"/>
          </w:tcPr>
          <w:p w14:paraId="207FF7FD" w14:textId="1473341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R28</w:t>
            </w:r>
          </w:p>
        </w:tc>
        <w:tc>
          <w:tcPr>
            <w:tcW w:w="2160" w:type="dxa"/>
          </w:tcPr>
          <w:p w14:paraId="68595FE0" w14:textId="5A863252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2.5.1</w:t>
            </w:r>
          </w:p>
        </w:tc>
        <w:tc>
          <w:tcPr>
            <w:tcW w:w="4514" w:type="dxa"/>
          </w:tcPr>
          <w:p w14:paraId="47C012B4" w14:textId="7558782B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Current User Display</w:t>
            </w:r>
          </w:p>
        </w:tc>
      </w:tr>
      <w:tr w:rsidR="002A61D2" w14:paraId="57EA093B" w14:textId="77777777" w:rsidTr="001E165B">
        <w:trPr>
          <w:jc w:val="center"/>
        </w:trPr>
        <w:tc>
          <w:tcPr>
            <w:tcW w:w="2175" w:type="dxa"/>
          </w:tcPr>
          <w:p w14:paraId="7461A1CF" w14:textId="23722325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R29</w:t>
            </w:r>
          </w:p>
        </w:tc>
        <w:tc>
          <w:tcPr>
            <w:tcW w:w="2160" w:type="dxa"/>
          </w:tcPr>
          <w:p w14:paraId="60896D6C" w14:textId="5D5BF451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2.5.2</w:t>
            </w:r>
          </w:p>
        </w:tc>
        <w:tc>
          <w:tcPr>
            <w:tcW w:w="4514" w:type="dxa"/>
          </w:tcPr>
          <w:p w14:paraId="13379F61" w14:textId="4D3F0A59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User Logout</w:t>
            </w:r>
          </w:p>
        </w:tc>
      </w:tr>
      <w:tr w:rsidR="002A61D2" w14:paraId="506B8BF6" w14:textId="77777777" w:rsidTr="001E165B">
        <w:trPr>
          <w:jc w:val="center"/>
        </w:trPr>
        <w:tc>
          <w:tcPr>
            <w:tcW w:w="2175" w:type="dxa"/>
          </w:tcPr>
          <w:p w14:paraId="4870F0BA" w14:textId="64BF02F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R30</w:t>
            </w:r>
          </w:p>
        </w:tc>
        <w:tc>
          <w:tcPr>
            <w:tcW w:w="2160" w:type="dxa"/>
          </w:tcPr>
          <w:p w14:paraId="2FCFF6AC" w14:textId="2D78BC41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2.5.2.1</w:t>
            </w:r>
          </w:p>
        </w:tc>
        <w:tc>
          <w:tcPr>
            <w:tcW w:w="4514" w:type="dxa"/>
          </w:tcPr>
          <w:p w14:paraId="5836FBED" w14:textId="00E1EDC5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Order in Progress Prompt</w:t>
            </w:r>
          </w:p>
        </w:tc>
      </w:tr>
      <w:tr w:rsidR="002A61D2" w14:paraId="4DABFED6" w14:textId="77777777" w:rsidTr="001E165B">
        <w:trPr>
          <w:jc w:val="center"/>
        </w:trPr>
        <w:tc>
          <w:tcPr>
            <w:tcW w:w="2175" w:type="dxa"/>
          </w:tcPr>
          <w:p w14:paraId="48E5468A" w14:textId="62BFDF9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R31</w:t>
            </w:r>
          </w:p>
        </w:tc>
        <w:tc>
          <w:tcPr>
            <w:tcW w:w="2160" w:type="dxa"/>
          </w:tcPr>
          <w:p w14:paraId="1ED004BC" w14:textId="3A227A23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2.5.3</w:t>
            </w:r>
          </w:p>
        </w:tc>
        <w:tc>
          <w:tcPr>
            <w:tcW w:w="4514" w:type="dxa"/>
          </w:tcPr>
          <w:p w14:paraId="2D5269A7" w14:textId="0B6B81E0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Initial User Account</w:t>
            </w:r>
          </w:p>
        </w:tc>
      </w:tr>
      <w:tr w:rsidR="002A61D2" w14:paraId="13513BFE" w14:textId="77777777" w:rsidTr="001E165B">
        <w:trPr>
          <w:jc w:val="center"/>
        </w:trPr>
        <w:tc>
          <w:tcPr>
            <w:tcW w:w="2175" w:type="dxa"/>
          </w:tcPr>
          <w:p w14:paraId="5A5C4968" w14:textId="3FE71591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R32</w:t>
            </w:r>
          </w:p>
        </w:tc>
        <w:tc>
          <w:tcPr>
            <w:tcW w:w="2160" w:type="dxa"/>
          </w:tcPr>
          <w:p w14:paraId="217909AD" w14:textId="0C1A094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2.5.3.1</w:t>
            </w:r>
          </w:p>
        </w:tc>
        <w:tc>
          <w:tcPr>
            <w:tcW w:w="4514" w:type="dxa"/>
          </w:tcPr>
          <w:p w14:paraId="3B750518" w14:textId="6DF2F747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Initial Account Permissions</w:t>
            </w:r>
          </w:p>
        </w:tc>
      </w:tr>
      <w:tr w:rsidR="002A61D2" w14:paraId="137C076E" w14:textId="77777777" w:rsidTr="001E165B">
        <w:trPr>
          <w:jc w:val="center"/>
        </w:trPr>
        <w:tc>
          <w:tcPr>
            <w:tcW w:w="2175" w:type="dxa"/>
          </w:tcPr>
          <w:p w14:paraId="61059EE4" w14:textId="79BA6259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R33</w:t>
            </w:r>
          </w:p>
        </w:tc>
        <w:tc>
          <w:tcPr>
            <w:tcW w:w="2160" w:type="dxa"/>
          </w:tcPr>
          <w:p w14:paraId="2FAD7B9A" w14:textId="245075BF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2.5.4</w:t>
            </w:r>
          </w:p>
        </w:tc>
        <w:tc>
          <w:tcPr>
            <w:tcW w:w="4514" w:type="dxa"/>
          </w:tcPr>
          <w:p w14:paraId="2D6B9691" w14:textId="712E78FC" w:rsidR="002A61D2" w:rsidRPr="001E165B" w:rsidRDefault="002A61D2" w:rsidP="001C7D19">
            <w:pPr>
              <w:spacing w:line="240" w:lineRule="auto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Navigation Links</w:t>
            </w:r>
          </w:p>
        </w:tc>
      </w:tr>
    </w:tbl>
    <w:p w14:paraId="2E7743AF" w14:textId="77777777" w:rsidR="00CE1190" w:rsidRPr="00DA2AEB" w:rsidRDefault="00CE1190" w:rsidP="001C7D19">
      <w:pPr>
        <w:spacing w:line="240" w:lineRule="auto"/>
        <w:rPr>
          <w:rFonts w:ascii="Arial" w:hAnsi="Arial" w:cs="Arial"/>
        </w:rPr>
      </w:pPr>
    </w:p>
    <w:p w14:paraId="306C6432" w14:textId="77777777" w:rsidR="00CE1190" w:rsidRDefault="00852FAF" w:rsidP="001C7D19">
      <w:pPr>
        <w:pStyle w:val="Heading2"/>
        <w:spacing w:before="0" w:after="0" w:line="240" w:lineRule="auto"/>
        <w:rPr>
          <w:rFonts w:cs="Arial"/>
        </w:rPr>
      </w:pPr>
      <w:bookmarkStart w:id="28" w:name="_Toc276134454"/>
      <w:r>
        <w:rPr>
          <w:rFonts w:cs="Arial"/>
        </w:rPr>
        <w:t>Aspects List</w:t>
      </w:r>
      <w:bookmarkEnd w:id="28"/>
    </w:p>
    <w:p w14:paraId="494CA0EA" w14:textId="77777777" w:rsidR="00CF32B4" w:rsidRDefault="00CF32B4" w:rsidP="001C7D19">
      <w:pPr>
        <w:spacing w:line="240" w:lineRule="auto"/>
        <w:ind w:left="720"/>
        <w:rPr>
          <w:rFonts w:ascii="Arial" w:hAnsi="Arial" w:cs="Arial"/>
          <w:iCs/>
          <w:shd w:val="clear" w:color="auto" w:fill="FFFFFF"/>
        </w:rPr>
      </w:pPr>
      <w:r w:rsidRPr="00CF32B4">
        <w:rPr>
          <w:rFonts w:ascii="Arial" w:hAnsi="Arial" w:cs="Arial"/>
          <w:iCs/>
          <w:shd w:val="clear" w:color="auto" w:fill="FFFFFF"/>
        </w:rPr>
        <w:t>The following table contains a list of system aspect numbers and a brief description of the aspect. An aspect is a functional subsystem of the whole software program.</w:t>
      </w:r>
    </w:p>
    <w:p w14:paraId="30D65978" w14:textId="77777777" w:rsidR="000F6B91" w:rsidRPr="00CF32B4" w:rsidRDefault="000F6B91" w:rsidP="001C7D19">
      <w:pPr>
        <w:spacing w:line="240" w:lineRule="auto"/>
        <w:ind w:left="720"/>
      </w:pPr>
    </w:p>
    <w:tbl>
      <w:tblPr>
        <w:tblStyle w:val="TableGrid"/>
        <w:tblW w:w="8856" w:type="dxa"/>
        <w:jc w:val="center"/>
        <w:tblLook w:val="04A0" w:firstRow="1" w:lastRow="0" w:firstColumn="1" w:lastColumn="0" w:noHBand="0" w:noVBand="1"/>
      </w:tblPr>
      <w:tblGrid>
        <w:gridCol w:w="2178"/>
        <w:gridCol w:w="6678"/>
      </w:tblGrid>
      <w:tr w:rsidR="001C7D19" w14:paraId="13C2019D" w14:textId="77777777" w:rsidTr="001E165B">
        <w:trPr>
          <w:jc w:val="center"/>
        </w:trPr>
        <w:tc>
          <w:tcPr>
            <w:tcW w:w="2178" w:type="dxa"/>
            <w:shd w:val="clear" w:color="auto" w:fill="D9D9D9" w:themeFill="background1" w:themeFillShade="D9"/>
          </w:tcPr>
          <w:p w14:paraId="1BC6072E" w14:textId="77777777" w:rsidR="00852FAF" w:rsidRDefault="00852FAF" w:rsidP="001C7D1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Number</w:t>
            </w:r>
          </w:p>
        </w:tc>
        <w:tc>
          <w:tcPr>
            <w:tcW w:w="6678" w:type="dxa"/>
            <w:shd w:val="clear" w:color="auto" w:fill="D9D9D9" w:themeFill="background1" w:themeFillShade="D9"/>
          </w:tcPr>
          <w:p w14:paraId="170E1ED8" w14:textId="77777777" w:rsidR="00852FAF" w:rsidRDefault="00852FAF" w:rsidP="001C7D1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(Subsystem) Description</w:t>
            </w:r>
          </w:p>
        </w:tc>
      </w:tr>
      <w:tr w:rsidR="001C7D19" w14:paraId="20968D7C" w14:textId="77777777" w:rsidTr="001E165B">
        <w:trPr>
          <w:jc w:val="center"/>
        </w:trPr>
        <w:tc>
          <w:tcPr>
            <w:tcW w:w="2178" w:type="dxa"/>
          </w:tcPr>
          <w:p w14:paraId="14C49FE8" w14:textId="77777777" w:rsidR="00852FAF" w:rsidRDefault="00801E6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6678" w:type="dxa"/>
          </w:tcPr>
          <w:p w14:paraId="56373FC7" w14:textId="76296F68" w:rsidR="00852FAF" w:rsidRDefault="009A3D30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 valid login information</w:t>
            </w:r>
          </w:p>
        </w:tc>
      </w:tr>
      <w:tr w:rsidR="001C7D19" w14:paraId="6167B2CD" w14:textId="77777777" w:rsidTr="001E165B">
        <w:trPr>
          <w:jc w:val="center"/>
        </w:trPr>
        <w:tc>
          <w:tcPr>
            <w:tcW w:w="2178" w:type="dxa"/>
          </w:tcPr>
          <w:p w14:paraId="4ABE9FDE" w14:textId="77777777" w:rsidR="00852FAF" w:rsidRDefault="00801E6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6678" w:type="dxa"/>
          </w:tcPr>
          <w:p w14:paraId="0E07EEFA" w14:textId="256F69B0" w:rsidR="00852FAF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items to current order</w:t>
            </w:r>
          </w:p>
        </w:tc>
      </w:tr>
      <w:tr w:rsidR="001C7D19" w14:paraId="0FB41F2C" w14:textId="77777777" w:rsidTr="001E165B">
        <w:trPr>
          <w:jc w:val="center"/>
        </w:trPr>
        <w:tc>
          <w:tcPr>
            <w:tcW w:w="2178" w:type="dxa"/>
          </w:tcPr>
          <w:p w14:paraId="62435556" w14:textId="77777777" w:rsidR="00852FAF" w:rsidRDefault="00801E6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6678" w:type="dxa"/>
          </w:tcPr>
          <w:p w14:paraId="4C2DAF8A" w14:textId="3E364C45" w:rsidR="00852FAF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toppings to a pizza</w:t>
            </w:r>
          </w:p>
        </w:tc>
      </w:tr>
      <w:tr w:rsidR="001C7D19" w14:paraId="79B0D5D1" w14:textId="77777777" w:rsidTr="001E165B">
        <w:trPr>
          <w:jc w:val="center"/>
        </w:trPr>
        <w:tc>
          <w:tcPr>
            <w:tcW w:w="2178" w:type="dxa"/>
          </w:tcPr>
          <w:p w14:paraId="0C1C8CE4" w14:textId="77777777" w:rsidR="00852FAF" w:rsidRDefault="00801E6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6678" w:type="dxa"/>
          </w:tcPr>
          <w:p w14:paraId="3E55B941" w14:textId="4418C9E9" w:rsidR="00852FAF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items in current order</w:t>
            </w:r>
          </w:p>
        </w:tc>
      </w:tr>
      <w:tr w:rsidR="001C7D19" w14:paraId="663DE315" w14:textId="77777777" w:rsidTr="001E165B">
        <w:trPr>
          <w:jc w:val="center"/>
        </w:trPr>
        <w:tc>
          <w:tcPr>
            <w:tcW w:w="2178" w:type="dxa"/>
          </w:tcPr>
          <w:p w14:paraId="10079FA6" w14:textId="77777777" w:rsidR="00801E61" w:rsidRDefault="00801E6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6678" w:type="dxa"/>
          </w:tcPr>
          <w:p w14:paraId="0F846C5D" w14:textId="0606B721" w:rsidR="00801E61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current order</w:t>
            </w:r>
          </w:p>
        </w:tc>
      </w:tr>
      <w:tr w:rsidR="001C7D19" w14:paraId="120584E0" w14:textId="77777777" w:rsidTr="001E165B">
        <w:trPr>
          <w:jc w:val="center"/>
        </w:trPr>
        <w:tc>
          <w:tcPr>
            <w:tcW w:w="2178" w:type="dxa"/>
          </w:tcPr>
          <w:p w14:paraId="7AE34957" w14:textId="78C74F53" w:rsidR="006A0818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  <w:tc>
          <w:tcPr>
            <w:tcW w:w="6678" w:type="dxa"/>
          </w:tcPr>
          <w:p w14:paraId="7C819386" w14:textId="113B2E13" w:rsidR="006A0818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current order</w:t>
            </w:r>
          </w:p>
        </w:tc>
      </w:tr>
      <w:tr w:rsidR="001C7D19" w14:paraId="7B30704B" w14:textId="77777777" w:rsidTr="001E165B">
        <w:trPr>
          <w:jc w:val="center"/>
        </w:trPr>
        <w:tc>
          <w:tcPr>
            <w:tcW w:w="2178" w:type="dxa"/>
          </w:tcPr>
          <w:p w14:paraId="48E27CFD" w14:textId="0C50F88B" w:rsidR="006A0818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6678" w:type="dxa"/>
          </w:tcPr>
          <w:p w14:paraId="33E1DEE3" w14:textId="195B9363" w:rsidR="006A0818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current user</w:t>
            </w:r>
          </w:p>
        </w:tc>
      </w:tr>
      <w:tr w:rsidR="001C7D19" w14:paraId="11CC023F" w14:textId="77777777" w:rsidTr="001E165B">
        <w:trPr>
          <w:jc w:val="center"/>
        </w:trPr>
        <w:tc>
          <w:tcPr>
            <w:tcW w:w="2178" w:type="dxa"/>
          </w:tcPr>
          <w:p w14:paraId="46184166" w14:textId="5A7EDD9D" w:rsidR="006A0818" w:rsidRDefault="006A0818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6678" w:type="dxa"/>
          </w:tcPr>
          <w:p w14:paraId="2B91C1FE" w14:textId="6933EDDF" w:rsidR="006A0818" w:rsidRDefault="000F6B91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</w:t>
            </w:r>
            <w:r w:rsidR="006A0818">
              <w:rPr>
                <w:rFonts w:ascii="Arial" w:hAnsi="Arial" w:cs="Arial"/>
              </w:rPr>
              <w:t xml:space="preserve"> navigation to different screens</w:t>
            </w:r>
          </w:p>
        </w:tc>
      </w:tr>
      <w:tr w:rsidR="001C7D19" w14:paraId="6AF59D74" w14:textId="77777777" w:rsidTr="001E165B">
        <w:trPr>
          <w:jc w:val="center"/>
        </w:trPr>
        <w:tc>
          <w:tcPr>
            <w:tcW w:w="2178" w:type="dxa"/>
          </w:tcPr>
          <w:p w14:paraId="46F0A1B7" w14:textId="6BA6498C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A9</w:t>
            </w:r>
          </w:p>
        </w:tc>
        <w:tc>
          <w:tcPr>
            <w:tcW w:w="6678" w:type="dxa"/>
          </w:tcPr>
          <w:p w14:paraId="1878BCF4" w14:textId="2BAD268A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</w:t>
            </w:r>
            <w:r w:rsidR="00745DAE">
              <w:rPr>
                <w:rFonts w:ascii="Arial" w:hAnsi="Arial" w:cs="Arial"/>
              </w:rPr>
              <w:t>management of user accounts</w:t>
            </w:r>
          </w:p>
        </w:tc>
      </w:tr>
      <w:tr w:rsidR="001C7D19" w14:paraId="364FA7E9" w14:textId="77777777" w:rsidTr="001E165B">
        <w:trPr>
          <w:jc w:val="center"/>
        </w:trPr>
        <w:tc>
          <w:tcPr>
            <w:tcW w:w="2178" w:type="dxa"/>
          </w:tcPr>
          <w:p w14:paraId="6730C953" w14:textId="28E962BF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  <w:tc>
          <w:tcPr>
            <w:tcW w:w="6678" w:type="dxa"/>
          </w:tcPr>
          <w:p w14:paraId="55A85848" w14:textId="1C7E0FB5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price and rate configuration</w:t>
            </w:r>
          </w:p>
        </w:tc>
      </w:tr>
      <w:tr w:rsidR="001C7D19" w14:paraId="54D81119" w14:textId="77777777" w:rsidTr="001E165B">
        <w:trPr>
          <w:jc w:val="center"/>
        </w:trPr>
        <w:tc>
          <w:tcPr>
            <w:tcW w:w="2178" w:type="dxa"/>
          </w:tcPr>
          <w:p w14:paraId="59743234" w14:textId="0014C1A8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A11</w:t>
            </w:r>
          </w:p>
        </w:tc>
        <w:tc>
          <w:tcPr>
            <w:tcW w:w="6678" w:type="dxa"/>
          </w:tcPr>
          <w:p w14:paraId="59B6CCB5" w14:textId="3755E7C7" w:rsidR="003D3A0B" w:rsidRDefault="003D3A0B" w:rsidP="001C7D1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persistency data across sessions</w:t>
            </w:r>
          </w:p>
        </w:tc>
      </w:tr>
    </w:tbl>
    <w:p w14:paraId="6F3D786A" w14:textId="77777777" w:rsidR="00CE1190" w:rsidRPr="00DA2AEB" w:rsidRDefault="00CE1190" w:rsidP="001C7D19">
      <w:pPr>
        <w:spacing w:line="240" w:lineRule="auto"/>
        <w:rPr>
          <w:rFonts w:ascii="Arial" w:hAnsi="Arial" w:cs="Arial"/>
        </w:rPr>
      </w:pPr>
    </w:p>
    <w:p w14:paraId="244167E8" w14:textId="77777777" w:rsidR="00CE1190" w:rsidRDefault="00852FAF" w:rsidP="001C7D19">
      <w:pPr>
        <w:pStyle w:val="Heading2"/>
        <w:spacing w:before="0" w:after="0" w:line="240" w:lineRule="auto"/>
        <w:rPr>
          <w:rFonts w:cs="Arial"/>
        </w:rPr>
      </w:pPr>
      <w:bookmarkStart w:id="29" w:name="_Toc276134455"/>
      <w:r>
        <w:rPr>
          <w:rFonts w:cs="Arial"/>
        </w:rPr>
        <w:t>Traceability Table</w:t>
      </w:r>
      <w:bookmarkEnd w:id="29"/>
    </w:p>
    <w:p w14:paraId="7C3BEA3F" w14:textId="77777777" w:rsidR="00684476" w:rsidRDefault="00684476" w:rsidP="001C7D19">
      <w:pPr>
        <w:spacing w:line="240" w:lineRule="auto"/>
        <w:ind w:firstLine="720"/>
        <w:rPr>
          <w:rFonts w:ascii="Arial" w:hAnsi="Arial" w:cs="Arial"/>
          <w:iCs/>
          <w:shd w:val="clear" w:color="auto" w:fill="FFFFFF"/>
        </w:rPr>
      </w:pPr>
      <w:r w:rsidRPr="00684476">
        <w:rPr>
          <w:rFonts w:ascii="Arial" w:hAnsi="Arial" w:cs="Arial"/>
          <w:iCs/>
          <w:shd w:val="clear" w:color="auto" w:fill="FFFFFF"/>
        </w:rPr>
        <w:t>The following table cross-references each requirement with each aspect, and vice versa.</w:t>
      </w:r>
    </w:p>
    <w:p w14:paraId="2A332617" w14:textId="77777777" w:rsidR="000F6B91" w:rsidRPr="00684476" w:rsidRDefault="000F6B91" w:rsidP="001C7D19">
      <w:pPr>
        <w:spacing w:line="240" w:lineRule="auto"/>
        <w:ind w:firstLine="720"/>
      </w:pPr>
    </w:p>
    <w:bookmarkEnd w:id="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60"/>
        <w:gridCol w:w="859"/>
        <w:gridCol w:w="858"/>
        <w:gridCol w:w="859"/>
        <w:gridCol w:w="859"/>
        <w:gridCol w:w="725"/>
        <w:gridCol w:w="725"/>
        <w:gridCol w:w="725"/>
        <w:gridCol w:w="725"/>
        <w:gridCol w:w="725"/>
        <w:gridCol w:w="725"/>
      </w:tblGrid>
      <w:tr w:rsidR="003D3A0B" w14:paraId="5BBFCE6F" w14:textId="0CFDC99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196713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23822E6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A1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43B4D6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A2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021571C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A3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0BBA1DA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A4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7E108B6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A5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9E02A96" w14:textId="130ACB63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3E11391" w14:textId="202946A5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A7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6DAD1ABA" w14:textId="6A87EBD3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B21B9CC" w14:textId="7B6EED38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A9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17DFAF8" w14:textId="698F68F0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A10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7F2C3817" w14:textId="3DB9B919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A11</w:t>
            </w:r>
          </w:p>
        </w:tc>
      </w:tr>
      <w:tr w:rsidR="003D3A0B" w14:paraId="16F1EDAD" w14:textId="5E70C31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85F70E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</w:t>
            </w:r>
          </w:p>
        </w:tc>
        <w:tc>
          <w:tcPr>
            <w:tcW w:w="860" w:type="dxa"/>
          </w:tcPr>
          <w:p w14:paraId="307A71E8" w14:textId="548A775D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6470A90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5111198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80E364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445058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767DAB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6656DD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479014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4758CA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228600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6F82EA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7E2BC719" w14:textId="1A21ACF5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A37D36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</w:t>
            </w:r>
          </w:p>
        </w:tc>
        <w:tc>
          <w:tcPr>
            <w:tcW w:w="860" w:type="dxa"/>
          </w:tcPr>
          <w:p w14:paraId="2AB5C9D2" w14:textId="5F1217BB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1B0C47F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4132B8C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1E7C4D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3786E4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D4E9AB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F9A08A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1ADFEB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627CE3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41ACF1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8F4FE0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6493CF2E" w14:textId="09C165C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0820F7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</w:t>
            </w:r>
          </w:p>
        </w:tc>
        <w:tc>
          <w:tcPr>
            <w:tcW w:w="860" w:type="dxa"/>
          </w:tcPr>
          <w:p w14:paraId="4897BB45" w14:textId="54253ED1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7FF80FB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6A7FF4E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9E289C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2CD2F1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D7A904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A70255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12B83E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812B30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998E61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B69341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7964C4B5" w14:textId="6E0133AB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5800B6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R4</w:t>
            </w:r>
          </w:p>
        </w:tc>
        <w:tc>
          <w:tcPr>
            <w:tcW w:w="860" w:type="dxa"/>
          </w:tcPr>
          <w:p w14:paraId="6C423346" w14:textId="33E7C89E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42B601D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5B72317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6E03BD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3651F0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150DAB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A74C3A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8B15E7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1B73B4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71B421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F281FF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354258F2" w14:textId="015FB994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9DB3A2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R5</w:t>
            </w:r>
          </w:p>
        </w:tc>
        <w:tc>
          <w:tcPr>
            <w:tcW w:w="860" w:type="dxa"/>
          </w:tcPr>
          <w:p w14:paraId="5A53DC3D" w14:textId="5E08366E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5E34EEB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2FB6EB8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77655F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1CD8A6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332BB6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9011ED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5566A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8C92A0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1233A9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05F0AA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4A656857" w14:textId="69278E3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4D5B0E1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R6</w:t>
            </w:r>
          </w:p>
        </w:tc>
        <w:tc>
          <w:tcPr>
            <w:tcW w:w="860" w:type="dxa"/>
          </w:tcPr>
          <w:p w14:paraId="39392BFA" w14:textId="2CAC487C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158ED8F" w14:textId="730DA65B" w:rsidR="003D3A0B" w:rsidRPr="001E165B" w:rsidRDefault="002B556F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8" w:type="dxa"/>
          </w:tcPr>
          <w:p w14:paraId="2B9E7BB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9FBE8A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0182C3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413B2D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28D3AF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BB633B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749B58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5CD1ED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D88B7F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5BB0F6C8" w14:textId="7106579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F609F1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R7</w:t>
            </w:r>
          </w:p>
        </w:tc>
        <w:tc>
          <w:tcPr>
            <w:tcW w:w="860" w:type="dxa"/>
          </w:tcPr>
          <w:p w14:paraId="28C3BB6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7FA136B" w14:textId="7F0C6245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8" w:type="dxa"/>
          </w:tcPr>
          <w:p w14:paraId="4FC7F35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4D054F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75825D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0AA94D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BA3D1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949145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66793D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83DA82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B5B4C6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1C7D19" w14:paraId="0FE69D95" w14:textId="77777777" w:rsidTr="001E165B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25AD16E" w14:textId="77777777" w:rsidR="001C7D19" w:rsidRPr="001C7D19" w:rsidRDefault="001C7D19" w:rsidP="001C7D19">
            <w:pPr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41212BCC" w14:textId="7576AA24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A1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309A0BD9" w14:textId="646A1E70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A2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20C55C66" w14:textId="561EAD17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A3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E76835B" w14:textId="71E3359A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A4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339A0CC8" w14:textId="348C4484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A5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37E91C83" w14:textId="042D4144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4F7AEDA" w14:textId="572D81DA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A7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CFB8BD5" w14:textId="07DB7239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A8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9302B6B" w14:textId="08B9A903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A9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57FE74D2" w14:textId="55958353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A10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57D48B08" w14:textId="63DBD992" w:rsidR="001C7D19" w:rsidRPr="001C7D19" w:rsidRDefault="001C7D19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4E550A">
              <w:rPr>
                <w:rFonts w:ascii="Arial" w:eastAsia="Arial" w:hAnsi="Arial" w:cs="Arial"/>
                <w:color w:val="111111"/>
              </w:rPr>
              <w:t>A11</w:t>
            </w:r>
          </w:p>
        </w:tc>
      </w:tr>
      <w:tr w:rsidR="003D3A0B" w14:paraId="5F7DE460" w14:textId="188E8101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EF847A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R8</w:t>
            </w:r>
          </w:p>
        </w:tc>
        <w:tc>
          <w:tcPr>
            <w:tcW w:w="860" w:type="dxa"/>
          </w:tcPr>
          <w:p w14:paraId="05E181D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73F33CE" w14:textId="2A7DE09A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8" w:type="dxa"/>
          </w:tcPr>
          <w:p w14:paraId="0EB334B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BFAF46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57EE0A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8CAA68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0B6BD2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45C3D9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11F3EB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1D01E6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DF7D3B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0495B0AF" w14:textId="1780D5F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BAF120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R9</w:t>
            </w:r>
          </w:p>
        </w:tc>
        <w:tc>
          <w:tcPr>
            <w:tcW w:w="860" w:type="dxa"/>
          </w:tcPr>
          <w:p w14:paraId="0654CBD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E1C3996" w14:textId="3A1E38A8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8" w:type="dxa"/>
          </w:tcPr>
          <w:p w14:paraId="1BDA2AD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BA9B9E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94D467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F26B75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7E1413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C832EC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2A3AE8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A73A71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49E169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4E65A7C4" w14:textId="7FD563D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DA7CE6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R10</w:t>
            </w:r>
          </w:p>
        </w:tc>
        <w:tc>
          <w:tcPr>
            <w:tcW w:w="860" w:type="dxa"/>
          </w:tcPr>
          <w:p w14:paraId="29A7869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AE40C7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39BF7D30" w14:textId="34704E2A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02325E4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1567F7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7E8FAF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856B2F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1AFCEB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1F2D2D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057424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864FA4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27DFEEF0" w14:textId="14E2BD0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CE1F46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R11</w:t>
            </w:r>
          </w:p>
        </w:tc>
        <w:tc>
          <w:tcPr>
            <w:tcW w:w="860" w:type="dxa"/>
          </w:tcPr>
          <w:p w14:paraId="7368EF7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BB7E4A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8CC941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B5A2EFD" w14:textId="5FB54550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2DC98AD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6FE37A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4408C7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9F4898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D4CBE8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905B75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97A8EB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02435049" w14:textId="4DC1957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4DE33B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R12</w:t>
            </w:r>
          </w:p>
        </w:tc>
        <w:tc>
          <w:tcPr>
            <w:tcW w:w="860" w:type="dxa"/>
          </w:tcPr>
          <w:p w14:paraId="6B720A9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10CC49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31DE428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6A9EF15" w14:textId="483104F9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859" w:type="dxa"/>
          </w:tcPr>
          <w:p w14:paraId="3045D68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2CEE0D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22286C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ABE145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A6A1D4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FA116C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68EC1C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045CF8A1" w14:textId="7DADC6B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B6BBB3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R13</w:t>
            </w:r>
          </w:p>
        </w:tc>
        <w:tc>
          <w:tcPr>
            <w:tcW w:w="860" w:type="dxa"/>
          </w:tcPr>
          <w:p w14:paraId="1EF902E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1F0EFA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2327633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91604A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CBC718D" w14:textId="1B98A86A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596B6BD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071BB1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BE58A5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2440C0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9377A9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EAC396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231277EE" w14:textId="002250BA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DBAFA1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R14</w:t>
            </w:r>
          </w:p>
        </w:tc>
        <w:tc>
          <w:tcPr>
            <w:tcW w:w="860" w:type="dxa"/>
          </w:tcPr>
          <w:p w14:paraId="091A7BF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8125A3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531BE59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044BEF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85F823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1B709D2" w14:textId="4A81A9D2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57115D9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B789CB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395D9E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A228D5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F7FA72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03FBCF24" w14:textId="1F3CEDE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68FAF0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R15</w:t>
            </w:r>
          </w:p>
        </w:tc>
        <w:tc>
          <w:tcPr>
            <w:tcW w:w="860" w:type="dxa"/>
          </w:tcPr>
          <w:p w14:paraId="213AFAB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EB0D70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1137241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B70E89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596C47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2647FA0" w14:textId="6B5CC9C8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5BC2A4E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03D401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0E2AD7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2DBF0D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F803BA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5C066593" w14:textId="757DED2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E465D9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R16</w:t>
            </w:r>
          </w:p>
        </w:tc>
        <w:tc>
          <w:tcPr>
            <w:tcW w:w="860" w:type="dxa"/>
          </w:tcPr>
          <w:p w14:paraId="1C82191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609651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178061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48F497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8017C3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E0027E8" w14:textId="61B5FE75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52A2F2A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0BC455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4C17BB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CB5CB3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AFFEFD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41AF9E8E" w14:textId="47A21DD8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C73A95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R17</w:t>
            </w:r>
          </w:p>
        </w:tc>
        <w:tc>
          <w:tcPr>
            <w:tcW w:w="860" w:type="dxa"/>
          </w:tcPr>
          <w:p w14:paraId="7C337E5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E838C0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79FC51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758769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7CB6A0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430D41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069D52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996138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D81822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5E6E61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15FCD99" w14:textId="1DEFB1A3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</w:tr>
      <w:tr w:rsidR="003D3A0B" w14:paraId="3ED23AB8" w14:textId="435F3029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9628BC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R18</w:t>
            </w:r>
          </w:p>
        </w:tc>
        <w:tc>
          <w:tcPr>
            <w:tcW w:w="860" w:type="dxa"/>
          </w:tcPr>
          <w:p w14:paraId="2498EAC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973581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908347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AD2851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948899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ED1DFA7" w14:textId="0F7E799C" w:rsidR="003D3A0B" w:rsidRPr="001E165B" w:rsidRDefault="000F6B91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0E9F042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97ADEA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354497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6DD547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5C77CF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4EA6A1D7" w14:textId="41121B66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22383C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R19</w:t>
            </w:r>
          </w:p>
        </w:tc>
        <w:tc>
          <w:tcPr>
            <w:tcW w:w="860" w:type="dxa"/>
          </w:tcPr>
          <w:p w14:paraId="4783487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27F57D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3A59BAC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F6059A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E5C86A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45E69F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4F48B0C" w14:textId="68659A68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C50F2D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07CD087" w14:textId="43DC2799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5ABD32F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EB1E1B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6C60423A" w14:textId="392CCBC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99B818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R20</w:t>
            </w:r>
          </w:p>
        </w:tc>
        <w:tc>
          <w:tcPr>
            <w:tcW w:w="860" w:type="dxa"/>
          </w:tcPr>
          <w:p w14:paraId="0DC522B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ED2687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48FE020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3A0C93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A543AC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846B42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3DDF6D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2B10173" w14:textId="1CE16E10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85DF0E4" w14:textId="6FE7FAE3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4A90B6D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693327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01D1669D" w14:textId="5802F104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43D9AC0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R21</w:t>
            </w:r>
          </w:p>
        </w:tc>
        <w:tc>
          <w:tcPr>
            <w:tcW w:w="860" w:type="dxa"/>
          </w:tcPr>
          <w:p w14:paraId="10A92CE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52BB79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392FCFE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A4706B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1DA613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9FDCA9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066F96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642E4EE" w14:textId="0F480CF8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384C19E" w14:textId="3190BC4B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6E235EF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3E509B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1B672608" w14:textId="04B33EA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95A356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R22</w:t>
            </w:r>
          </w:p>
        </w:tc>
        <w:tc>
          <w:tcPr>
            <w:tcW w:w="860" w:type="dxa"/>
          </w:tcPr>
          <w:p w14:paraId="74BF9C3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5D9CF9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3FFE92D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4538BE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42C1D2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22BD7B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EDA983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53EF2C" w14:textId="5A263F90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970BA92" w14:textId="18945D65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0633BBE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7644F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2E78802D" w14:textId="33414E9D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F2AB19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R23</w:t>
            </w:r>
          </w:p>
        </w:tc>
        <w:tc>
          <w:tcPr>
            <w:tcW w:w="860" w:type="dxa"/>
          </w:tcPr>
          <w:p w14:paraId="03EC8A1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47939D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59ADBA0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8C5E00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A31403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EB26BD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AE798D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55B765B" w14:textId="08615D5E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90810B7" w14:textId="0ECF9E7F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00844BC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71B99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4CC426F1" w14:textId="04E8FC65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5FDA192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R24</w:t>
            </w:r>
          </w:p>
        </w:tc>
        <w:tc>
          <w:tcPr>
            <w:tcW w:w="860" w:type="dxa"/>
          </w:tcPr>
          <w:p w14:paraId="4D04196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1505B2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2C5472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5484DA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1D8FF3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D51A8F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FBF806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C795DC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2DDA470" w14:textId="1A47A1C3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32511A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92766F6" w14:textId="1AF3733C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</w:tr>
      <w:tr w:rsidR="003D3A0B" w14:paraId="310106AC" w14:textId="77A5D503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C16C15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R25</w:t>
            </w:r>
          </w:p>
        </w:tc>
        <w:tc>
          <w:tcPr>
            <w:tcW w:w="860" w:type="dxa"/>
          </w:tcPr>
          <w:p w14:paraId="300425F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A32064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5C284B9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0E9436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FCC05A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8F0C6B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79B196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3958DE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8BA2E5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7275272" w14:textId="7CBF7080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2FE9D8CA" w14:textId="49157BAC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743EC264" w14:textId="392E8B3C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F69C0C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R26</w:t>
            </w:r>
          </w:p>
        </w:tc>
        <w:tc>
          <w:tcPr>
            <w:tcW w:w="860" w:type="dxa"/>
          </w:tcPr>
          <w:p w14:paraId="6714CF3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45EF4D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69E3668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3E0DFAC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4F19DC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8FD92C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7C213FE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BB3A6B6" w14:textId="58365A69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595FE8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4D20C9A" w14:textId="010D0C2A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49A04C1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74CFF9E5" w14:textId="25932F20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26B4742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R27</w:t>
            </w:r>
          </w:p>
        </w:tc>
        <w:tc>
          <w:tcPr>
            <w:tcW w:w="860" w:type="dxa"/>
          </w:tcPr>
          <w:p w14:paraId="73D8154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3B5A90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2B222FC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990EFD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84EDF0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0C2B25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F92F4D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84399E4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F9E429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9D2E4CF" w14:textId="383761AF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A839746" w14:textId="3F609E1F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</w:tr>
      <w:tr w:rsidR="003D3A0B" w14:paraId="5A088CAD" w14:textId="454F1832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9B2AFE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R28</w:t>
            </w:r>
          </w:p>
        </w:tc>
        <w:tc>
          <w:tcPr>
            <w:tcW w:w="860" w:type="dxa"/>
          </w:tcPr>
          <w:p w14:paraId="0713893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384ABD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63C170A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F0AD7A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E003BF2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319872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E3D265C" w14:textId="32934449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2DE2E47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91365B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50F3521" w14:textId="3FAB53DC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65FFFB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5E839B50" w14:textId="2BE3041A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1509B9E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R29</w:t>
            </w:r>
          </w:p>
        </w:tc>
        <w:tc>
          <w:tcPr>
            <w:tcW w:w="860" w:type="dxa"/>
          </w:tcPr>
          <w:p w14:paraId="312E2385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215732B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1BF007E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26BBCC6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5A35D6F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7BA8A3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B50A0A9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369DF51" w14:textId="379482B3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35F4292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183C1F3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F211863" w14:textId="2ABCFE3B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3D3A0B" w14:paraId="7309B0BC" w14:textId="73B1579E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79EA3C0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R30</w:t>
            </w:r>
          </w:p>
        </w:tc>
        <w:tc>
          <w:tcPr>
            <w:tcW w:w="860" w:type="dxa"/>
          </w:tcPr>
          <w:p w14:paraId="2A0CDA7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A24E011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03B4BCC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7BBC908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A1C1977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CDB982D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0E3A57F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1EEFD35" w14:textId="2F71F912" w:rsidR="003D3A0B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0B8B3C5A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F1023D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757B3770" w14:textId="77777777" w:rsidR="003D3A0B" w:rsidRPr="001E165B" w:rsidRDefault="003D3A0B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2A61D2" w14:paraId="0A1091BC" w14:textId="7777777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0BF0666" w14:textId="2EC3BB65" w:rsidR="002A61D2" w:rsidRPr="001E165B" w:rsidRDefault="002A61D2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R31</w:t>
            </w:r>
          </w:p>
        </w:tc>
        <w:tc>
          <w:tcPr>
            <w:tcW w:w="860" w:type="dxa"/>
          </w:tcPr>
          <w:p w14:paraId="3B65370B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4FD7F7C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7C1078DB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1EF96E55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20A879F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901C94F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494C0C7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9B46D68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9D603D3" w14:textId="3516D50D" w:rsidR="002A61D2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025D95B7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B453BB6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2A61D2" w14:paraId="0A9C71BB" w14:textId="7777777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0E80F324" w14:textId="25F8EED4" w:rsidR="002A61D2" w:rsidRPr="001E165B" w:rsidRDefault="002A61D2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R32</w:t>
            </w:r>
          </w:p>
        </w:tc>
        <w:tc>
          <w:tcPr>
            <w:tcW w:w="860" w:type="dxa"/>
          </w:tcPr>
          <w:p w14:paraId="03FC6806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052F6DA6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078E2704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737B7049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618F8453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9D43BE4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E0A8E91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360C2A5E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0BC21BE3" w14:textId="47F81E80" w:rsidR="002A61D2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30B48EBC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19D48FC6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  <w:tr w:rsidR="002A61D2" w14:paraId="571DDB5B" w14:textId="77777777" w:rsidTr="00846D4C">
        <w:trPr>
          <w:jc w:val="center"/>
        </w:trPr>
        <w:tc>
          <w:tcPr>
            <w:tcW w:w="931" w:type="dxa"/>
            <w:shd w:val="clear" w:color="auto" w:fill="D9D9D9" w:themeFill="background1" w:themeFillShade="D9"/>
          </w:tcPr>
          <w:p w14:paraId="60735692" w14:textId="59EF0C63" w:rsidR="002A61D2" w:rsidRPr="001E165B" w:rsidRDefault="002A61D2" w:rsidP="001C7D19">
            <w:pPr>
              <w:spacing w:line="240" w:lineRule="auto"/>
              <w:jc w:val="center"/>
              <w:rPr>
                <w:rFonts w:ascii="Arial" w:hAnsi="Arial"/>
              </w:rPr>
            </w:pPr>
            <w:r w:rsidRPr="001E165B">
              <w:rPr>
                <w:rFonts w:ascii="Arial" w:hAnsi="Arial"/>
              </w:rPr>
              <w:t>R33</w:t>
            </w:r>
          </w:p>
        </w:tc>
        <w:tc>
          <w:tcPr>
            <w:tcW w:w="860" w:type="dxa"/>
          </w:tcPr>
          <w:p w14:paraId="43CD14AD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2D9F116F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8" w:type="dxa"/>
          </w:tcPr>
          <w:p w14:paraId="4A6C87F8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40A91B39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859" w:type="dxa"/>
          </w:tcPr>
          <w:p w14:paraId="3286234A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5F048F98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4D059F85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BC5A155" w14:textId="20FD6F94" w:rsidR="002A61D2" w:rsidRPr="001E165B" w:rsidRDefault="00745DAE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  <w:r w:rsidRPr="001E165B">
              <w:rPr>
                <w:rFonts w:ascii="Arial" w:eastAsia="Arial" w:hAnsi="Arial" w:cs="Arial"/>
                <w:color w:val="111111"/>
              </w:rPr>
              <w:t>X</w:t>
            </w:r>
          </w:p>
        </w:tc>
        <w:tc>
          <w:tcPr>
            <w:tcW w:w="725" w:type="dxa"/>
          </w:tcPr>
          <w:p w14:paraId="17CB28ED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67EDC710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725" w:type="dxa"/>
          </w:tcPr>
          <w:p w14:paraId="27FAAF25" w14:textId="77777777" w:rsidR="002A61D2" w:rsidRPr="001E165B" w:rsidRDefault="002A61D2" w:rsidP="001C7D19">
            <w:pPr>
              <w:spacing w:line="240" w:lineRule="auto"/>
              <w:jc w:val="center"/>
              <w:rPr>
                <w:rFonts w:ascii="Arial" w:eastAsia="Arial" w:hAnsi="Arial" w:cs="Arial"/>
                <w:color w:val="111111"/>
              </w:rPr>
            </w:pPr>
          </w:p>
        </w:tc>
      </w:tr>
    </w:tbl>
    <w:p w14:paraId="55CE1993" w14:textId="77777777" w:rsidR="0075127C" w:rsidRPr="00DA2AEB" w:rsidRDefault="0075127C" w:rsidP="001C7D19">
      <w:pPr>
        <w:spacing w:line="240" w:lineRule="auto"/>
        <w:rPr>
          <w:rFonts w:ascii="Arial" w:eastAsia="Arial" w:hAnsi="Arial" w:cs="Arial"/>
          <w:color w:val="111111"/>
          <w:sz w:val="18"/>
          <w:szCs w:val="18"/>
        </w:rPr>
      </w:pPr>
    </w:p>
    <w:p w14:paraId="5EB81137" w14:textId="77777777" w:rsidR="0075127C" w:rsidRPr="00DA2AEB" w:rsidRDefault="0075127C" w:rsidP="001C7D19">
      <w:pPr>
        <w:pStyle w:val="Heading1"/>
        <w:spacing w:before="0" w:after="0" w:line="240" w:lineRule="auto"/>
        <w:rPr>
          <w:rFonts w:cs="Arial"/>
        </w:rPr>
      </w:pPr>
      <w:bookmarkStart w:id="30" w:name="_Toc276134456"/>
      <w:r w:rsidRPr="00DA2AEB">
        <w:rPr>
          <w:rFonts w:cs="Arial"/>
        </w:rPr>
        <w:t>Miscellaneous</w:t>
      </w:r>
      <w:bookmarkEnd w:id="30"/>
    </w:p>
    <w:p w14:paraId="56794BA3" w14:textId="77777777" w:rsidR="0075127C" w:rsidRPr="00DA2AEB" w:rsidRDefault="004C03AB" w:rsidP="001C7D19">
      <w:pPr>
        <w:spacing w:line="240" w:lineRule="auto"/>
        <w:ind w:left="720"/>
        <w:rPr>
          <w:rFonts w:ascii="Arial" w:hAnsi="Arial" w:cs="Arial"/>
        </w:rPr>
      </w:pPr>
      <w:r w:rsidRPr="004C03AB">
        <w:rPr>
          <w:rFonts w:ascii="Arial" w:hAnsi="Arial" w:cs="Arial"/>
        </w:rPr>
        <w:t>There are currently no miscellaneous requirements.</w:t>
      </w:r>
    </w:p>
    <w:sectPr w:rsidR="0075127C" w:rsidRPr="00DA2AEB" w:rsidSect="00975460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04328" w14:textId="77777777" w:rsidR="001C7D19" w:rsidRDefault="001C7D19" w:rsidP="00BC420B">
      <w:pPr>
        <w:pStyle w:val="Paragraph2"/>
      </w:pPr>
      <w:r>
        <w:separator/>
      </w:r>
    </w:p>
  </w:endnote>
  <w:endnote w:type="continuationSeparator" w:id="0">
    <w:p w14:paraId="4BBB0E64" w14:textId="77777777" w:rsidR="001C7D19" w:rsidRDefault="001C7D19" w:rsidP="00BC420B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F065" w14:textId="77777777" w:rsidR="001C7D19" w:rsidRDefault="001C7D19" w:rsidP="00975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C4D59" w14:textId="77777777" w:rsidR="001C7D19" w:rsidRDefault="001C7D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319A6" w14:textId="77777777" w:rsidR="001C7D19" w:rsidRPr="001E165B" w:rsidRDefault="001C7D19" w:rsidP="00975460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 w:rsidRPr="001E165B">
      <w:rPr>
        <w:rStyle w:val="PageNumber"/>
        <w:rFonts w:ascii="Arial" w:hAnsi="Arial"/>
      </w:rPr>
      <w:fldChar w:fldCharType="begin"/>
    </w:r>
    <w:r w:rsidRPr="001E165B">
      <w:rPr>
        <w:rStyle w:val="PageNumber"/>
        <w:rFonts w:ascii="Arial" w:hAnsi="Arial"/>
      </w:rPr>
      <w:instrText xml:space="preserve">PAGE  </w:instrText>
    </w:r>
    <w:r w:rsidRPr="001E165B">
      <w:rPr>
        <w:rStyle w:val="PageNumber"/>
        <w:rFonts w:ascii="Arial" w:hAnsi="Arial"/>
      </w:rPr>
      <w:fldChar w:fldCharType="separate"/>
    </w:r>
    <w:r w:rsidR="001503F2">
      <w:rPr>
        <w:rStyle w:val="PageNumber"/>
        <w:rFonts w:ascii="Arial" w:hAnsi="Arial"/>
        <w:noProof/>
      </w:rPr>
      <w:t>i</w:t>
    </w:r>
    <w:r w:rsidRPr="001E165B">
      <w:rPr>
        <w:rStyle w:val="PageNumber"/>
        <w:rFonts w:ascii="Arial" w:hAnsi="Arial"/>
      </w:rPr>
      <w:fldChar w:fldCharType="end"/>
    </w:r>
  </w:p>
  <w:p w14:paraId="044C2CF0" w14:textId="2809A605" w:rsidR="001C7D19" w:rsidRDefault="001C7D19" w:rsidP="00975460">
    <w:pPr>
      <w:pStyle w:val="Footer"/>
      <w:framePr w:wrap="around" w:vAnchor="text" w:hAnchor="margin" w:xAlign="right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7D19" w:rsidRPr="00975460" w14:paraId="0E850D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9AB504" w14:textId="77777777" w:rsidR="001C7D19" w:rsidRPr="00975460" w:rsidRDefault="001C7D19">
          <w:pPr>
            <w:ind w:right="360"/>
            <w:rPr>
              <w:rFonts w:ascii="Arial" w:hAnsi="Arial" w:cs="Arial"/>
            </w:rPr>
          </w:pPr>
          <w:r w:rsidRPr="00975460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1F4813" w14:textId="11572CD8" w:rsidR="001C7D19" w:rsidRPr="00975460" w:rsidRDefault="001C7D19" w:rsidP="007A41D5">
          <w:pPr>
            <w:jc w:val="center"/>
            <w:rPr>
              <w:rFonts w:ascii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1CD0DB" w14:textId="7DCE6190" w:rsidR="001C7D19" w:rsidRPr="00975460" w:rsidRDefault="001C7D19" w:rsidP="00975460">
          <w:pPr>
            <w:jc w:val="right"/>
            <w:rPr>
              <w:rFonts w:ascii="Arial" w:hAnsi="Arial" w:cs="Arial"/>
            </w:rPr>
          </w:pPr>
          <w:r w:rsidRPr="00975460">
            <w:rPr>
              <w:rFonts w:ascii="Arial" w:hAnsi="Arial" w:cs="Arial"/>
            </w:rPr>
            <w:t>Number One Best Professional Development Practices</w:t>
          </w:r>
        </w:p>
      </w:tc>
    </w:tr>
  </w:tbl>
  <w:p w14:paraId="216DF87D" w14:textId="77777777" w:rsidR="001C7D19" w:rsidRPr="00975460" w:rsidRDefault="001C7D1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AA1BE" w14:textId="77777777" w:rsidR="001C7D19" w:rsidRDefault="001C7D19" w:rsidP="009754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61B06A" w14:textId="77777777" w:rsidR="001C7D19" w:rsidRDefault="001C7D19" w:rsidP="009754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1240F" w14:textId="77777777" w:rsidR="001C7D19" w:rsidRDefault="001C7D19" w:rsidP="00BC420B">
      <w:pPr>
        <w:pStyle w:val="Paragraph2"/>
      </w:pPr>
      <w:r>
        <w:separator/>
      </w:r>
    </w:p>
  </w:footnote>
  <w:footnote w:type="continuationSeparator" w:id="0">
    <w:p w14:paraId="04E149E4" w14:textId="77777777" w:rsidR="001C7D19" w:rsidRDefault="001C7D19" w:rsidP="00BC420B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7D19" w14:paraId="0FE29772" w14:textId="77777777" w:rsidTr="00852FAF">
      <w:tc>
        <w:tcPr>
          <w:tcW w:w="6379" w:type="dxa"/>
        </w:tcPr>
        <w:p w14:paraId="34A7F7B6" w14:textId="77777777" w:rsidR="001C7D19" w:rsidRPr="003F6959" w:rsidRDefault="001C7D19" w:rsidP="00912C84">
          <w:pPr>
            <w:rPr>
              <w:rFonts w:ascii="Arial" w:hAnsi="Arial" w:cs="Arial"/>
            </w:rPr>
          </w:pPr>
          <w:r w:rsidRPr="003F6959">
            <w:rPr>
              <w:rFonts w:ascii="Arial" w:hAnsi="Arial" w:cs="Arial"/>
            </w:rPr>
            <w:t xml:space="preserve">Point of Sales Transaction </w:t>
          </w:r>
          <w:r>
            <w:rPr>
              <w:rFonts w:ascii="Arial" w:hAnsi="Arial" w:cs="Arial"/>
            </w:rPr>
            <w:t>System</w:t>
          </w:r>
          <w:r w:rsidRPr="003F6959">
            <w:rPr>
              <w:rFonts w:ascii="Arial" w:hAnsi="Arial" w:cs="Arial"/>
            </w:rPr>
            <w:t xml:space="preserve"> for Domino’s Pizza</w:t>
          </w:r>
        </w:p>
      </w:tc>
      <w:tc>
        <w:tcPr>
          <w:tcW w:w="3179" w:type="dxa"/>
        </w:tcPr>
        <w:p w14:paraId="2AD6DCD5" w14:textId="4F2BFA71" w:rsidR="001C7D19" w:rsidRPr="003F6959" w:rsidRDefault="001C7D1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3F6959">
            <w:rPr>
              <w:rFonts w:ascii="Arial" w:hAnsi="Arial" w:cs="Arial"/>
            </w:rPr>
            <w:t xml:space="preserve">  Version:           </w:t>
          </w:r>
          <w:r>
            <w:rPr>
              <w:rFonts w:ascii="Arial" w:hAnsi="Arial" w:cs="Arial"/>
            </w:rPr>
            <w:t>2</w:t>
          </w:r>
          <w:r w:rsidRPr="003F6959">
            <w:rPr>
              <w:rFonts w:ascii="Arial" w:hAnsi="Arial" w:cs="Arial"/>
            </w:rPr>
            <w:t>.0</w:t>
          </w:r>
        </w:p>
      </w:tc>
    </w:tr>
    <w:tr w:rsidR="001C7D19" w14:paraId="02AAABF3" w14:textId="77777777" w:rsidTr="00852FAF">
      <w:tc>
        <w:tcPr>
          <w:tcW w:w="6379" w:type="dxa"/>
        </w:tcPr>
        <w:p w14:paraId="02D8AF82" w14:textId="77777777" w:rsidR="001C7D19" w:rsidRPr="00852FAF" w:rsidRDefault="001C7D19" w:rsidP="00852FAF">
          <w:pPr>
            <w:rPr>
              <w:rFonts w:ascii="Arial" w:hAnsi="Arial" w:cs="Arial"/>
            </w:rPr>
          </w:pPr>
          <w:r w:rsidRPr="00852FAF">
            <w:rPr>
              <w:rFonts w:ascii="Arial" w:hAnsi="Arial" w:cs="Arial"/>
              <w:bCs/>
              <w:color w:val="111111"/>
              <w:shd w:val="clear" w:color="auto" w:fill="FFFFFF"/>
            </w:rPr>
            <w:t>Traceability Matrix</w:t>
          </w:r>
        </w:p>
      </w:tc>
      <w:tc>
        <w:tcPr>
          <w:tcW w:w="3179" w:type="dxa"/>
        </w:tcPr>
        <w:p w14:paraId="4DD1BF74" w14:textId="426D06FF" w:rsidR="001C7D19" w:rsidRPr="003F6959" w:rsidRDefault="001C7D19" w:rsidP="00D93F5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Date:  October 28,</w:t>
          </w:r>
          <w:r w:rsidRPr="003F6959">
            <w:rPr>
              <w:rFonts w:ascii="Arial" w:hAnsi="Arial" w:cs="Arial"/>
            </w:rPr>
            <w:t xml:space="preserve"> 2014</w:t>
          </w:r>
        </w:p>
      </w:tc>
    </w:tr>
  </w:tbl>
  <w:p w14:paraId="6893357C" w14:textId="77777777" w:rsidR="001C7D19" w:rsidRDefault="001C7D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6491C" w14:textId="77777777" w:rsidR="001C7D19" w:rsidRDefault="001C7D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A4C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293C3D"/>
    <w:multiLevelType w:val="multilevel"/>
    <w:tmpl w:val="50D2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E31139"/>
    <w:multiLevelType w:val="hybridMultilevel"/>
    <w:tmpl w:val="C820EF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41151C"/>
    <w:multiLevelType w:val="hybridMultilevel"/>
    <w:tmpl w:val="FAB8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281C65"/>
    <w:multiLevelType w:val="hybridMultilevel"/>
    <w:tmpl w:val="FE5E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05501CC"/>
    <w:multiLevelType w:val="hybridMultilevel"/>
    <w:tmpl w:val="1FDC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B60484E"/>
    <w:multiLevelType w:val="hybridMultilevel"/>
    <w:tmpl w:val="4E8A5A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EBB3B6A"/>
    <w:multiLevelType w:val="hybridMultilevel"/>
    <w:tmpl w:val="40A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60C6CA2"/>
    <w:multiLevelType w:val="hybridMultilevel"/>
    <w:tmpl w:val="FE6A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C74CE1"/>
    <w:multiLevelType w:val="hybridMultilevel"/>
    <w:tmpl w:val="51EAC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BCA56C3"/>
    <w:multiLevelType w:val="multilevel"/>
    <w:tmpl w:val="79A2C8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5"/>
  </w:num>
  <w:num w:numId="5">
    <w:abstractNumId w:val="9"/>
  </w:num>
  <w:num w:numId="6">
    <w:abstractNumId w:val="27"/>
  </w:num>
  <w:num w:numId="7">
    <w:abstractNumId w:val="33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0"/>
  </w:num>
  <w:num w:numId="10">
    <w:abstractNumId w:val="28"/>
  </w:num>
  <w:num w:numId="11">
    <w:abstractNumId w:val="4"/>
  </w:num>
  <w:num w:numId="12">
    <w:abstractNumId w:val="18"/>
  </w:num>
  <w:num w:numId="13">
    <w:abstractNumId w:val="41"/>
  </w:num>
  <w:num w:numId="14">
    <w:abstractNumId w:val="26"/>
  </w:num>
  <w:num w:numId="15">
    <w:abstractNumId w:val="24"/>
  </w:num>
  <w:num w:numId="1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7"/>
  </w:num>
  <w:num w:numId="19">
    <w:abstractNumId w:val="6"/>
  </w:num>
  <w:num w:numId="20">
    <w:abstractNumId w:val="19"/>
  </w:num>
  <w:num w:numId="21">
    <w:abstractNumId w:val="17"/>
  </w:num>
  <w:num w:numId="22">
    <w:abstractNumId w:val="36"/>
  </w:num>
  <w:num w:numId="23">
    <w:abstractNumId w:val="16"/>
  </w:num>
  <w:num w:numId="24">
    <w:abstractNumId w:val="11"/>
  </w:num>
  <w:num w:numId="25">
    <w:abstractNumId w:val="35"/>
  </w:num>
  <w:num w:numId="26">
    <w:abstractNumId w:val="23"/>
  </w:num>
  <w:num w:numId="27">
    <w:abstractNumId w:val="13"/>
  </w:num>
  <w:num w:numId="28">
    <w:abstractNumId w:val="20"/>
  </w:num>
  <w:num w:numId="29">
    <w:abstractNumId w:val="14"/>
  </w:num>
  <w:num w:numId="30">
    <w:abstractNumId w:val="31"/>
  </w:num>
  <w:num w:numId="31">
    <w:abstractNumId w:val="10"/>
  </w:num>
  <w:num w:numId="32">
    <w:abstractNumId w:val="8"/>
  </w:num>
  <w:num w:numId="33">
    <w:abstractNumId w:val="7"/>
  </w:num>
  <w:num w:numId="34">
    <w:abstractNumId w:val="32"/>
  </w:num>
  <w:num w:numId="35">
    <w:abstractNumId w:val="39"/>
  </w:num>
  <w:num w:numId="36">
    <w:abstractNumId w:val="40"/>
  </w:num>
  <w:num w:numId="37">
    <w:abstractNumId w:val="22"/>
  </w:num>
  <w:num w:numId="38">
    <w:abstractNumId w:val="0"/>
  </w:num>
  <w:num w:numId="39">
    <w:abstractNumId w:val="38"/>
  </w:num>
  <w:num w:numId="40">
    <w:abstractNumId w:val="25"/>
  </w:num>
  <w:num w:numId="41">
    <w:abstractNumId w:val="21"/>
  </w:num>
  <w:num w:numId="42">
    <w:abstractNumId w:val="12"/>
  </w:num>
  <w:num w:numId="43">
    <w:abstractNumId w:val="15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96"/>
    <w:rsid w:val="00026646"/>
    <w:rsid w:val="00072CFD"/>
    <w:rsid w:val="00093E3C"/>
    <w:rsid w:val="000B4A92"/>
    <w:rsid w:val="000C1616"/>
    <w:rsid w:val="000C7A9C"/>
    <w:rsid w:val="000F4100"/>
    <w:rsid w:val="000F6B91"/>
    <w:rsid w:val="001055B9"/>
    <w:rsid w:val="001503F2"/>
    <w:rsid w:val="001A70AE"/>
    <w:rsid w:val="001C7D19"/>
    <w:rsid w:val="001E165B"/>
    <w:rsid w:val="001E2CD2"/>
    <w:rsid w:val="002068D8"/>
    <w:rsid w:val="00240B09"/>
    <w:rsid w:val="002A61D2"/>
    <w:rsid w:val="002B2D8C"/>
    <w:rsid w:val="002B556F"/>
    <w:rsid w:val="002E13AB"/>
    <w:rsid w:val="002E6B0C"/>
    <w:rsid w:val="002E7443"/>
    <w:rsid w:val="00383439"/>
    <w:rsid w:val="003D3A0B"/>
    <w:rsid w:val="003F6959"/>
    <w:rsid w:val="00417E88"/>
    <w:rsid w:val="00457B3A"/>
    <w:rsid w:val="004669A2"/>
    <w:rsid w:val="004B4A6A"/>
    <w:rsid w:val="004C03AB"/>
    <w:rsid w:val="004D2805"/>
    <w:rsid w:val="0057495F"/>
    <w:rsid w:val="00575953"/>
    <w:rsid w:val="0059523F"/>
    <w:rsid w:val="005E3DDC"/>
    <w:rsid w:val="00684476"/>
    <w:rsid w:val="006A0818"/>
    <w:rsid w:val="0071753B"/>
    <w:rsid w:val="00745DAE"/>
    <w:rsid w:val="0074718A"/>
    <w:rsid w:val="0075127C"/>
    <w:rsid w:val="007A41D5"/>
    <w:rsid w:val="00801E61"/>
    <w:rsid w:val="00820244"/>
    <w:rsid w:val="00846A80"/>
    <w:rsid w:val="00846D4C"/>
    <w:rsid w:val="00852FAF"/>
    <w:rsid w:val="008F3A85"/>
    <w:rsid w:val="00904604"/>
    <w:rsid w:val="00906423"/>
    <w:rsid w:val="009071D9"/>
    <w:rsid w:val="00912C84"/>
    <w:rsid w:val="00941555"/>
    <w:rsid w:val="00975460"/>
    <w:rsid w:val="009A3D30"/>
    <w:rsid w:val="009A48CA"/>
    <w:rsid w:val="009D6390"/>
    <w:rsid w:val="00A12F50"/>
    <w:rsid w:val="00A2147A"/>
    <w:rsid w:val="00A545AC"/>
    <w:rsid w:val="00AC24FA"/>
    <w:rsid w:val="00B66396"/>
    <w:rsid w:val="00B93ABB"/>
    <w:rsid w:val="00BC420B"/>
    <w:rsid w:val="00BE7A96"/>
    <w:rsid w:val="00C4328E"/>
    <w:rsid w:val="00C67F70"/>
    <w:rsid w:val="00CE1190"/>
    <w:rsid w:val="00CF32B4"/>
    <w:rsid w:val="00D55E9C"/>
    <w:rsid w:val="00D93F59"/>
    <w:rsid w:val="00DA2AEB"/>
    <w:rsid w:val="00DE184E"/>
    <w:rsid w:val="00E17A7A"/>
    <w:rsid w:val="00E27236"/>
    <w:rsid w:val="00E339DC"/>
    <w:rsid w:val="00EB1329"/>
    <w:rsid w:val="00ED7956"/>
    <w:rsid w:val="00EE2A07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A9F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71D9"/>
    <w:pPr>
      <w:tabs>
        <w:tab w:val="left" w:pos="90"/>
      </w:tabs>
      <w:spacing w:line="240" w:lineRule="auto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27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B0C"/>
    <w:pPr>
      <w:ind w:left="720"/>
      <w:contextualSpacing/>
    </w:pPr>
  </w:style>
  <w:style w:type="table" w:styleId="TableGrid">
    <w:name w:val="Table Grid"/>
    <w:basedOn w:val="TableNormal"/>
    <w:rsid w:val="0085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text">
    <w:name w:val="notetext"/>
    <w:basedOn w:val="Normal"/>
    <w:rsid w:val="00CF32B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669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669A2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4669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71D9"/>
    <w:pPr>
      <w:tabs>
        <w:tab w:val="left" w:pos="90"/>
      </w:tabs>
      <w:spacing w:line="240" w:lineRule="auto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127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B0C"/>
    <w:pPr>
      <w:ind w:left="720"/>
      <w:contextualSpacing/>
    </w:pPr>
  </w:style>
  <w:style w:type="table" w:styleId="TableGrid">
    <w:name w:val="Table Grid"/>
    <w:basedOn w:val="TableNormal"/>
    <w:rsid w:val="00852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text">
    <w:name w:val="notetext"/>
    <w:basedOn w:val="Normal"/>
    <w:rsid w:val="00CF32B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669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669A2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46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w-204\195A\Final-Web-Sub-313\rup_SWDEvelopmen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4F64A-8AD0-564A-9027-83503EB1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\New-204\195A\Final-Web-Sub-313\rup_SWDEvelopmentPlan.dot</Template>
  <TotalTime>7</TotalTime>
  <Pages>5</Pages>
  <Words>853</Words>
  <Characters>4864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5706</CharactersWithSpaces>
  <SharedDoc>false</SharedDoc>
  <HLinks>
    <vt:vector size="6" baseType="variant">
      <vt:variant>
        <vt:i4>6553603</vt:i4>
      </vt:variant>
      <vt:variant>
        <vt:i4>12356</vt:i4>
      </vt:variant>
      <vt:variant>
        <vt:i4>1025</vt:i4>
      </vt:variant>
      <vt:variant>
        <vt:i4>1</vt:i4>
      </vt:variant>
      <vt:variant>
        <vt:lpwstr>SDP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Mohamed E. Fayad</dc:creator>
  <cp:keywords/>
  <dc:description/>
  <cp:lastModifiedBy>Chris</cp:lastModifiedBy>
  <cp:revision>4</cp:revision>
  <cp:lastPrinted>2005-08-30T14:03:00Z</cp:lastPrinted>
  <dcterms:created xsi:type="dcterms:W3CDTF">2014-10-28T20:55:00Z</dcterms:created>
  <dcterms:modified xsi:type="dcterms:W3CDTF">2014-10-28T20:58:00Z</dcterms:modified>
</cp:coreProperties>
</file>