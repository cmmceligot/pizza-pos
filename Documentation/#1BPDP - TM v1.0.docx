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EF04" w14:textId="77777777" w:rsidR="0074718A" w:rsidRPr="00B66396" w:rsidRDefault="007A41D5" w:rsidP="00B66396">
      <w:pPr>
        <w:pStyle w:val="Title"/>
        <w:rPr>
          <w:rFonts w:cs="Arial"/>
          <w:sz w:val="32"/>
          <w:szCs w:val="32"/>
        </w:rPr>
      </w:pPr>
      <w:r w:rsidRPr="00B66396">
        <w:rPr>
          <w:rFonts w:cs="Arial"/>
          <w:sz w:val="32"/>
          <w:szCs w:val="32"/>
        </w:rPr>
        <w:t xml:space="preserve">Point of Sales Transaction </w:t>
      </w:r>
      <w:r w:rsidR="002E13AB" w:rsidRPr="00B66396">
        <w:rPr>
          <w:rFonts w:cs="Arial"/>
          <w:sz w:val="32"/>
          <w:szCs w:val="32"/>
        </w:rPr>
        <w:t>System</w:t>
      </w:r>
      <w:r w:rsidRPr="00B66396">
        <w:rPr>
          <w:rFonts w:cs="Arial"/>
          <w:sz w:val="32"/>
          <w:szCs w:val="32"/>
        </w:rPr>
        <w:t xml:space="preserve"> for Domino’s Pizza</w:t>
      </w:r>
    </w:p>
    <w:p w14:paraId="765C5979" w14:textId="77777777" w:rsidR="007A41D5" w:rsidRPr="00B66396" w:rsidRDefault="00BC420B" w:rsidP="00B66396">
      <w:pPr>
        <w:pStyle w:val="Title"/>
        <w:rPr>
          <w:rFonts w:cs="Arial"/>
          <w:sz w:val="32"/>
          <w:szCs w:val="32"/>
        </w:rPr>
      </w:pPr>
      <w:r w:rsidRPr="00B66396">
        <w:rPr>
          <w:rFonts w:cs="Arial"/>
          <w:sz w:val="32"/>
          <w:szCs w:val="32"/>
        </w:rPr>
        <w:t xml:space="preserve"> </w:t>
      </w:r>
      <w:r w:rsidR="00852FAF" w:rsidRPr="00B66396">
        <w:rPr>
          <w:rFonts w:cs="Arial"/>
          <w:bCs/>
          <w:color w:val="111111"/>
          <w:sz w:val="32"/>
          <w:szCs w:val="32"/>
          <w:shd w:val="clear" w:color="auto" w:fill="FFFFFF"/>
        </w:rPr>
        <w:t>Traceability Matrix</w:t>
      </w:r>
    </w:p>
    <w:p w14:paraId="4FE15BCF" w14:textId="77777777" w:rsidR="0074718A" w:rsidRPr="00B66396" w:rsidRDefault="007A41D5" w:rsidP="00B66396">
      <w:pPr>
        <w:pStyle w:val="Title"/>
        <w:rPr>
          <w:rFonts w:cs="Arial"/>
          <w:sz w:val="32"/>
          <w:szCs w:val="32"/>
        </w:rPr>
      </w:pPr>
      <w:r w:rsidRPr="00B66396">
        <w:rPr>
          <w:rFonts w:cs="Arial"/>
          <w:sz w:val="32"/>
          <w:szCs w:val="32"/>
        </w:rPr>
        <w:t>Version 1.0</w:t>
      </w:r>
    </w:p>
    <w:p w14:paraId="138C00EC" w14:textId="0FA1BED4" w:rsidR="0074718A" w:rsidRPr="00B66396" w:rsidRDefault="00975460" w:rsidP="00B66396">
      <w:pPr>
        <w:pStyle w:val="Title"/>
        <w:rPr>
          <w:rFonts w:cs="Arial"/>
          <w:sz w:val="32"/>
          <w:szCs w:val="32"/>
        </w:rPr>
      </w:pPr>
      <w:r w:rsidRPr="00B66396">
        <w:rPr>
          <w:rFonts w:cs="Arial"/>
          <w:sz w:val="32"/>
          <w:szCs w:val="32"/>
        </w:rPr>
        <w:t>September 30</w:t>
      </w:r>
      <w:r w:rsidR="0074718A" w:rsidRPr="00B66396">
        <w:rPr>
          <w:rFonts w:cs="Arial"/>
          <w:sz w:val="32"/>
          <w:szCs w:val="32"/>
        </w:rPr>
        <w:t>, 2014</w:t>
      </w:r>
    </w:p>
    <w:p w14:paraId="7D0C26B6" w14:textId="77777777" w:rsidR="002068D8" w:rsidRPr="00B66396" w:rsidRDefault="002068D8" w:rsidP="00B66396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14:paraId="5636112C" w14:textId="77777777" w:rsidR="002068D8" w:rsidRPr="00B66396" w:rsidRDefault="002068D8" w:rsidP="00B66396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B66396">
        <w:rPr>
          <w:rFonts w:ascii="Arial" w:hAnsi="Arial" w:cs="Arial"/>
          <w:b/>
          <w:sz w:val="32"/>
          <w:szCs w:val="32"/>
        </w:rPr>
        <w:t>Number One Best Professional Development Practices</w:t>
      </w:r>
    </w:p>
    <w:p w14:paraId="733DA4F7" w14:textId="2DC8663B" w:rsidR="00BC420B" w:rsidRPr="00B66396" w:rsidRDefault="0074718A" w:rsidP="00B66396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  <w:sectPr w:rsidR="00BC420B" w:rsidRPr="00B66396" w:rsidSect="002068D8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B66396">
        <w:rPr>
          <w:rFonts w:ascii="Arial" w:hAnsi="Arial" w:cs="Arial"/>
          <w:b/>
          <w:sz w:val="32"/>
          <w:szCs w:val="32"/>
        </w:rPr>
        <w:t>Authors: Ric</w:t>
      </w:r>
      <w:r w:rsidR="00B66396">
        <w:rPr>
          <w:rFonts w:ascii="Arial" w:hAnsi="Arial" w:cs="Arial"/>
          <w:b/>
          <w:sz w:val="32"/>
          <w:szCs w:val="32"/>
        </w:rPr>
        <w:t xml:space="preserve">hard </w:t>
      </w:r>
      <w:proofErr w:type="spellStart"/>
      <w:r w:rsidR="00B66396">
        <w:rPr>
          <w:rFonts w:ascii="Arial" w:hAnsi="Arial" w:cs="Arial"/>
          <w:b/>
          <w:sz w:val="32"/>
          <w:szCs w:val="32"/>
        </w:rPr>
        <w:t>Tyaba</w:t>
      </w:r>
      <w:proofErr w:type="spellEnd"/>
      <w:r w:rsidR="00B66396">
        <w:rPr>
          <w:rFonts w:ascii="Arial" w:hAnsi="Arial" w:cs="Arial"/>
          <w:b/>
          <w:sz w:val="32"/>
          <w:szCs w:val="32"/>
        </w:rPr>
        <w:t xml:space="preserve">, Abu </w:t>
      </w:r>
      <w:proofErr w:type="spellStart"/>
      <w:r w:rsidR="00B66396">
        <w:rPr>
          <w:rFonts w:ascii="Arial" w:hAnsi="Arial" w:cs="Arial"/>
          <w:b/>
          <w:sz w:val="32"/>
          <w:szCs w:val="32"/>
        </w:rPr>
        <w:t>Kebbie-Anthony,</w:t>
      </w:r>
      <w:proofErr w:type="spellEnd"/>
      <w:r w:rsidR="00B66396">
        <w:rPr>
          <w:rFonts w:ascii="Arial" w:hAnsi="Arial" w:cs="Arial"/>
          <w:b/>
          <w:sz w:val="32"/>
          <w:szCs w:val="32"/>
        </w:rPr>
        <w:br/>
      </w:r>
      <w:r w:rsidR="00E339DC" w:rsidRPr="00B66396">
        <w:rPr>
          <w:rFonts w:ascii="Arial" w:hAnsi="Arial" w:cs="Arial"/>
          <w:b/>
          <w:sz w:val="32"/>
          <w:szCs w:val="32"/>
        </w:rPr>
        <w:t xml:space="preserve">Chris McEligot, </w:t>
      </w:r>
      <w:proofErr w:type="gramStart"/>
      <w:r w:rsidR="00E339DC" w:rsidRPr="00B66396">
        <w:rPr>
          <w:rFonts w:ascii="Arial" w:hAnsi="Arial" w:cs="Arial"/>
          <w:b/>
          <w:sz w:val="32"/>
          <w:szCs w:val="32"/>
        </w:rPr>
        <w:t>Nicolas</w:t>
      </w:r>
      <w:proofErr w:type="gramEnd"/>
      <w:r w:rsidR="00E339DC" w:rsidRPr="00B66396">
        <w:rPr>
          <w:rFonts w:ascii="Arial" w:hAnsi="Arial" w:cs="Arial"/>
          <w:b/>
          <w:sz w:val="32"/>
          <w:szCs w:val="32"/>
        </w:rPr>
        <w:t xml:space="preserve"> Mouriski</w:t>
      </w:r>
    </w:p>
    <w:p w14:paraId="03F22C57" w14:textId="77777777" w:rsidR="00975460" w:rsidRDefault="00975460" w:rsidP="00B66396">
      <w:pPr>
        <w:pStyle w:val="Title"/>
        <w:jc w:val="left"/>
        <w:rPr>
          <w:rFonts w:cs="Arial"/>
          <w:sz w:val="24"/>
          <w:szCs w:val="24"/>
        </w:rPr>
        <w:sectPr w:rsidR="00975460" w:rsidSect="00975460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bookmarkStart w:id="0" w:name="_GoBack"/>
    </w:p>
    <w:bookmarkEnd w:id="0"/>
    <w:p w14:paraId="1EEE8BB9" w14:textId="3867DF66" w:rsidR="00BC420B" w:rsidRPr="00DA2AEB" w:rsidRDefault="00BC420B" w:rsidP="00B66396">
      <w:pPr>
        <w:pStyle w:val="Title"/>
        <w:rPr>
          <w:rFonts w:cs="Arial"/>
          <w:sz w:val="24"/>
          <w:szCs w:val="24"/>
        </w:rPr>
      </w:pPr>
      <w:r w:rsidRPr="00DA2AEB">
        <w:rPr>
          <w:rFonts w:cs="Arial"/>
          <w:sz w:val="24"/>
          <w:szCs w:val="24"/>
        </w:rPr>
        <w:lastRenderedPageBreak/>
        <w:t>Table of Contents</w:t>
      </w:r>
    </w:p>
    <w:p w14:paraId="4072F294" w14:textId="77777777" w:rsidR="00A2147A" w:rsidRDefault="00BC420B" w:rsidP="00B66396">
      <w:pPr>
        <w:pStyle w:val="TOC1"/>
        <w:tabs>
          <w:tab w:val="left" w:pos="432"/>
        </w:tabs>
        <w:spacing w:before="0" w:after="0"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2AEB">
        <w:rPr>
          <w:rFonts w:ascii="Arial" w:hAnsi="Arial" w:cs="Arial"/>
          <w:b/>
        </w:rPr>
        <w:fldChar w:fldCharType="begin"/>
      </w:r>
      <w:r w:rsidRPr="00DA2AEB">
        <w:rPr>
          <w:rFonts w:ascii="Arial" w:hAnsi="Arial" w:cs="Arial"/>
          <w:b/>
        </w:rPr>
        <w:instrText xml:space="preserve"> TOC \o "1-3" </w:instrText>
      </w:r>
      <w:r w:rsidRPr="00DA2AEB">
        <w:rPr>
          <w:rFonts w:ascii="Arial" w:hAnsi="Arial" w:cs="Arial"/>
          <w:b/>
        </w:rPr>
        <w:fldChar w:fldCharType="separate"/>
      </w:r>
      <w:r w:rsidR="00A2147A" w:rsidRPr="00A8669D">
        <w:rPr>
          <w:rFonts w:cs="Arial"/>
          <w:noProof/>
        </w:rPr>
        <w:t>1.</w:t>
      </w:r>
      <w:r w:rsidR="00A2147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2147A" w:rsidRPr="00A8669D">
        <w:rPr>
          <w:rFonts w:cs="Arial"/>
          <w:noProof/>
        </w:rPr>
        <w:t>Introduction</w:t>
      </w:r>
      <w:r w:rsidR="00A2147A">
        <w:rPr>
          <w:noProof/>
        </w:rPr>
        <w:tab/>
      </w:r>
      <w:r w:rsidR="00A2147A">
        <w:rPr>
          <w:noProof/>
        </w:rPr>
        <w:fldChar w:fldCharType="begin"/>
      </w:r>
      <w:r w:rsidR="00A2147A">
        <w:rPr>
          <w:noProof/>
        </w:rPr>
        <w:instrText xml:space="preserve"> PAGEREF _Toc399498740 \h </w:instrText>
      </w:r>
      <w:r w:rsidR="00A2147A">
        <w:rPr>
          <w:noProof/>
        </w:rPr>
      </w:r>
      <w:r w:rsidR="00A2147A">
        <w:rPr>
          <w:noProof/>
        </w:rPr>
        <w:fldChar w:fldCharType="separate"/>
      </w:r>
      <w:r w:rsidR="009A48CA">
        <w:rPr>
          <w:noProof/>
        </w:rPr>
        <w:t>1</w:t>
      </w:r>
      <w:r w:rsidR="00A2147A">
        <w:rPr>
          <w:noProof/>
        </w:rPr>
        <w:fldChar w:fldCharType="end"/>
      </w:r>
    </w:p>
    <w:p w14:paraId="14D0DE5A" w14:textId="77777777" w:rsidR="00A2147A" w:rsidRDefault="00A2147A" w:rsidP="00B66396">
      <w:pPr>
        <w:pStyle w:val="TOC2"/>
        <w:tabs>
          <w:tab w:val="left" w:pos="1000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669D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8669D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_Toc399498741 \h </w:instrText>
      </w:r>
      <w:r>
        <w:rPr>
          <w:noProof/>
        </w:rPr>
      </w:r>
      <w:r>
        <w:rPr>
          <w:noProof/>
        </w:rPr>
        <w:fldChar w:fldCharType="separate"/>
      </w:r>
      <w:r w:rsidR="009A48CA">
        <w:rPr>
          <w:noProof/>
        </w:rPr>
        <w:t>1</w:t>
      </w:r>
      <w:r>
        <w:rPr>
          <w:noProof/>
        </w:rPr>
        <w:fldChar w:fldCharType="end"/>
      </w:r>
    </w:p>
    <w:p w14:paraId="2BEEDA38" w14:textId="77777777" w:rsidR="00A2147A" w:rsidRDefault="00A2147A" w:rsidP="00B66396">
      <w:pPr>
        <w:pStyle w:val="TOC2"/>
        <w:tabs>
          <w:tab w:val="left" w:pos="1000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669D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8669D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_Toc399498742 \h </w:instrText>
      </w:r>
      <w:r>
        <w:rPr>
          <w:noProof/>
        </w:rPr>
      </w:r>
      <w:r>
        <w:rPr>
          <w:noProof/>
        </w:rPr>
        <w:fldChar w:fldCharType="separate"/>
      </w:r>
      <w:r w:rsidR="009A48CA">
        <w:rPr>
          <w:noProof/>
        </w:rPr>
        <w:t>1</w:t>
      </w:r>
      <w:r>
        <w:rPr>
          <w:noProof/>
        </w:rPr>
        <w:fldChar w:fldCharType="end"/>
      </w:r>
    </w:p>
    <w:p w14:paraId="053660AD" w14:textId="77777777" w:rsidR="00A2147A" w:rsidRDefault="00A2147A" w:rsidP="00B66396">
      <w:pPr>
        <w:pStyle w:val="TOC2"/>
        <w:tabs>
          <w:tab w:val="left" w:pos="1000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669D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8669D">
        <w:rPr>
          <w:rFonts w:cs="Arial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_Toc399498743 \h </w:instrText>
      </w:r>
      <w:r>
        <w:rPr>
          <w:noProof/>
        </w:rPr>
      </w:r>
      <w:r>
        <w:rPr>
          <w:noProof/>
        </w:rPr>
        <w:fldChar w:fldCharType="separate"/>
      </w:r>
      <w:r w:rsidR="009A48CA">
        <w:rPr>
          <w:noProof/>
        </w:rPr>
        <w:t>1</w:t>
      </w:r>
      <w:r>
        <w:rPr>
          <w:noProof/>
        </w:rPr>
        <w:fldChar w:fldCharType="end"/>
      </w:r>
    </w:p>
    <w:p w14:paraId="12278785" w14:textId="77777777" w:rsidR="00A2147A" w:rsidRDefault="00A2147A" w:rsidP="00B66396">
      <w:pPr>
        <w:pStyle w:val="TOC2"/>
        <w:tabs>
          <w:tab w:val="left" w:pos="1000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669D">
        <w:rPr>
          <w:rFonts w:cs="Arial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8669D">
        <w:rPr>
          <w:rFonts w:cs="Arial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_Toc399498744 \h </w:instrText>
      </w:r>
      <w:r>
        <w:rPr>
          <w:noProof/>
        </w:rPr>
      </w:r>
      <w:r>
        <w:rPr>
          <w:noProof/>
        </w:rPr>
        <w:fldChar w:fldCharType="separate"/>
      </w:r>
      <w:r w:rsidR="009A48CA">
        <w:rPr>
          <w:noProof/>
        </w:rPr>
        <w:t>1</w:t>
      </w:r>
      <w:r>
        <w:rPr>
          <w:noProof/>
        </w:rPr>
        <w:fldChar w:fldCharType="end"/>
      </w:r>
    </w:p>
    <w:p w14:paraId="1186B569" w14:textId="77777777" w:rsidR="00A2147A" w:rsidRDefault="00A2147A" w:rsidP="00B66396">
      <w:pPr>
        <w:pStyle w:val="TOC2"/>
        <w:tabs>
          <w:tab w:val="left" w:pos="1000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669D">
        <w:rPr>
          <w:rFonts w:cs="Arial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8669D">
        <w:rPr>
          <w:rFonts w:cs="Arial"/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_Toc399498745 \h </w:instrText>
      </w:r>
      <w:r>
        <w:rPr>
          <w:noProof/>
        </w:rPr>
      </w:r>
      <w:r>
        <w:rPr>
          <w:noProof/>
        </w:rPr>
        <w:fldChar w:fldCharType="separate"/>
      </w:r>
      <w:r w:rsidR="009A48CA">
        <w:rPr>
          <w:noProof/>
        </w:rPr>
        <w:t>1</w:t>
      </w:r>
      <w:r>
        <w:rPr>
          <w:noProof/>
        </w:rPr>
        <w:fldChar w:fldCharType="end"/>
      </w:r>
    </w:p>
    <w:p w14:paraId="77EA4A8B" w14:textId="77777777" w:rsidR="00A2147A" w:rsidRDefault="00A2147A" w:rsidP="00B66396">
      <w:pPr>
        <w:pStyle w:val="TOC1"/>
        <w:tabs>
          <w:tab w:val="left" w:pos="432"/>
        </w:tabs>
        <w:spacing w:before="0" w:after="0"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8669D">
        <w:rPr>
          <w:rFonts w:cs="Arial"/>
          <w:noProof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_Toc399498746 \h </w:instrText>
      </w:r>
      <w:r>
        <w:rPr>
          <w:noProof/>
        </w:rPr>
      </w:r>
      <w:r>
        <w:rPr>
          <w:noProof/>
        </w:rPr>
        <w:fldChar w:fldCharType="separate"/>
      </w:r>
      <w:r w:rsidR="009A48CA">
        <w:rPr>
          <w:noProof/>
        </w:rPr>
        <w:t>1</w:t>
      </w:r>
      <w:r>
        <w:rPr>
          <w:noProof/>
        </w:rPr>
        <w:fldChar w:fldCharType="end"/>
      </w:r>
    </w:p>
    <w:p w14:paraId="723AA8AF" w14:textId="77777777" w:rsidR="00A2147A" w:rsidRDefault="00A2147A" w:rsidP="00B66396">
      <w:pPr>
        <w:pStyle w:val="TOC2"/>
        <w:tabs>
          <w:tab w:val="left" w:pos="1000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669D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8669D">
        <w:rPr>
          <w:rFonts w:cs="Arial"/>
          <w:noProof/>
        </w:rPr>
        <w:t>Requirements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_Toc399498747 \h </w:instrText>
      </w:r>
      <w:r>
        <w:rPr>
          <w:noProof/>
        </w:rPr>
      </w:r>
      <w:r>
        <w:rPr>
          <w:noProof/>
        </w:rPr>
        <w:fldChar w:fldCharType="separate"/>
      </w:r>
      <w:r w:rsidR="009A48CA">
        <w:rPr>
          <w:noProof/>
        </w:rPr>
        <w:t>1</w:t>
      </w:r>
      <w:r>
        <w:rPr>
          <w:noProof/>
        </w:rPr>
        <w:fldChar w:fldCharType="end"/>
      </w:r>
    </w:p>
    <w:p w14:paraId="4F663AE2" w14:textId="77777777" w:rsidR="00A2147A" w:rsidRDefault="00A2147A" w:rsidP="00B66396">
      <w:pPr>
        <w:pStyle w:val="TOC2"/>
        <w:tabs>
          <w:tab w:val="left" w:pos="1000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669D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8669D">
        <w:rPr>
          <w:rFonts w:cs="Arial"/>
          <w:noProof/>
        </w:rPr>
        <w:t>Aspects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_Toc399498748 \h </w:instrText>
      </w:r>
      <w:r>
        <w:rPr>
          <w:noProof/>
        </w:rPr>
      </w:r>
      <w:r>
        <w:rPr>
          <w:noProof/>
        </w:rPr>
        <w:fldChar w:fldCharType="separate"/>
      </w:r>
      <w:r w:rsidR="009A48CA">
        <w:rPr>
          <w:noProof/>
        </w:rPr>
        <w:t>2</w:t>
      </w:r>
      <w:r>
        <w:rPr>
          <w:noProof/>
        </w:rPr>
        <w:fldChar w:fldCharType="end"/>
      </w:r>
    </w:p>
    <w:p w14:paraId="1FEDCCF1" w14:textId="77777777" w:rsidR="00A2147A" w:rsidRDefault="00A2147A" w:rsidP="00B66396">
      <w:pPr>
        <w:pStyle w:val="TOC2"/>
        <w:tabs>
          <w:tab w:val="left" w:pos="1000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669D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8669D">
        <w:rPr>
          <w:rFonts w:cs="Arial"/>
          <w:noProof/>
        </w:rPr>
        <w:t>Traceability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_Toc399498749 \h </w:instrText>
      </w:r>
      <w:r>
        <w:rPr>
          <w:noProof/>
        </w:rPr>
      </w:r>
      <w:r>
        <w:rPr>
          <w:noProof/>
        </w:rPr>
        <w:fldChar w:fldCharType="separate"/>
      </w:r>
      <w:r w:rsidR="009A48CA">
        <w:rPr>
          <w:noProof/>
        </w:rPr>
        <w:t>2</w:t>
      </w:r>
      <w:r>
        <w:rPr>
          <w:noProof/>
        </w:rPr>
        <w:fldChar w:fldCharType="end"/>
      </w:r>
    </w:p>
    <w:p w14:paraId="00DBEF0E" w14:textId="77777777" w:rsidR="00A2147A" w:rsidRDefault="00A2147A" w:rsidP="00B66396">
      <w:pPr>
        <w:pStyle w:val="TOC1"/>
        <w:tabs>
          <w:tab w:val="left" w:pos="432"/>
        </w:tabs>
        <w:spacing w:before="0" w:after="0"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669D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8669D">
        <w:rPr>
          <w:rFonts w:cs="Arial"/>
          <w:noProof/>
        </w:rPr>
        <w:t>Miscellaneous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_Toc399498750 \h </w:instrText>
      </w:r>
      <w:r>
        <w:rPr>
          <w:noProof/>
        </w:rPr>
      </w:r>
      <w:r>
        <w:rPr>
          <w:noProof/>
        </w:rPr>
        <w:fldChar w:fldCharType="separate"/>
      </w:r>
      <w:r w:rsidR="009A48CA">
        <w:rPr>
          <w:noProof/>
        </w:rPr>
        <w:t>3</w:t>
      </w:r>
      <w:r>
        <w:rPr>
          <w:noProof/>
        </w:rPr>
        <w:fldChar w:fldCharType="end"/>
      </w:r>
    </w:p>
    <w:p w14:paraId="106E93BA" w14:textId="77777777" w:rsidR="00DA2AEB" w:rsidRPr="00DA2AEB" w:rsidRDefault="00BC420B" w:rsidP="00B66396">
      <w:pPr>
        <w:pStyle w:val="Title"/>
        <w:rPr>
          <w:rFonts w:cs="Arial"/>
        </w:rPr>
      </w:pPr>
      <w:r w:rsidRPr="00DA2AEB">
        <w:rPr>
          <w:rFonts w:cs="Arial"/>
          <w:b w:val="0"/>
          <w:sz w:val="20"/>
        </w:rPr>
        <w:fldChar w:fldCharType="end"/>
      </w:r>
      <w:bookmarkStart w:id="1" w:name="_Toc447095880"/>
    </w:p>
    <w:p w14:paraId="7D25FD6A" w14:textId="77777777" w:rsidR="00DA2AEB" w:rsidRDefault="00DA2AEB" w:rsidP="00B66396">
      <w:pPr>
        <w:pStyle w:val="Title"/>
        <w:rPr>
          <w:rFonts w:cs="Arial"/>
        </w:rPr>
      </w:pPr>
    </w:p>
    <w:p w14:paraId="6A254EB5" w14:textId="77777777" w:rsidR="00B66396" w:rsidRDefault="00B66396" w:rsidP="00B66396">
      <w:pPr>
        <w:spacing w:line="240" w:lineRule="auto"/>
      </w:pPr>
    </w:p>
    <w:p w14:paraId="34495450" w14:textId="77777777" w:rsidR="00B66396" w:rsidRDefault="00B66396" w:rsidP="00B66396">
      <w:pPr>
        <w:spacing w:line="240" w:lineRule="auto"/>
      </w:pPr>
    </w:p>
    <w:p w14:paraId="7C3463BD" w14:textId="77777777" w:rsidR="00B66396" w:rsidRDefault="00B66396" w:rsidP="00B66396">
      <w:pPr>
        <w:spacing w:line="240" w:lineRule="auto"/>
      </w:pPr>
    </w:p>
    <w:p w14:paraId="00E35255" w14:textId="77777777" w:rsidR="00B66396" w:rsidRDefault="00B66396" w:rsidP="00B66396">
      <w:pPr>
        <w:spacing w:line="240" w:lineRule="auto"/>
      </w:pPr>
    </w:p>
    <w:p w14:paraId="2BDA4658" w14:textId="77777777" w:rsidR="00B66396" w:rsidRDefault="00B66396" w:rsidP="00B66396">
      <w:pPr>
        <w:spacing w:line="240" w:lineRule="auto"/>
      </w:pPr>
    </w:p>
    <w:p w14:paraId="6FC97209" w14:textId="77777777" w:rsidR="00B66396" w:rsidRDefault="00B66396" w:rsidP="00B66396">
      <w:pPr>
        <w:spacing w:line="240" w:lineRule="auto"/>
      </w:pPr>
    </w:p>
    <w:p w14:paraId="1E28C755" w14:textId="77777777" w:rsidR="00B66396" w:rsidRDefault="00B66396" w:rsidP="00B66396">
      <w:pPr>
        <w:spacing w:line="240" w:lineRule="auto"/>
      </w:pPr>
    </w:p>
    <w:p w14:paraId="1D73D415" w14:textId="77777777" w:rsidR="00B66396" w:rsidRDefault="00B66396" w:rsidP="00B66396">
      <w:pPr>
        <w:spacing w:line="240" w:lineRule="auto"/>
      </w:pPr>
    </w:p>
    <w:p w14:paraId="7F9BF90D" w14:textId="77777777" w:rsidR="00B66396" w:rsidRDefault="00B66396" w:rsidP="00B66396">
      <w:pPr>
        <w:spacing w:line="240" w:lineRule="auto"/>
      </w:pPr>
    </w:p>
    <w:p w14:paraId="1DAE563F" w14:textId="77777777" w:rsidR="00B66396" w:rsidRDefault="00B66396" w:rsidP="00B66396">
      <w:pPr>
        <w:spacing w:line="240" w:lineRule="auto"/>
      </w:pPr>
    </w:p>
    <w:p w14:paraId="442F5F5E" w14:textId="77777777" w:rsidR="00B66396" w:rsidRDefault="00B66396" w:rsidP="00B66396">
      <w:pPr>
        <w:spacing w:line="240" w:lineRule="auto"/>
      </w:pPr>
    </w:p>
    <w:p w14:paraId="686A60A1" w14:textId="77777777" w:rsidR="00B66396" w:rsidRDefault="00B66396" w:rsidP="00B66396">
      <w:pPr>
        <w:spacing w:line="240" w:lineRule="auto"/>
      </w:pPr>
    </w:p>
    <w:p w14:paraId="5409E544" w14:textId="77777777" w:rsidR="00B66396" w:rsidRDefault="00B66396" w:rsidP="00B66396">
      <w:pPr>
        <w:spacing w:line="240" w:lineRule="auto"/>
      </w:pPr>
    </w:p>
    <w:p w14:paraId="1AAD474F" w14:textId="77777777" w:rsidR="00B66396" w:rsidRDefault="00B66396" w:rsidP="00B66396">
      <w:pPr>
        <w:spacing w:line="240" w:lineRule="auto"/>
      </w:pPr>
    </w:p>
    <w:p w14:paraId="049560DE" w14:textId="77777777" w:rsidR="00B66396" w:rsidRDefault="00B66396" w:rsidP="00B66396">
      <w:pPr>
        <w:spacing w:line="240" w:lineRule="auto"/>
      </w:pPr>
    </w:p>
    <w:p w14:paraId="71B1DCD8" w14:textId="77777777" w:rsidR="00B66396" w:rsidRDefault="00B66396" w:rsidP="00B66396">
      <w:pPr>
        <w:spacing w:line="240" w:lineRule="auto"/>
      </w:pPr>
    </w:p>
    <w:p w14:paraId="4F722D26" w14:textId="77777777" w:rsidR="00B66396" w:rsidRDefault="00B66396" w:rsidP="00B66396">
      <w:pPr>
        <w:spacing w:line="240" w:lineRule="auto"/>
      </w:pPr>
    </w:p>
    <w:p w14:paraId="6A3AED2F" w14:textId="77777777" w:rsidR="00B66396" w:rsidRDefault="00B66396" w:rsidP="00B66396">
      <w:pPr>
        <w:spacing w:line="240" w:lineRule="auto"/>
      </w:pPr>
    </w:p>
    <w:p w14:paraId="71AA10DE" w14:textId="77777777" w:rsidR="00B66396" w:rsidRDefault="00B66396" w:rsidP="00B66396">
      <w:pPr>
        <w:spacing w:line="240" w:lineRule="auto"/>
      </w:pPr>
    </w:p>
    <w:p w14:paraId="24560AF6" w14:textId="77777777" w:rsidR="00B66396" w:rsidRDefault="00B66396" w:rsidP="00B66396">
      <w:pPr>
        <w:spacing w:line="240" w:lineRule="auto"/>
      </w:pPr>
    </w:p>
    <w:p w14:paraId="13EF5204" w14:textId="77777777" w:rsidR="00B66396" w:rsidRDefault="00B66396" w:rsidP="00B66396">
      <w:pPr>
        <w:spacing w:line="240" w:lineRule="auto"/>
      </w:pPr>
    </w:p>
    <w:p w14:paraId="5F2A2457" w14:textId="77777777" w:rsidR="00B66396" w:rsidRDefault="00B66396" w:rsidP="00B66396">
      <w:pPr>
        <w:spacing w:line="240" w:lineRule="auto"/>
      </w:pPr>
    </w:p>
    <w:p w14:paraId="6EC102FB" w14:textId="77777777" w:rsidR="00B66396" w:rsidRDefault="00B66396" w:rsidP="00B66396">
      <w:pPr>
        <w:spacing w:line="240" w:lineRule="auto"/>
      </w:pPr>
    </w:p>
    <w:p w14:paraId="7D9C4E2B" w14:textId="77777777" w:rsidR="00B66396" w:rsidRDefault="00B66396" w:rsidP="00B66396">
      <w:pPr>
        <w:spacing w:line="240" w:lineRule="auto"/>
      </w:pPr>
    </w:p>
    <w:p w14:paraId="706FB28B" w14:textId="77777777" w:rsidR="00B66396" w:rsidRDefault="00B66396" w:rsidP="00B66396">
      <w:pPr>
        <w:spacing w:line="240" w:lineRule="auto"/>
      </w:pPr>
    </w:p>
    <w:p w14:paraId="08216022" w14:textId="77777777" w:rsidR="00B66396" w:rsidRDefault="00B66396" w:rsidP="00B66396">
      <w:pPr>
        <w:spacing w:line="240" w:lineRule="auto"/>
      </w:pPr>
    </w:p>
    <w:p w14:paraId="03719F8B" w14:textId="77777777" w:rsidR="00B66396" w:rsidRDefault="00B66396" w:rsidP="00B66396">
      <w:pPr>
        <w:spacing w:line="240" w:lineRule="auto"/>
      </w:pPr>
    </w:p>
    <w:p w14:paraId="02229D3C" w14:textId="77777777" w:rsidR="00B66396" w:rsidRDefault="00B66396" w:rsidP="00B66396">
      <w:pPr>
        <w:spacing w:line="240" w:lineRule="auto"/>
      </w:pPr>
    </w:p>
    <w:p w14:paraId="04F6AD04" w14:textId="77777777" w:rsidR="00B66396" w:rsidRDefault="00B66396" w:rsidP="00B66396">
      <w:pPr>
        <w:spacing w:line="240" w:lineRule="auto"/>
      </w:pPr>
    </w:p>
    <w:p w14:paraId="7C9D5C2D" w14:textId="77777777" w:rsidR="00B66396" w:rsidRDefault="00B66396" w:rsidP="00B66396">
      <w:pPr>
        <w:spacing w:line="240" w:lineRule="auto"/>
      </w:pPr>
    </w:p>
    <w:p w14:paraId="28002443" w14:textId="77777777" w:rsidR="00B66396" w:rsidRPr="00B66396" w:rsidRDefault="00B66396" w:rsidP="00B66396">
      <w:pPr>
        <w:spacing w:line="240" w:lineRule="auto"/>
      </w:pPr>
    </w:p>
    <w:p w14:paraId="3577D5B7" w14:textId="77777777" w:rsidR="0075127C" w:rsidRPr="00DA2AEB" w:rsidRDefault="0075127C" w:rsidP="00B66396">
      <w:pPr>
        <w:pStyle w:val="Title"/>
        <w:rPr>
          <w:rFonts w:cs="Arial"/>
          <w:bCs/>
          <w:color w:val="111111"/>
          <w:sz w:val="19"/>
          <w:szCs w:val="19"/>
        </w:rPr>
      </w:pPr>
      <w:r w:rsidRPr="00DA2AEB">
        <w:rPr>
          <w:rFonts w:cs="Arial"/>
          <w:bCs/>
          <w:color w:val="111111"/>
          <w:sz w:val="19"/>
          <w:szCs w:val="19"/>
        </w:rPr>
        <w:t>Revision History</w:t>
      </w:r>
    </w:p>
    <w:p w14:paraId="514E95A3" w14:textId="77777777" w:rsidR="00DA2AEB" w:rsidRPr="00DA2AEB" w:rsidRDefault="00DA2AEB" w:rsidP="00B66396">
      <w:pPr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15"/>
        <w:gridCol w:w="879"/>
        <w:gridCol w:w="3573"/>
        <w:gridCol w:w="4119"/>
      </w:tblGrid>
      <w:tr w:rsidR="00801E61" w:rsidRPr="0075127C" w14:paraId="33836600" w14:textId="77777777" w:rsidTr="00B66396">
        <w:trPr>
          <w:tblCellSpacing w:w="0" w:type="dxa"/>
          <w:jc w:val="center"/>
        </w:trPr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64FB" w14:textId="77777777" w:rsidR="0075127C" w:rsidRPr="0075127C" w:rsidRDefault="0075127C" w:rsidP="00B66396">
            <w:pPr>
              <w:widowControl/>
              <w:spacing w:line="240" w:lineRule="auto"/>
              <w:jc w:val="center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b/>
                <w:bCs/>
                <w:color w:val="111111"/>
              </w:rPr>
              <w:t>Date</w:t>
            </w:r>
          </w:p>
        </w:tc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1D810" w14:textId="77777777" w:rsidR="0075127C" w:rsidRPr="0075127C" w:rsidRDefault="0075127C" w:rsidP="00B66396">
            <w:pPr>
              <w:widowControl/>
              <w:spacing w:line="240" w:lineRule="auto"/>
              <w:jc w:val="center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b/>
                <w:bCs/>
                <w:color w:val="111111"/>
              </w:rPr>
              <w:t>Version</w:t>
            </w:r>
          </w:p>
        </w:tc>
        <w:tc>
          <w:tcPr>
            <w:tcW w:w="3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AA05A" w14:textId="77777777" w:rsidR="0075127C" w:rsidRPr="0075127C" w:rsidRDefault="0075127C" w:rsidP="00B66396">
            <w:pPr>
              <w:widowControl/>
              <w:spacing w:line="240" w:lineRule="auto"/>
              <w:jc w:val="center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b/>
                <w:bCs/>
                <w:color w:val="111111"/>
              </w:rPr>
              <w:t>Description</w:t>
            </w:r>
          </w:p>
        </w:tc>
        <w:tc>
          <w:tcPr>
            <w:tcW w:w="4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65B8F" w14:textId="77777777" w:rsidR="0075127C" w:rsidRPr="0075127C" w:rsidRDefault="0075127C" w:rsidP="00B66396">
            <w:pPr>
              <w:widowControl/>
              <w:spacing w:line="240" w:lineRule="auto"/>
              <w:jc w:val="center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b/>
                <w:bCs/>
                <w:color w:val="111111"/>
              </w:rPr>
              <w:t>Author(s)</w:t>
            </w:r>
          </w:p>
        </w:tc>
      </w:tr>
      <w:tr w:rsidR="00801E61" w:rsidRPr="0075127C" w14:paraId="3212B405" w14:textId="77777777" w:rsidTr="0075127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CDACD" w14:textId="77777777" w:rsidR="0075127C" w:rsidRPr="0075127C" w:rsidRDefault="0075127C" w:rsidP="00B66396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color w:val="111111"/>
              </w:rPr>
              <w:t> </w:t>
            </w:r>
            <w:r w:rsidR="00801E61">
              <w:rPr>
                <w:rFonts w:ascii="Arial" w:hAnsi="Arial" w:cs="Arial"/>
                <w:color w:val="111111"/>
              </w:rPr>
              <w:t>9/30/14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2CB47" w14:textId="77777777" w:rsidR="0075127C" w:rsidRPr="0075127C" w:rsidRDefault="0075127C" w:rsidP="00B66396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color w:val="111111"/>
              </w:rPr>
              <w:t> </w:t>
            </w:r>
            <w:r w:rsidR="00801E61">
              <w:rPr>
                <w:rFonts w:ascii="Arial" w:hAnsi="Arial" w:cs="Arial"/>
                <w:color w:val="11111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D56B6" w14:textId="77777777" w:rsidR="0075127C" w:rsidRPr="0075127C" w:rsidRDefault="00801E61" w:rsidP="00B66396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Initial version of requirements-aspects traceability matrix.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43784" w14:textId="77777777" w:rsidR="0075127C" w:rsidRPr="0075127C" w:rsidRDefault="00801E61" w:rsidP="00B66396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Abu </w:t>
            </w:r>
            <w:proofErr w:type="spellStart"/>
            <w:r>
              <w:rPr>
                <w:rFonts w:ascii="Arial" w:hAnsi="Arial" w:cs="Arial"/>
                <w:color w:val="111111"/>
              </w:rPr>
              <w:t>Kebbie</w:t>
            </w:r>
            <w:proofErr w:type="spellEnd"/>
            <w:r>
              <w:rPr>
                <w:rFonts w:ascii="Arial" w:hAnsi="Arial" w:cs="Arial"/>
                <w:color w:val="111111"/>
              </w:rPr>
              <w:t xml:space="preserve">-Anthony, Chris </w:t>
            </w:r>
            <w:proofErr w:type="spellStart"/>
            <w:r>
              <w:rPr>
                <w:rFonts w:ascii="Arial" w:hAnsi="Arial" w:cs="Arial"/>
                <w:color w:val="111111"/>
              </w:rPr>
              <w:t>McEligot</w:t>
            </w:r>
            <w:proofErr w:type="spellEnd"/>
            <w:r>
              <w:rPr>
                <w:rFonts w:ascii="Arial" w:hAnsi="Arial" w:cs="Arial"/>
                <w:color w:val="111111"/>
              </w:rPr>
              <w:t xml:space="preserve">, Nicolas </w:t>
            </w:r>
            <w:proofErr w:type="spellStart"/>
            <w:r>
              <w:rPr>
                <w:rFonts w:ascii="Arial" w:hAnsi="Arial" w:cs="Arial"/>
                <w:color w:val="111111"/>
              </w:rPr>
              <w:t>Mouriski</w:t>
            </w:r>
            <w:proofErr w:type="spellEnd"/>
            <w:r>
              <w:rPr>
                <w:rFonts w:ascii="Arial" w:hAnsi="Arial" w:cs="Arial"/>
                <w:color w:val="111111"/>
              </w:rPr>
              <w:t xml:space="preserve">, Richard </w:t>
            </w:r>
            <w:proofErr w:type="spellStart"/>
            <w:r>
              <w:rPr>
                <w:rFonts w:ascii="Arial" w:hAnsi="Arial" w:cs="Arial"/>
                <w:color w:val="111111"/>
              </w:rPr>
              <w:t>Tyaba</w:t>
            </w:r>
            <w:proofErr w:type="spellEnd"/>
          </w:p>
        </w:tc>
      </w:tr>
    </w:tbl>
    <w:p w14:paraId="0B5954D7" w14:textId="77777777" w:rsidR="00975460" w:rsidRDefault="00975460" w:rsidP="00B66396">
      <w:pPr>
        <w:pStyle w:val="Heading1"/>
        <w:numPr>
          <w:ilvl w:val="0"/>
          <w:numId w:val="0"/>
        </w:numPr>
        <w:spacing w:before="0" w:after="0" w:line="240" w:lineRule="auto"/>
        <w:sectPr w:rsidR="00975460" w:rsidSect="00975460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bookmarkStart w:id="2" w:name="_Toc456598586"/>
      <w:bookmarkStart w:id="3" w:name="_Toc456600917"/>
      <w:bookmarkStart w:id="4" w:name="_Toc458576587"/>
      <w:bookmarkStart w:id="5" w:name="_Toc399498740"/>
    </w:p>
    <w:p w14:paraId="457E033F" w14:textId="0CEA15F7" w:rsidR="00BC420B" w:rsidRPr="00DA2AEB" w:rsidRDefault="00BC420B" w:rsidP="00B66396">
      <w:pPr>
        <w:pStyle w:val="Heading1"/>
        <w:spacing w:before="0" w:after="0" w:line="240" w:lineRule="auto"/>
      </w:pPr>
      <w:r w:rsidRPr="00975460">
        <w:lastRenderedPageBreak/>
        <w:t>Introduction</w:t>
      </w:r>
      <w:bookmarkEnd w:id="2"/>
      <w:bookmarkEnd w:id="3"/>
      <w:bookmarkEnd w:id="4"/>
      <w:bookmarkEnd w:id="5"/>
    </w:p>
    <w:p w14:paraId="0E4F5272" w14:textId="5BFEE5F9" w:rsidR="00DA2AEB" w:rsidRDefault="00846D4C" w:rsidP="00B66396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684476">
        <w:rPr>
          <w:rFonts w:ascii="Arial" w:hAnsi="Arial" w:cs="Arial"/>
        </w:rPr>
        <w:t xml:space="preserve"> Traceability Matrix (TM) assists in </w:t>
      </w:r>
      <w:r w:rsidR="00EE2A07">
        <w:rPr>
          <w:rFonts w:ascii="Arial" w:hAnsi="Arial" w:cs="Arial"/>
        </w:rPr>
        <w:t xml:space="preserve">correlating the requirements of this project with </w:t>
      </w:r>
      <w:proofErr w:type="gramStart"/>
      <w:r w:rsidR="009D6390">
        <w:rPr>
          <w:rFonts w:ascii="Arial" w:hAnsi="Arial" w:cs="Arial"/>
        </w:rPr>
        <w:t>it’s</w:t>
      </w:r>
      <w:proofErr w:type="gramEnd"/>
      <w:r w:rsidR="009D6390">
        <w:rPr>
          <w:rFonts w:ascii="Arial" w:hAnsi="Arial" w:cs="Arial"/>
        </w:rPr>
        <w:t xml:space="preserve"> aspects</w:t>
      </w:r>
      <w:r w:rsidR="00EE2A07">
        <w:rPr>
          <w:rFonts w:ascii="Arial" w:hAnsi="Arial" w:cs="Arial"/>
        </w:rPr>
        <w:t xml:space="preserve">. </w:t>
      </w:r>
      <w:r w:rsidR="00383439">
        <w:rPr>
          <w:rFonts w:ascii="Arial" w:hAnsi="Arial" w:cs="Arial"/>
        </w:rPr>
        <w:t xml:space="preserve">This document </w:t>
      </w:r>
      <w:r w:rsidR="00EE2A07">
        <w:rPr>
          <w:rFonts w:ascii="Arial" w:hAnsi="Arial" w:cs="Arial"/>
        </w:rPr>
        <w:t>provide</w:t>
      </w:r>
      <w:r w:rsidR="00383439">
        <w:rPr>
          <w:rFonts w:ascii="Arial" w:hAnsi="Arial" w:cs="Arial"/>
        </w:rPr>
        <w:t>s</w:t>
      </w:r>
      <w:r w:rsidR="00EE2A07">
        <w:rPr>
          <w:rFonts w:ascii="Arial" w:hAnsi="Arial" w:cs="Arial"/>
        </w:rPr>
        <w:t xml:space="preserve"> a source of comparison to ensure that the software requirements are met.</w:t>
      </w:r>
    </w:p>
    <w:p w14:paraId="35324019" w14:textId="77777777" w:rsidR="000F6B91" w:rsidRPr="00DA2AEB" w:rsidRDefault="000F6B91" w:rsidP="00B66396">
      <w:pPr>
        <w:spacing w:line="240" w:lineRule="auto"/>
        <w:ind w:left="720"/>
        <w:rPr>
          <w:rFonts w:ascii="Arial" w:hAnsi="Arial" w:cs="Arial"/>
        </w:rPr>
      </w:pPr>
    </w:p>
    <w:p w14:paraId="141A88A1" w14:textId="77777777" w:rsidR="003F6959" w:rsidRPr="00DA2AEB" w:rsidRDefault="00BC420B" w:rsidP="00B66396">
      <w:pPr>
        <w:pStyle w:val="Heading2"/>
        <w:spacing w:before="0" w:after="0" w:line="240" w:lineRule="auto"/>
        <w:rPr>
          <w:rFonts w:cs="Arial"/>
        </w:rPr>
      </w:pPr>
      <w:bookmarkStart w:id="6" w:name="_Toc456598587"/>
      <w:bookmarkStart w:id="7" w:name="_Toc456600918"/>
      <w:bookmarkStart w:id="8" w:name="_Toc458576588"/>
      <w:bookmarkStart w:id="9" w:name="_Toc399498741"/>
      <w:bookmarkStart w:id="10" w:name="_Toc456598588"/>
      <w:bookmarkStart w:id="11" w:name="_Toc456600919"/>
      <w:r w:rsidRPr="00DA2AEB">
        <w:rPr>
          <w:rFonts w:cs="Arial"/>
        </w:rPr>
        <w:t>Purpose</w:t>
      </w:r>
      <w:bookmarkEnd w:id="6"/>
      <w:bookmarkEnd w:id="7"/>
      <w:bookmarkEnd w:id="8"/>
      <w:bookmarkEnd w:id="9"/>
    </w:p>
    <w:p w14:paraId="58F83837" w14:textId="140A0C43" w:rsidR="00E339DC" w:rsidRDefault="00EE2A07" w:rsidP="00B66396">
      <w:pPr>
        <w:pStyle w:val="BodyText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TM includes three tables to elaborate</w:t>
      </w:r>
      <w:r w:rsidR="00383439">
        <w:rPr>
          <w:rFonts w:ascii="Arial" w:hAnsi="Arial" w:cs="Arial"/>
        </w:rPr>
        <w:t xml:space="preserve"> on</w:t>
      </w:r>
      <w:r>
        <w:rPr>
          <w:rFonts w:ascii="Arial" w:hAnsi="Arial" w:cs="Arial"/>
        </w:rPr>
        <w:t xml:space="preserve"> the requirements, aspects, and th</w:t>
      </w:r>
      <w:r w:rsidR="00383439">
        <w:rPr>
          <w:rFonts w:ascii="Arial" w:hAnsi="Arial" w:cs="Arial"/>
        </w:rPr>
        <w:t xml:space="preserve">e correlation between the two. </w:t>
      </w:r>
      <w:r>
        <w:rPr>
          <w:rFonts w:ascii="Arial" w:hAnsi="Arial" w:cs="Arial"/>
        </w:rPr>
        <w:t>The first table outlines the requirement number assigned to a requirement, the section it relates to in the Software Requirements Specification (SRS), and the title of the requirement. The second table outlines the aspects of each requirement listing an aspect n</w:t>
      </w:r>
      <w:r w:rsidR="00383439">
        <w:rPr>
          <w:rFonts w:ascii="Arial" w:hAnsi="Arial" w:cs="Arial"/>
        </w:rPr>
        <w:t xml:space="preserve">umber and a brief description. </w:t>
      </w:r>
      <w:r>
        <w:rPr>
          <w:rFonts w:ascii="Arial" w:hAnsi="Arial" w:cs="Arial"/>
        </w:rPr>
        <w:t xml:space="preserve">The last table shows how the requirements </w:t>
      </w:r>
      <w:r w:rsidR="00383439">
        <w:rPr>
          <w:rFonts w:ascii="Arial" w:hAnsi="Arial" w:cs="Arial"/>
        </w:rPr>
        <w:t>correspond to</w:t>
      </w:r>
      <w:r>
        <w:rPr>
          <w:rFonts w:ascii="Arial" w:hAnsi="Arial" w:cs="Arial"/>
        </w:rPr>
        <w:t xml:space="preserve"> the aspects.</w:t>
      </w:r>
    </w:p>
    <w:p w14:paraId="63D1CC2E" w14:textId="77777777" w:rsidR="000F6B91" w:rsidRPr="00DA2AEB" w:rsidRDefault="000F6B91" w:rsidP="00B66396">
      <w:pPr>
        <w:pStyle w:val="BodyText"/>
        <w:spacing w:after="0" w:line="240" w:lineRule="auto"/>
        <w:rPr>
          <w:rFonts w:ascii="Arial" w:hAnsi="Arial" w:cs="Arial"/>
        </w:rPr>
      </w:pPr>
    </w:p>
    <w:p w14:paraId="45918ADE" w14:textId="77777777" w:rsidR="003F6959" w:rsidRDefault="00BC420B" w:rsidP="00B66396">
      <w:pPr>
        <w:pStyle w:val="Heading2"/>
        <w:spacing w:before="0" w:after="0" w:line="240" w:lineRule="auto"/>
        <w:rPr>
          <w:rFonts w:cs="Arial"/>
        </w:rPr>
      </w:pPr>
      <w:bookmarkStart w:id="12" w:name="_Toc458576589"/>
      <w:bookmarkStart w:id="13" w:name="_Toc399498742"/>
      <w:r w:rsidRPr="00DA2AEB">
        <w:rPr>
          <w:rFonts w:cs="Arial"/>
        </w:rPr>
        <w:t>Scope</w:t>
      </w:r>
      <w:bookmarkEnd w:id="10"/>
      <w:bookmarkEnd w:id="11"/>
      <w:bookmarkEnd w:id="12"/>
      <w:bookmarkEnd w:id="13"/>
    </w:p>
    <w:p w14:paraId="7B894E45" w14:textId="3C181E86" w:rsidR="00EE2A07" w:rsidRPr="009D6390" w:rsidRDefault="00EE2A07" w:rsidP="00B66396">
      <w:pPr>
        <w:spacing w:line="240" w:lineRule="auto"/>
        <w:ind w:left="720"/>
        <w:rPr>
          <w:rFonts w:ascii="Arial" w:hAnsi="Arial" w:cs="Arial"/>
        </w:rPr>
      </w:pPr>
      <w:r w:rsidRPr="009D6390">
        <w:rPr>
          <w:rFonts w:ascii="Arial" w:hAnsi="Arial" w:cs="Arial"/>
        </w:rPr>
        <w:t>The scope of this document</w:t>
      </w:r>
      <w:r w:rsidR="00846D4C">
        <w:rPr>
          <w:rFonts w:ascii="Arial" w:hAnsi="Arial" w:cs="Arial"/>
        </w:rPr>
        <w:t xml:space="preserve"> is to trace the requirements necessary for</w:t>
      </w:r>
      <w:r w:rsidRPr="009D6390">
        <w:rPr>
          <w:rFonts w:ascii="Arial" w:hAnsi="Arial" w:cs="Arial"/>
        </w:rPr>
        <w:t xml:space="preserve"> the software project to the aspects </w:t>
      </w:r>
      <w:r w:rsidR="00846D4C">
        <w:rPr>
          <w:rFonts w:ascii="Arial" w:hAnsi="Arial" w:cs="Arial"/>
        </w:rPr>
        <w:t>needed to ensure project functionality</w:t>
      </w:r>
      <w:r w:rsidRPr="009D6390">
        <w:rPr>
          <w:rFonts w:ascii="Arial" w:hAnsi="Arial" w:cs="Arial"/>
        </w:rPr>
        <w:t>.</w:t>
      </w:r>
    </w:p>
    <w:p w14:paraId="5D8CB549" w14:textId="77777777" w:rsidR="00DA2AEB" w:rsidRPr="00DA2AEB" w:rsidRDefault="00DA2AEB" w:rsidP="00B66396">
      <w:pPr>
        <w:pStyle w:val="BodyText"/>
        <w:spacing w:after="0" w:line="240" w:lineRule="auto"/>
        <w:rPr>
          <w:rFonts w:ascii="Arial" w:hAnsi="Arial" w:cs="Arial"/>
        </w:rPr>
      </w:pPr>
    </w:p>
    <w:p w14:paraId="7A13940C" w14:textId="77777777" w:rsidR="00684476" w:rsidRPr="00684476" w:rsidRDefault="00BC420B" w:rsidP="00B66396">
      <w:pPr>
        <w:pStyle w:val="Heading2"/>
        <w:spacing w:before="0" w:after="0" w:line="240" w:lineRule="auto"/>
        <w:rPr>
          <w:rFonts w:cs="Arial"/>
        </w:rPr>
      </w:pPr>
      <w:bookmarkStart w:id="14" w:name="_Toc456598589"/>
      <w:bookmarkStart w:id="15" w:name="_Toc456600920"/>
      <w:bookmarkStart w:id="16" w:name="_Toc458576590"/>
      <w:bookmarkStart w:id="17" w:name="_Toc399498743"/>
      <w:r w:rsidRPr="00DA2AEB">
        <w:rPr>
          <w:rFonts w:cs="Arial"/>
        </w:rPr>
        <w:t>Definitions, Acronyms and Abbreviations</w:t>
      </w:r>
      <w:bookmarkEnd w:id="14"/>
      <w:bookmarkEnd w:id="15"/>
      <w:bookmarkEnd w:id="16"/>
      <w:bookmarkEnd w:id="17"/>
    </w:p>
    <w:p w14:paraId="5C238B17" w14:textId="77777777" w:rsidR="00684476" w:rsidRDefault="00684476" w:rsidP="00B66396">
      <w:pPr>
        <w:pStyle w:val="BodyText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TM – Traceability Matrix</w:t>
      </w:r>
    </w:p>
    <w:p w14:paraId="5A9BDF93" w14:textId="77777777" w:rsidR="00852FAF" w:rsidRDefault="00852FAF" w:rsidP="00B66396">
      <w:pPr>
        <w:pStyle w:val="BodyText"/>
        <w:spacing w:after="0" w:line="240" w:lineRule="auto"/>
        <w:rPr>
          <w:rFonts w:ascii="Arial" w:hAnsi="Arial" w:cs="Arial"/>
        </w:rPr>
      </w:pPr>
      <w:r w:rsidRPr="00852FAF">
        <w:rPr>
          <w:rFonts w:ascii="Arial" w:hAnsi="Arial" w:cs="Arial"/>
        </w:rPr>
        <w:t>GUI – Graphic User Interface</w:t>
      </w:r>
    </w:p>
    <w:p w14:paraId="28DCEBA9" w14:textId="77777777" w:rsidR="00852FAF" w:rsidRPr="00852FAF" w:rsidRDefault="00852FAF" w:rsidP="00B66396">
      <w:pPr>
        <w:pStyle w:val="BodyText"/>
        <w:spacing w:after="0" w:line="240" w:lineRule="auto"/>
        <w:rPr>
          <w:rFonts w:ascii="Arial" w:hAnsi="Arial" w:cs="Arial"/>
        </w:rPr>
      </w:pPr>
      <w:r w:rsidRPr="00852FAF">
        <w:rPr>
          <w:rFonts w:ascii="Arial" w:hAnsi="Arial" w:cs="Arial"/>
        </w:rPr>
        <w:t>POS – Point of Sales</w:t>
      </w:r>
    </w:p>
    <w:p w14:paraId="3E498364" w14:textId="77777777" w:rsidR="00852FAF" w:rsidRPr="00B66396" w:rsidRDefault="00852FAF" w:rsidP="00B66396">
      <w:pPr>
        <w:pStyle w:val="BodyText"/>
        <w:spacing w:after="0" w:line="240" w:lineRule="auto"/>
        <w:rPr>
          <w:rFonts w:ascii="Arial" w:hAnsi="Arial" w:cs="Arial"/>
        </w:rPr>
      </w:pPr>
      <w:r w:rsidRPr="00B66396">
        <w:rPr>
          <w:rFonts w:ascii="Arial" w:hAnsi="Arial" w:cs="Arial"/>
        </w:rPr>
        <w:t xml:space="preserve">SRS – Software Requirements Specification </w:t>
      </w:r>
    </w:p>
    <w:p w14:paraId="4928AA25" w14:textId="77777777" w:rsidR="00CE1190" w:rsidRPr="00B66396" w:rsidRDefault="00852FAF" w:rsidP="00B66396">
      <w:pPr>
        <w:pStyle w:val="BodyText"/>
        <w:spacing w:after="0" w:line="240" w:lineRule="auto"/>
        <w:rPr>
          <w:rFonts w:ascii="Arial" w:hAnsi="Arial" w:cs="Arial"/>
        </w:rPr>
      </w:pPr>
      <w:r w:rsidRPr="00B66396">
        <w:rPr>
          <w:rFonts w:ascii="Arial" w:hAnsi="Arial" w:cs="Arial"/>
        </w:rPr>
        <w:t>#1BPDP – Number One Best Professional Development Practices</w:t>
      </w:r>
    </w:p>
    <w:p w14:paraId="38141898" w14:textId="77777777" w:rsidR="00EB1329" w:rsidRPr="00B66396" w:rsidRDefault="00EB1329" w:rsidP="00B66396">
      <w:pPr>
        <w:pStyle w:val="BodyText"/>
        <w:spacing w:after="0" w:line="240" w:lineRule="auto"/>
        <w:rPr>
          <w:rFonts w:ascii="Arial" w:hAnsi="Arial" w:cs="Arial"/>
        </w:rPr>
      </w:pPr>
    </w:p>
    <w:p w14:paraId="7600602C" w14:textId="77777777" w:rsidR="003F6959" w:rsidRPr="00B66396" w:rsidRDefault="00BC420B" w:rsidP="00B66396">
      <w:pPr>
        <w:pStyle w:val="Heading2"/>
        <w:spacing w:before="0" w:after="0" w:line="240" w:lineRule="auto"/>
        <w:rPr>
          <w:rFonts w:cs="Arial"/>
        </w:rPr>
      </w:pPr>
      <w:bookmarkStart w:id="18" w:name="_Toc456598590"/>
      <w:bookmarkStart w:id="19" w:name="_Toc456600921"/>
      <w:bookmarkStart w:id="20" w:name="_Toc458576591"/>
      <w:bookmarkStart w:id="21" w:name="_Toc399498744"/>
      <w:r w:rsidRPr="00B66396">
        <w:rPr>
          <w:rFonts w:cs="Arial"/>
        </w:rPr>
        <w:t>References</w:t>
      </w:r>
      <w:bookmarkEnd w:id="18"/>
      <w:bookmarkEnd w:id="19"/>
      <w:bookmarkEnd w:id="20"/>
      <w:bookmarkEnd w:id="21"/>
      <w:r w:rsidRPr="00B66396">
        <w:rPr>
          <w:rFonts w:cs="Arial"/>
        </w:rPr>
        <w:t xml:space="preserve"> </w:t>
      </w:r>
    </w:p>
    <w:p w14:paraId="672CD856" w14:textId="25FFB4EA" w:rsidR="00EB1329" w:rsidRPr="00B66396" w:rsidRDefault="00B66396" w:rsidP="00B66396">
      <w:pPr>
        <w:pStyle w:val="ListParagraph"/>
        <w:widowControl/>
        <w:numPr>
          <w:ilvl w:val="0"/>
          <w:numId w:val="44"/>
        </w:numPr>
        <w:spacing w:line="240" w:lineRule="auto"/>
        <w:rPr>
          <w:rFonts w:ascii="Arial" w:hAnsi="Arial" w:cs="Arial"/>
        </w:rPr>
      </w:pPr>
      <w:bookmarkStart w:id="22" w:name="_Toc458576592"/>
      <w:bookmarkStart w:id="23" w:name="_Toc447095882"/>
      <w:bookmarkEnd w:id="1"/>
      <w:r w:rsidRPr="00B66396">
        <w:rPr>
          <w:rFonts w:ascii="Arial" w:hAnsi="Arial" w:cs="Arial"/>
        </w:rPr>
        <w:t>SDP version 1.0; September 16, 2014; #1BPDP</w:t>
      </w:r>
    </w:p>
    <w:p w14:paraId="5DCC3359" w14:textId="77777777" w:rsidR="00B66396" w:rsidRPr="00B66396" w:rsidRDefault="00B66396" w:rsidP="00B66396">
      <w:pPr>
        <w:widowControl/>
        <w:spacing w:line="240" w:lineRule="auto"/>
        <w:ind w:left="792"/>
        <w:rPr>
          <w:rFonts w:ascii="Arial" w:hAnsi="Arial" w:cs="Arial"/>
        </w:rPr>
      </w:pPr>
    </w:p>
    <w:p w14:paraId="3E745407" w14:textId="77777777" w:rsidR="00BC420B" w:rsidRPr="00B66396" w:rsidRDefault="0075127C" w:rsidP="00B66396">
      <w:pPr>
        <w:pStyle w:val="Heading2"/>
        <w:spacing w:before="0" w:after="0" w:line="240" w:lineRule="auto"/>
        <w:rPr>
          <w:rFonts w:cs="Arial"/>
        </w:rPr>
      </w:pPr>
      <w:bookmarkStart w:id="24" w:name="_Toc399498745"/>
      <w:r w:rsidRPr="00B66396">
        <w:rPr>
          <w:rFonts w:cs="Arial"/>
        </w:rPr>
        <w:t xml:space="preserve">System </w:t>
      </w:r>
      <w:r w:rsidR="00BC420B" w:rsidRPr="00B66396">
        <w:rPr>
          <w:rFonts w:cs="Arial"/>
        </w:rPr>
        <w:t>Overview</w:t>
      </w:r>
      <w:bookmarkEnd w:id="22"/>
      <w:bookmarkEnd w:id="24"/>
    </w:p>
    <w:p w14:paraId="0FC862E4" w14:textId="77777777" w:rsidR="00EB1329" w:rsidRDefault="00CF32B4" w:rsidP="00B66396">
      <w:pPr>
        <w:spacing w:line="240" w:lineRule="auto"/>
        <w:ind w:left="720"/>
        <w:rPr>
          <w:rFonts w:ascii="Arial" w:hAnsi="Arial" w:cs="Arial"/>
        </w:rPr>
      </w:pPr>
      <w:r w:rsidRPr="00B66396">
        <w:rPr>
          <w:rFonts w:ascii="Arial" w:hAnsi="Arial" w:cs="Arial"/>
        </w:rPr>
        <w:t>The objective of this project is to develop a</w:t>
      </w:r>
      <w:r w:rsidR="00EE2A07" w:rsidRPr="00B66396">
        <w:rPr>
          <w:rFonts w:ascii="Arial" w:hAnsi="Arial" w:cs="Arial"/>
        </w:rPr>
        <w:t xml:space="preserve"> Point of Sales</w:t>
      </w:r>
      <w:r w:rsidRPr="00B66396">
        <w:rPr>
          <w:rFonts w:ascii="Arial" w:hAnsi="Arial" w:cs="Arial"/>
        </w:rPr>
        <w:t xml:space="preserve"> </w:t>
      </w:r>
      <w:r w:rsidR="00EE2A07" w:rsidRPr="00B66396">
        <w:rPr>
          <w:rFonts w:ascii="Arial" w:hAnsi="Arial" w:cs="Arial"/>
        </w:rPr>
        <w:t>(</w:t>
      </w:r>
      <w:r w:rsidRPr="00B66396">
        <w:rPr>
          <w:rFonts w:ascii="Arial" w:hAnsi="Arial" w:cs="Arial"/>
        </w:rPr>
        <w:t>POS</w:t>
      </w:r>
      <w:r w:rsidR="00EE2A07" w:rsidRPr="00B66396">
        <w:rPr>
          <w:rFonts w:ascii="Arial" w:hAnsi="Arial" w:cs="Arial"/>
        </w:rPr>
        <w:t>)</w:t>
      </w:r>
      <w:r w:rsidRPr="00B66396">
        <w:rPr>
          <w:rFonts w:ascii="Arial" w:hAnsi="Arial" w:cs="Arial"/>
        </w:rPr>
        <w:t xml:space="preserve"> Transaction System for Domino’s Pizza. The system will have the ability to</w:t>
      </w:r>
      <w:r w:rsidRPr="00CF32B4">
        <w:rPr>
          <w:rFonts w:ascii="Arial" w:hAnsi="Arial" w:cs="Arial"/>
        </w:rPr>
        <w:t xml:space="preserve"> log on with different user accounts, contain a GUI for placing orders consisting of common items for sale by Domino’s Pizza, and display an onscreen receipt for a completed order.</w:t>
      </w:r>
    </w:p>
    <w:p w14:paraId="599E6DA4" w14:textId="77777777" w:rsidR="000F6B91" w:rsidRPr="00CF32B4" w:rsidRDefault="000F6B91" w:rsidP="00B66396">
      <w:pPr>
        <w:spacing w:line="240" w:lineRule="auto"/>
        <w:ind w:left="720"/>
        <w:rPr>
          <w:rFonts w:ascii="Arial" w:hAnsi="Arial" w:cs="Arial"/>
        </w:rPr>
      </w:pPr>
    </w:p>
    <w:p w14:paraId="15869035" w14:textId="77777777" w:rsidR="00CF32B4" w:rsidRPr="00CF32B4" w:rsidRDefault="00852FAF" w:rsidP="00B66396">
      <w:pPr>
        <w:pStyle w:val="Heading1"/>
        <w:spacing w:before="0" w:after="0" w:line="240" w:lineRule="auto"/>
      </w:pPr>
      <w:bookmarkStart w:id="25" w:name="_Toc399498746"/>
      <w:r>
        <w:rPr>
          <w:rFonts w:cs="Arial"/>
        </w:rPr>
        <w:t>Traceability</w:t>
      </w:r>
      <w:bookmarkStart w:id="26" w:name="_Toc399498747"/>
      <w:bookmarkEnd w:id="25"/>
    </w:p>
    <w:p w14:paraId="665710C0" w14:textId="77777777" w:rsidR="00CF32B4" w:rsidRDefault="00CF32B4" w:rsidP="00B66396">
      <w:pPr>
        <w:pStyle w:val="Heading1"/>
        <w:numPr>
          <w:ilvl w:val="0"/>
          <w:numId w:val="0"/>
        </w:numPr>
        <w:spacing w:before="0" w:after="0" w:line="240" w:lineRule="auto"/>
        <w:ind w:left="720"/>
        <w:rPr>
          <w:rFonts w:cs="Arial"/>
          <w:b w:val="0"/>
          <w:iCs/>
          <w:sz w:val="20"/>
        </w:rPr>
      </w:pPr>
      <w:r w:rsidRPr="00CF32B4">
        <w:rPr>
          <w:rFonts w:cs="Arial"/>
          <w:b w:val="0"/>
          <w:iCs/>
          <w:sz w:val="20"/>
        </w:rPr>
        <w:t>This section contains a table consisting of a requirements list (columns) and list of "aspects of the system" (rows). The table illustrates any relationships between requirements and aspects through the use of a symbol at the intersection of the two.</w:t>
      </w:r>
    </w:p>
    <w:p w14:paraId="352A8B3D" w14:textId="77777777" w:rsidR="00CF32B4" w:rsidRPr="00CF32B4" w:rsidRDefault="00CF32B4" w:rsidP="00B66396">
      <w:pPr>
        <w:spacing w:line="240" w:lineRule="auto"/>
      </w:pPr>
    </w:p>
    <w:p w14:paraId="3C2C75CE" w14:textId="77777777" w:rsidR="00CE1190" w:rsidRDefault="00852FAF" w:rsidP="00B66396">
      <w:pPr>
        <w:pStyle w:val="Heading2"/>
        <w:spacing w:before="0" w:after="0" w:line="240" w:lineRule="auto"/>
        <w:rPr>
          <w:rFonts w:cs="Arial"/>
        </w:rPr>
      </w:pPr>
      <w:r>
        <w:rPr>
          <w:rFonts w:cs="Arial"/>
        </w:rPr>
        <w:t>Requirements List</w:t>
      </w:r>
      <w:bookmarkEnd w:id="26"/>
    </w:p>
    <w:p w14:paraId="10B04717" w14:textId="77777777" w:rsidR="00A2147A" w:rsidRDefault="00A2147A" w:rsidP="00B66396">
      <w:pPr>
        <w:spacing w:line="240" w:lineRule="auto"/>
        <w:ind w:left="720"/>
        <w:rPr>
          <w:rFonts w:ascii="Arial" w:hAnsi="Arial" w:cs="Arial"/>
          <w:iCs/>
          <w:shd w:val="clear" w:color="auto" w:fill="FFFFFF"/>
        </w:rPr>
      </w:pPr>
      <w:r w:rsidRPr="00A2147A">
        <w:rPr>
          <w:rFonts w:ascii="Arial" w:hAnsi="Arial" w:cs="Arial"/>
          <w:iCs/>
          <w:shd w:val="clear" w:color="auto" w:fill="FFFFFF"/>
        </w:rPr>
        <w:t>The following table contains a list of requirement numbers and the SRS section numbers and section titles they refer to</w:t>
      </w:r>
      <w:r w:rsidR="00CF32B4">
        <w:rPr>
          <w:rFonts w:ascii="Arial" w:hAnsi="Arial" w:cs="Arial"/>
          <w:iCs/>
          <w:shd w:val="clear" w:color="auto" w:fill="FFFFFF"/>
        </w:rPr>
        <w:t>:</w:t>
      </w:r>
    </w:p>
    <w:p w14:paraId="2DE121B1" w14:textId="77777777" w:rsidR="000F6B91" w:rsidRPr="00A2147A" w:rsidRDefault="000F6B91" w:rsidP="00B66396">
      <w:pPr>
        <w:spacing w:line="240" w:lineRule="auto"/>
        <w:ind w:left="720"/>
      </w:pPr>
    </w:p>
    <w:tbl>
      <w:tblPr>
        <w:tblStyle w:val="TableGrid"/>
        <w:tblW w:w="8849" w:type="dxa"/>
        <w:jc w:val="center"/>
        <w:tblLook w:val="04A0" w:firstRow="1" w:lastRow="0" w:firstColumn="1" w:lastColumn="0" w:noHBand="0" w:noVBand="1"/>
      </w:tblPr>
      <w:tblGrid>
        <w:gridCol w:w="2089"/>
        <w:gridCol w:w="2028"/>
        <w:gridCol w:w="4732"/>
      </w:tblGrid>
      <w:tr w:rsidR="002E7443" w14:paraId="0DFE96FD" w14:textId="77777777" w:rsidTr="00846D4C">
        <w:trPr>
          <w:jc w:val="center"/>
        </w:trPr>
        <w:tc>
          <w:tcPr>
            <w:tcW w:w="2089" w:type="dxa"/>
            <w:shd w:val="clear" w:color="auto" w:fill="D9D9D9" w:themeFill="background1" w:themeFillShade="D9"/>
          </w:tcPr>
          <w:p w14:paraId="55A3FC5F" w14:textId="77777777" w:rsidR="002E7443" w:rsidRDefault="002E7443" w:rsidP="00B66396">
            <w:pPr>
              <w:spacing w:line="240" w:lineRule="auto"/>
              <w:jc w:val="center"/>
            </w:pPr>
            <w:r>
              <w:t>Requirement Number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14:paraId="0F159923" w14:textId="77777777" w:rsidR="002E7443" w:rsidRDefault="002E7443" w:rsidP="00B66396">
            <w:pPr>
              <w:spacing w:line="240" w:lineRule="auto"/>
              <w:jc w:val="center"/>
            </w:pPr>
            <w:r>
              <w:t>SRS Section Number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4AA09846" w14:textId="77777777" w:rsidR="002E7443" w:rsidRDefault="002E7443" w:rsidP="00B66396">
            <w:pPr>
              <w:spacing w:line="240" w:lineRule="auto"/>
              <w:jc w:val="center"/>
            </w:pPr>
            <w:r>
              <w:t>SRS Section Title</w:t>
            </w:r>
          </w:p>
        </w:tc>
      </w:tr>
      <w:tr w:rsidR="002E7443" w14:paraId="26A2B00A" w14:textId="77777777" w:rsidTr="00846D4C">
        <w:trPr>
          <w:jc w:val="center"/>
        </w:trPr>
        <w:tc>
          <w:tcPr>
            <w:tcW w:w="2089" w:type="dxa"/>
          </w:tcPr>
          <w:p w14:paraId="7AF32E6A" w14:textId="77777777" w:rsidR="002E7443" w:rsidRDefault="002E7443" w:rsidP="00B66396">
            <w:pPr>
              <w:spacing w:line="240" w:lineRule="auto"/>
            </w:pPr>
            <w:r>
              <w:t>R1</w:t>
            </w:r>
          </w:p>
        </w:tc>
        <w:tc>
          <w:tcPr>
            <w:tcW w:w="2028" w:type="dxa"/>
          </w:tcPr>
          <w:p w14:paraId="5E4895C9" w14:textId="77777777" w:rsidR="002E7443" w:rsidRDefault="002E7443" w:rsidP="00B66396">
            <w:pPr>
              <w:spacing w:line="240" w:lineRule="auto"/>
            </w:pPr>
            <w:r>
              <w:t>2.1.1</w:t>
            </w:r>
          </w:p>
        </w:tc>
        <w:tc>
          <w:tcPr>
            <w:tcW w:w="4732" w:type="dxa"/>
          </w:tcPr>
          <w:p w14:paraId="21A734D6" w14:textId="77777777" w:rsidR="002E7443" w:rsidRDefault="002E7443" w:rsidP="00B66396">
            <w:pPr>
              <w:spacing w:line="240" w:lineRule="auto"/>
            </w:pPr>
            <w:r>
              <w:t>Login Screen Components</w:t>
            </w:r>
          </w:p>
        </w:tc>
      </w:tr>
      <w:tr w:rsidR="002E7443" w14:paraId="7B628BFE" w14:textId="77777777" w:rsidTr="00846D4C">
        <w:trPr>
          <w:jc w:val="center"/>
        </w:trPr>
        <w:tc>
          <w:tcPr>
            <w:tcW w:w="2089" w:type="dxa"/>
          </w:tcPr>
          <w:p w14:paraId="4A482F3F" w14:textId="77777777" w:rsidR="002E7443" w:rsidRDefault="002E7443" w:rsidP="00B66396">
            <w:pPr>
              <w:spacing w:line="240" w:lineRule="auto"/>
            </w:pPr>
            <w:r>
              <w:t>R2</w:t>
            </w:r>
          </w:p>
        </w:tc>
        <w:tc>
          <w:tcPr>
            <w:tcW w:w="2028" w:type="dxa"/>
          </w:tcPr>
          <w:p w14:paraId="4E4965E4" w14:textId="77777777" w:rsidR="002E7443" w:rsidRDefault="002E7443" w:rsidP="00B66396">
            <w:pPr>
              <w:spacing w:line="240" w:lineRule="auto"/>
            </w:pPr>
            <w:r>
              <w:t>2.1.1.1</w:t>
            </w:r>
          </w:p>
        </w:tc>
        <w:tc>
          <w:tcPr>
            <w:tcW w:w="4732" w:type="dxa"/>
          </w:tcPr>
          <w:p w14:paraId="70D6CC25" w14:textId="77777777" w:rsidR="002E7443" w:rsidRDefault="002E7443" w:rsidP="00B66396">
            <w:pPr>
              <w:spacing w:line="240" w:lineRule="auto"/>
            </w:pPr>
            <w:r>
              <w:t>Employee Name Field</w:t>
            </w:r>
          </w:p>
        </w:tc>
      </w:tr>
      <w:tr w:rsidR="002E7443" w14:paraId="337B2A8B" w14:textId="77777777" w:rsidTr="00846D4C">
        <w:trPr>
          <w:jc w:val="center"/>
        </w:trPr>
        <w:tc>
          <w:tcPr>
            <w:tcW w:w="2089" w:type="dxa"/>
          </w:tcPr>
          <w:p w14:paraId="0EA1867D" w14:textId="77777777" w:rsidR="002E7443" w:rsidRDefault="002E7443" w:rsidP="00B66396">
            <w:pPr>
              <w:spacing w:line="240" w:lineRule="auto"/>
            </w:pPr>
            <w:r>
              <w:t>R3</w:t>
            </w:r>
          </w:p>
        </w:tc>
        <w:tc>
          <w:tcPr>
            <w:tcW w:w="2028" w:type="dxa"/>
          </w:tcPr>
          <w:p w14:paraId="65B11C96" w14:textId="77777777" w:rsidR="002E7443" w:rsidRDefault="002E7443" w:rsidP="00B66396">
            <w:pPr>
              <w:spacing w:line="240" w:lineRule="auto"/>
            </w:pPr>
            <w:r>
              <w:t>2.1.1.2</w:t>
            </w:r>
          </w:p>
        </w:tc>
        <w:tc>
          <w:tcPr>
            <w:tcW w:w="4732" w:type="dxa"/>
          </w:tcPr>
          <w:p w14:paraId="56A282A7" w14:textId="77777777" w:rsidR="002E7443" w:rsidRDefault="002E7443" w:rsidP="00B66396">
            <w:pPr>
              <w:spacing w:line="240" w:lineRule="auto"/>
            </w:pPr>
            <w:r>
              <w:t>Employee Code Field</w:t>
            </w:r>
          </w:p>
        </w:tc>
      </w:tr>
      <w:tr w:rsidR="002E7443" w14:paraId="7B3349CB" w14:textId="77777777" w:rsidTr="00846D4C">
        <w:trPr>
          <w:jc w:val="center"/>
        </w:trPr>
        <w:tc>
          <w:tcPr>
            <w:tcW w:w="2089" w:type="dxa"/>
          </w:tcPr>
          <w:p w14:paraId="171BE33A" w14:textId="77777777" w:rsidR="002E7443" w:rsidRDefault="002E7443" w:rsidP="00B66396">
            <w:pPr>
              <w:spacing w:line="240" w:lineRule="auto"/>
            </w:pPr>
            <w:r>
              <w:t>R4</w:t>
            </w:r>
          </w:p>
        </w:tc>
        <w:tc>
          <w:tcPr>
            <w:tcW w:w="2028" w:type="dxa"/>
          </w:tcPr>
          <w:p w14:paraId="23E8DB8C" w14:textId="77777777" w:rsidR="002E7443" w:rsidRDefault="002E7443" w:rsidP="00B66396">
            <w:pPr>
              <w:spacing w:line="240" w:lineRule="auto"/>
            </w:pPr>
            <w:r>
              <w:t>2.1.1.3</w:t>
            </w:r>
          </w:p>
        </w:tc>
        <w:tc>
          <w:tcPr>
            <w:tcW w:w="4732" w:type="dxa"/>
          </w:tcPr>
          <w:p w14:paraId="373B5B88" w14:textId="77777777" w:rsidR="002E7443" w:rsidRDefault="002E7443" w:rsidP="00B66396">
            <w:pPr>
              <w:spacing w:line="240" w:lineRule="auto"/>
            </w:pPr>
            <w:r>
              <w:t>Login Button</w:t>
            </w:r>
          </w:p>
        </w:tc>
      </w:tr>
      <w:tr w:rsidR="002E7443" w14:paraId="7FB118DC" w14:textId="77777777" w:rsidTr="00846D4C">
        <w:trPr>
          <w:jc w:val="center"/>
        </w:trPr>
        <w:tc>
          <w:tcPr>
            <w:tcW w:w="2089" w:type="dxa"/>
          </w:tcPr>
          <w:p w14:paraId="79A2E555" w14:textId="77777777" w:rsidR="002E7443" w:rsidRDefault="002E7443" w:rsidP="00B66396">
            <w:pPr>
              <w:spacing w:line="240" w:lineRule="auto"/>
            </w:pPr>
            <w:r>
              <w:t>R5</w:t>
            </w:r>
          </w:p>
        </w:tc>
        <w:tc>
          <w:tcPr>
            <w:tcW w:w="2028" w:type="dxa"/>
          </w:tcPr>
          <w:p w14:paraId="7944DFFE" w14:textId="77777777" w:rsidR="002E7443" w:rsidRDefault="002E7443" w:rsidP="00B66396">
            <w:pPr>
              <w:spacing w:line="240" w:lineRule="auto"/>
            </w:pPr>
            <w:r>
              <w:t>2.1.2</w:t>
            </w:r>
          </w:p>
        </w:tc>
        <w:tc>
          <w:tcPr>
            <w:tcW w:w="4732" w:type="dxa"/>
          </w:tcPr>
          <w:p w14:paraId="625205B0" w14:textId="77777777" w:rsidR="002E7443" w:rsidRDefault="002E7443" w:rsidP="00B66396">
            <w:pPr>
              <w:spacing w:line="240" w:lineRule="auto"/>
            </w:pPr>
            <w:r>
              <w:t>Invalid Login Information</w:t>
            </w:r>
          </w:p>
        </w:tc>
      </w:tr>
      <w:tr w:rsidR="002E7443" w14:paraId="3A3F2951" w14:textId="77777777" w:rsidTr="00846D4C">
        <w:trPr>
          <w:jc w:val="center"/>
        </w:trPr>
        <w:tc>
          <w:tcPr>
            <w:tcW w:w="2089" w:type="dxa"/>
          </w:tcPr>
          <w:p w14:paraId="4813ADA7" w14:textId="77777777" w:rsidR="002E7443" w:rsidRDefault="002E7443" w:rsidP="00B66396">
            <w:pPr>
              <w:spacing w:line="240" w:lineRule="auto"/>
            </w:pPr>
            <w:r>
              <w:t>R6</w:t>
            </w:r>
          </w:p>
        </w:tc>
        <w:tc>
          <w:tcPr>
            <w:tcW w:w="2028" w:type="dxa"/>
          </w:tcPr>
          <w:p w14:paraId="35F9B1B7" w14:textId="77777777" w:rsidR="002E7443" w:rsidRDefault="002E7443" w:rsidP="00B66396">
            <w:pPr>
              <w:spacing w:line="240" w:lineRule="auto"/>
            </w:pPr>
            <w:r>
              <w:t>2.1.2.1</w:t>
            </w:r>
          </w:p>
        </w:tc>
        <w:tc>
          <w:tcPr>
            <w:tcW w:w="4732" w:type="dxa"/>
          </w:tcPr>
          <w:p w14:paraId="47238F59" w14:textId="77777777" w:rsidR="002E7443" w:rsidRDefault="002E7443" w:rsidP="00B66396">
            <w:pPr>
              <w:spacing w:line="240" w:lineRule="auto"/>
            </w:pPr>
            <w:r>
              <w:t>Validation Prompt</w:t>
            </w:r>
          </w:p>
        </w:tc>
      </w:tr>
      <w:tr w:rsidR="002E7443" w14:paraId="500BB5E0" w14:textId="77777777" w:rsidTr="00846D4C">
        <w:trPr>
          <w:jc w:val="center"/>
        </w:trPr>
        <w:tc>
          <w:tcPr>
            <w:tcW w:w="2089" w:type="dxa"/>
          </w:tcPr>
          <w:p w14:paraId="2420D60E" w14:textId="77777777" w:rsidR="002E7443" w:rsidRDefault="002E7443" w:rsidP="00B66396">
            <w:pPr>
              <w:spacing w:line="240" w:lineRule="auto"/>
            </w:pPr>
            <w:r>
              <w:t>R7</w:t>
            </w:r>
          </w:p>
        </w:tc>
        <w:tc>
          <w:tcPr>
            <w:tcW w:w="2028" w:type="dxa"/>
          </w:tcPr>
          <w:p w14:paraId="1AC09175" w14:textId="77777777" w:rsidR="002E7443" w:rsidRDefault="002E7443" w:rsidP="00B66396">
            <w:pPr>
              <w:spacing w:line="240" w:lineRule="auto"/>
            </w:pPr>
            <w:r>
              <w:t>2.2.1.1</w:t>
            </w:r>
          </w:p>
        </w:tc>
        <w:tc>
          <w:tcPr>
            <w:tcW w:w="4732" w:type="dxa"/>
          </w:tcPr>
          <w:p w14:paraId="6898FC16" w14:textId="77777777" w:rsidR="002E7443" w:rsidRDefault="002E7443" w:rsidP="00B66396">
            <w:pPr>
              <w:spacing w:line="240" w:lineRule="auto"/>
            </w:pPr>
            <w:r>
              <w:t>Order Placement</w:t>
            </w:r>
          </w:p>
        </w:tc>
      </w:tr>
      <w:tr w:rsidR="002E7443" w14:paraId="317D7E77" w14:textId="77777777" w:rsidTr="00846D4C">
        <w:trPr>
          <w:jc w:val="center"/>
        </w:trPr>
        <w:tc>
          <w:tcPr>
            <w:tcW w:w="2089" w:type="dxa"/>
          </w:tcPr>
          <w:p w14:paraId="6C4D4311" w14:textId="77777777" w:rsidR="002E7443" w:rsidRDefault="002E7443" w:rsidP="00B66396">
            <w:pPr>
              <w:spacing w:line="240" w:lineRule="auto"/>
            </w:pPr>
            <w:r>
              <w:t>R8</w:t>
            </w:r>
          </w:p>
        </w:tc>
        <w:tc>
          <w:tcPr>
            <w:tcW w:w="2028" w:type="dxa"/>
          </w:tcPr>
          <w:p w14:paraId="6B12C435" w14:textId="77777777" w:rsidR="002E7443" w:rsidRDefault="002E7443" w:rsidP="00B66396">
            <w:pPr>
              <w:spacing w:line="240" w:lineRule="auto"/>
            </w:pPr>
            <w:r>
              <w:t>2.2.1.1.1</w:t>
            </w:r>
          </w:p>
        </w:tc>
        <w:tc>
          <w:tcPr>
            <w:tcW w:w="4732" w:type="dxa"/>
          </w:tcPr>
          <w:p w14:paraId="49FE07C9" w14:textId="77777777" w:rsidR="002E7443" w:rsidRDefault="002E7443" w:rsidP="00B66396">
            <w:pPr>
              <w:spacing w:line="240" w:lineRule="auto"/>
            </w:pPr>
            <w:r>
              <w:t>Adding a Pizza</w:t>
            </w:r>
          </w:p>
        </w:tc>
      </w:tr>
      <w:tr w:rsidR="002E7443" w14:paraId="341DE6BE" w14:textId="77777777" w:rsidTr="00846D4C">
        <w:trPr>
          <w:jc w:val="center"/>
        </w:trPr>
        <w:tc>
          <w:tcPr>
            <w:tcW w:w="2089" w:type="dxa"/>
          </w:tcPr>
          <w:p w14:paraId="366969E8" w14:textId="77777777" w:rsidR="002E7443" w:rsidRDefault="002E7443" w:rsidP="00B66396">
            <w:pPr>
              <w:spacing w:line="240" w:lineRule="auto"/>
            </w:pPr>
            <w:r>
              <w:t>R9</w:t>
            </w:r>
          </w:p>
        </w:tc>
        <w:tc>
          <w:tcPr>
            <w:tcW w:w="2028" w:type="dxa"/>
          </w:tcPr>
          <w:p w14:paraId="0510B87C" w14:textId="77777777" w:rsidR="002E7443" w:rsidRDefault="002E7443" w:rsidP="00B66396">
            <w:pPr>
              <w:spacing w:line="240" w:lineRule="auto"/>
            </w:pPr>
            <w:r>
              <w:t>2.2.1.1.2</w:t>
            </w:r>
          </w:p>
        </w:tc>
        <w:tc>
          <w:tcPr>
            <w:tcW w:w="4732" w:type="dxa"/>
          </w:tcPr>
          <w:p w14:paraId="6D82204C" w14:textId="77777777" w:rsidR="002E7443" w:rsidRDefault="002E7443" w:rsidP="00B66396">
            <w:pPr>
              <w:spacing w:line="240" w:lineRule="auto"/>
            </w:pPr>
            <w:r>
              <w:t>Specialty Pizzas</w:t>
            </w:r>
          </w:p>
        </w:tc>
      </w:tr>
      <w:tr w:rsidR="002E7443" w14:paraId="19E9C049" w14:textId="77777777" w:rsidTr="00846D4C">
        <w:trPr>
          <w:jc w:val="center"/>
        </w:trPr>
        <w:tc>
          <w:tcPr>
            <w:tcW w:w="2089" w:type="dxa"/>
          </w:tcPr>
          <w:p w14:paraId="7A29C67C" w14:textId="77777777" w:rsidR="002E7443" w:rsidRDefault="002E7443" w:rsidP="00B66396">
            <w:pPr>
              <w:spacing w:line="240" w:lineRule="auto"/>
            </w:pPr>
            <w:r>
              <w:t>R10</w:t>
            </w:r>
          </w:p>
        </w:tc>
        <w:tc>
          <w:tcPr>
            <w:tcW w:w="2028" w:type="dxa"/>
          </w:tcPr>
          <w:p w14:paraId="2FB07D7B" w14:textId="77777777" w:rsidR="002E7443" w:rsidRDefault="002E7443" w:rsidP="00B66396">
            <w:pPr>
              <w:spacing w:line="240" w:lineRule="auto"/>
            </w:pPr>
            <w:r>
              <w:t>2.2.1.1.3</w:t>
            </w:r>
          </w:p>
        </w:tc>
        <w:tc>
          <w:tcPr>
            <w:tcW w:w="4732" w:type="dxa"/>
          </w:tcPr>
          <w:p w14:paraId="20CAAA08" w14:textId="77777777" w:rsidR="002E7443" w:rsidRDefault="002E7443" w:rsidP="00B66396">
            <w:pPr>
              <w:spacing w:line="240" w:lineRule="auto"/>
            </w:pPr>
            <w:r>
              <w:t>Toppings</w:t>
            </w:r>
          </w:p>
        </w:tc>
      </w:tr>
      <w:tr w:rsidR="002E7443" w14:paraId="7A829369" w14:textId="77777777" w:rsidTr="00846D4C">
        <w:trPr>
          <w:jc w:val="center"/>
        </w:trPr>
        <w:tc>
          <w:tcPr>
            <w:tcW w:w="2089" w:type="dxa"/>
          </w:tcPr>
          <w:p w14:paraId="37828005" w14:textId="77777777" w:rsidR="002E7443" w:rsidRDefault="002E7443" w:rsidP="00B66396">
            <w:pPr>
              <w:spacing w:line="240" w:lineRule="auto"/>
            </w:pPr>
            <w:r>
              <w:t>R11</w:t>
            </w:r>
          </w:p>
        </w:tc>
        <w:tc>
          <w:tcPr>
            <w:tcW w:w="2028" w:type="dxa"/>
          </w:tcPr>
          <w:p w14:paraId="24760EF1" w14:textId="77777777" w:rsidR="002E7443" w:rsidRDefault="002E7443" w:rsidP="00B66396">
            <w:pPr>
              <w:spacing w:line="240" w:lineRule="auto"/>
            </w:pPr>
            <w:r>
              <w:t>2.2.1.1.4</w:t>
            </w:r>
          </w:p>
        </w:tc>
        <w:tc>
          <w:tcPr>
            <w:tcW w:w="4732" w:type="dxa"/>
          </w:tcPr>
          <w:p w14:paraId="60280632" w14:textId="77777777" w:rsidR="002E7443" w:rsidRDefault="002E7443" w:rsidP="00B66396">
            <w:pPr>
              <w:spacing w:line="240" w:lineRule="auto"/>
            </w:pPr>
            <w:r>
              <w:t>Toppings Display</w:t>
            </w:r>
          </w:p>
        </w:tc>
      </w:tr>
      <w:tr w:rsidR="002E7443" w14:paraId="122DFD67" w14:textId="77777777" w:rsidTr="00846D4C">
        <w:trPr>
          <w:jc w:val="center"/>
        </w:trPr>
        <w:tc>
          <w:tcPr>
            <w:tcW w:w="2089" w:type="dxa"/>
          </w:tcPr>
          <w:p w14:paraId="7E5E2EE2" w14:textId="77777777" w:rsidR="002E7443" w:rsidRDefault="002E7443" w:rsidP="00B66396">
            <w:pPr>
              <w:spacing w:line="240" w:lineRule="auto"/>
            </w:pPr>
            <w:r>
              <w:t>R12</w:t>
            </w:r>
          </w:p>
        </w:tc>
        <w:tc>
          <w:tcPr>
            <w:tcW w:w="2028" w:type="dxa"/>
          </w:tcPr>
          <w:p w14:paraId="7E398B29" w14:textId="77777777" w:rsidR="002E7443" w:rsidRDefault="002E7443" w:rsidP="00B66396">
            <w:pPr>
              <w:spacing w:line="240" w:lineRule="auto"/>
            </w:pPr>
            <w:r>
              <w:t>2.2.1.1.5</w:t>
            </w:r>
          </w:p>
        </w:tc>
        <w:tc>
          <w:tcPr>
            <w:tcW w:w="4732" w:type="dxa"/>
          </w:tcPr>
          <w:p w14:paraId="009C95DD" w14:textId="77777777" w:rsidR="002E7443" w:rsidRDefault="002E7443" w:rsidP="00B66396">
            <w:pPr>
              <w:spacing w:line="240" w:lineRule="auto"/>
            </w:pPr>
            <w:r>
              <w:t>Price Display</w:t>
            </w:r>
          </w:p>
        </w:tc>
      </w:tr>
      <w:tr w:rsidR="00846D4C" w14:paraId="2BD703C0" w14:textId="77777777" w:rsidTr="00846D4C">
        <w:trPr>
          <w:jc w:val="center"/>
        </w:trPr>
        <w:tc>
          <w:tcPr>
            <w:tcW w:w="2089" w:type="dxa"/>
            <w:shd w:val="clear" w:color="auto" w:fill="D9D9D9" w:themeFill="background1" w:themeFillShade="D9"/>
          </w:tcPr>
          <w:p w14:paraId="7FFD37E7" w14:textId="38CAC641" w:rsidR="00846D4C" w:rsidRDefault="00846D4C" w:rsidP="00846D4C">
            <w:pPr>
              <w:spacing w:line="240" w:lineRule="auto"/>
              <w:jc w:val="center"/>
            </w:pPr>
            <w:r>
              <w:lastRenderedPageBreak/>
              <w:t>Requirement Number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14:paraId="3056905B" w14:textId="56248C6B" w:rsidR="00846D4C" w:rsidRDefault="00846D4C" w:rsidP="00846D4C">
            <w:pPr>
              <w:spacing w:line="240" w:lineRule="auto"/>
              <w:jc w:val="center"/>
            </w:pPr>
            <w:r>
              <w:t>SRS Section Number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03ECBB38" w14:textId="532BD8C9" w:rsidR="00846D4C" w:rsidRDefault="00846D4C" w:rsidP="00846D4C">
            <w:pPr>
              <w:spacing w:line="240" w:lineRule="auto"/>
              <w:jc w:val="center"/>
            </w:pPr>
            <w:r>
              <w:t>SRS Section Title</w:t>
            </w:r>
          </w:p>
        </w:tc>
      </w:tr>
      <w:tr w:rsidR="002E7443" w14:paraId="42D3E983" w14:textId="77777777" w:rsidTr="00846D4C">
        <w:trPr>
          <w:jc w:val="center"/>
        </w:trPr>
        <w:tc>
          <w:tcPr>
            <w:tcW w:w="2089" w:type="dxa"/>
          </w:tcPr>
          <w:p w14:paraId="095F2227" w14:textId="77777777" w:rsidR="002E7443" w:rsidRDefault="002E7443" w:rsidP="00B66396">
            <w:pPr>
              <w:spacing w:line="240" w:lineRule="auto"/>
            </w:pPr>
            <w:r>
              <w:t>R13</w:t>
            </w:r>
          </w:p>
        </w:tc>
        <w:tc>
          <w:tcPr>
            <w:tcW w:w="2028" w:type="dxa"/>
          </w:tcPr>
          <w:p w14:paraId="21ADE6F5" w14:textId="77777777" w:rsidR="002E7443" w:rsidRDefault="002E7443" w:rsidP="00B66396">
            <w:pPr>
              <w:spacing w:line="240" w:lineRule="auto"/>
            </w:pPr>
            <w:r>
              <w:t>2.2.1.2</w:t>
            </w:r>
          </w:p>
        </w:tc>
        <w:tc>
          <w:tcPr>
            <w:tcW w:w="4732" w:type="dxa"/>
          </w:tcPr>
          <w:p w14:paraId="27820A5A" w14:textId="77777777" w:rsidR="002E7443" w:rsidRDefault="002E7443" w:rsidP="00B66396">
            <w:pPr>
              <w:spacing w:line="240" w:lineRule="auto"/>
            </w:pPr>
            <w:r>
              <w:t>Order Cancellation</w:t>
            </w:r>
          </w:p>
        </w:tc>
      </w:tr>
      <w:tr w:rsidR="002E7443" w14:paraId="3DE5731E" w14:textId="77777777" w:rsidTr="00846D4C">
        <w:trPr>
          <w:jc w:val="center"/>
        </w:trPr>
        <w:tc>
          <w:tcPr>
            <w:tcW w:w="2089" w:type="dxa"/>
          </w:tcPr>
          <w:p w14:paraId="56B21B5F" w14:textId="77777777" w:rsidR="002E7443" w:rsidRDefault="002E7443" w:rsidP="00B66396">
            <w:pPr>
              <w:spacing w:line="240" w:lineRule="auto"/>
            </w:pPr>
            <w:r>
              <w:t>R14</w:t>
            </w:r>
          </w:p>
        </w:tc>
        <w:tc>
          <w:tcPr>
            <w:tcW w:w="2028" w:type="dxa"/>
          </w:tcPr>
          <w:p w14:paraId="09D0E654" w14:textId="77777777" w:rsidR="002E7443" w:rsidRDefault="002E7443" w:rsidP="00B66396">
            <w:pPr>
              <w:spacing w:line="240" w:lineRule="auto"/>
            </w:pPr>
            <w:r>
              <w:t>2.2.1.3</w:t>
            </w:r>
          </w:p>
        </w:tc>
        <w:tc>
          <w:tcPr>
            <w:tcW w:w="4732" w:type="dxa"/>
          </w:tcPr>
          <w:p w14:paraId="2E20DDB0" w14:textId="77777777" w:rsidR="002E7443" w:rsidRDefault="002E7443" w:rsidP="00B66396">
            <w:pPr>
              <w:spacing w:line="240" w:lineRule="auto"/>
            </w:pPr>
            <w:r>
              <w:t>Order Completion</w:t>
            </w:r>
          </w:p>
        </w:tc>
      </w:tr>
      <w:tr w:rsidR="002E7443" w14:paraId="7B62500A" w14:textId="77777777" w:rsidTr="00846D4C">
        <w:trPr>
          <w:jc w:val="center"/>
        </w:trPr>
        <w:tc>
          <w:tcPr>
            <w:tcW w:w="2089" w:type="dxa"/>
          </w:tcPr>
          <w:p w14:paraId="267E18FF" w14:textId="77777777" w:rsidR="002E7443" w:rsidRDefault="002E7443" w:rsidP="00B66396">
            <w:pPr>
              <w:spacing w:line="240" w:lineRule="auto"/>
            </w:pPr>
            <w:r>
              <w:t>R15</w:t>
            </w:r>
          </w:p>
        </w:tc>
        <w:tc>
          <w:tcPr>
            <w:tcW w:w="2028" w:type="dxa"/>
          </w:tcPr>
          <w:p w14:paraId="4E91B2F9" w14:textId="77777777" w:rsidR="002E7443" w:rsidRDefault="002E7443" w:rsidP="00B66396">
            <w:pPr>
              <w:spacing w:line="240" w:lineRule="auto"/>
            </w:pPr>
            <w:r>
              <w:t>2.2.1.3.1</w:t>
            </w:r>
          </w:p>
        </w:tc>
        <w:tc>
          <w:tcPr>
            <w:tcW w:w="4732" w:type="dxa"/>
          </w:tcPr>
          <w:p w14:paraId="468BC71C" w14:textId="77777777" w:rsidR="002E7443" w:rsidRDefault="002E7443" w:rsidP="00B66396">
            <w:pPr>
              <w:spacing w:line="240" w:lineRule="auto"/>
            </w:pPr>
            <w:r>
              <w:t>Onscreen Receipt Components</w:t>
            </w:r>
          </w:p>
        </w:tc>
      </w:tr>
      <w:tr w:rsidR="002E7443" w14:paraId="1C57B9B9" w14:textId="77777777" w:rsidTr="00846D4C">
        <w:trPr>
          <w:jc w:val="center"/>
        </w:trPr>
        <w:tc>
          <w:tcPr>
            <w:tcW w:w="2089" w:type="dxa"/>
          </w:tcPr>
          <w:p w14:paraId="05A58BCB" w14:textId="77777777" w:rsidR="002E7443" w:rsidRDefault="002E7443" w:rsidP="00B66396">
            <w:pPr>
              <w:spacing w:line="240" w:lineRule="auto"/>
            </w:pPr>
            <w:r>
              <w:t>R16</w:t>
            </w:r>
          </w:p>
        </w:tc>
        <w:tc>
          <w:tcPr>
            <w:tcW w:w="2028" w:type="dxa"/>
          </w:tcPr>
          <w:p w14:paraId="3AF09D79" w14:textId="77777777" w:rsidR="002E7443" w:rsidRDefault="002E7443" w:rsidP="00B66396">
            <w:pPr>
              <w:spacing w:line="240" w:lineRule="auto"/>
            </w:pPr>
            <w:r>
              <w:t>2.2.1.3.1.1</w:t>
            </w:r>
          </w:p>
        </w:tc>
        <w:tc>
          <w:tcPr>
            <w:tcW w:w="4732" w:type="dxa"/>
          </w:tcPr>
          <w:p w14:paraId="3BD603AC" w14:textId="77777777" w:rsidR="002E7443" w:rsidRDefault="002E7443" w:rsidP="00B66396">
            <w:pPr>
              <w:spacing w:line="240" w:lineRule="auto"/>
            </w:pPr>
            <w:r>
              <w:t>Order Number Construction</w:t>
            </w:r>
          </w:p>
        </w:tc>
      </w:tr>
      <w:tr w:rsidR="002E7443" w14:paraId="3EB12A23" w14:textId="77777777" w:rsidTr="00846D4C">
        <w:trPr>
          <w:jc w:val="center"/>
        </w:trPr>
        <w:tc>
          <w:tcPr>
            <w:tcW w:w="2089" w:type="dxa"/>
          </w:tcPr>
          <w:p w14:paraId="6C7CB8AF" w14:textId="77777777" w:rsidR="002E7443" w:rsidRDefault="002E7443" w:rsidP="00B66396">
            <w:pPr>
              <w:spacing w:line="240" w:lineRule="auto"/>
            </w:pPr>
            <w:r>
              <w:t>R17</w:t>
            </w:r>
          </w:p>
        </w:tc>
        <w:tc>
          <w:tcPr>
            <w:tcW w:w="2028" w:type="dxa"/>
          </w:tcPr>
          <w:p w14:paraId="07C6008C" w14:textId="77777777" w:rsidR="002E7443" w:rsidRDefault="002E7443" w:rsidP="00B66396">
            <w:pPr>
              <w:spacing w:line="240" w:lineRule="auto"/>
            </w:pPr>
            <w:r>
              <w:t>2.2.1.3.1.2</w:t>
            </w:r>
          </w:p>
        </w:tc>
        <w:tc>
          <w:tcPr>
            <w:tcW w:w="4732" w:type="dxa"/>
          </w:tcPr>
          <w:p w14:paraId="520FAEC9" w14:textId="77777777" w:rsidR="002E7443" w:rsidRDefault="002E7443" w:rsidP="00B66396">
            <w:pPr>
              <w:spacing w:line="240" w:lineRule="auto"/>
            </w:pPr>
            <w:r>
              <w:t>Order Number Persistency</w:t>
            </w:r>
          </w:p>
        </w:tc>
      </w:tr>
      <w:tr w:rsidR="002E7443" w14:paraId="60C11422" w14:textId="77777777" w:rsidTr="00846D4C">
        <w:trPr>
          <w:jc w:val="center"/>
        </w:trPr>
        <w:tc>
          <w:tcPr>
            <w:tcW w:w="2089" w:type="dxa"/>
          </w:tcPr>
          <w:p w14:paraId="2DAA67BE" w14:textId="77777777" w:rsidR="002E7443" w:rsidRDefault="002E7443" w:rsidP="00B66396">
            <w:pPr>
              <w:spacing w:line="240" w:lineRule="auto"/>
            </w:pPr>
            <w:r>
              <w:t>R18</w:t>
            </w:r>
          </w:p>
        </w:tc>
        <w:tc>
          <w:tcPr>
            <w:tcW w:w="2028" w:type="dxa"/>
          </w:tcPr>
          <w:p w14:paraId="7D5AB47E" w14:textId="77777777" w:rsidR="002E7443" w:rsidRDefault="002E7443" w:rsidP="00B66396">
            <w:pPr>
              <w:spacing w:line="240" w:lineRule="auto"/>
            </w:pPr>
            <w:r>
              <w:t>2.2.1.4</w:t>
            </w:r>
          </w:p>
        </w:tc>
        <w:tc>
          <w:tcPr>
            <w:tcW w:w="4732" w:type="dxa"/>
          </w:tcPr>
          <w:p w14:paraId="1BCB4920" w14:textId="77777777" w:rsidR="002E7443" w:rsidRDefault="002E7443" w:rsidP="00B66396">
            <w:pPr>
              <w:spacing w:line="240" w:lineRule="auto"/>
            </w:pPr>
            <w:r>
              <w:t>Empty Order Notification</w:t>
            </w:r>
          </w:p>
        </w:tc>
      </w:tr>
      <w:tr w:rsidR="002E7443" w14:paraId="514326E4" w14:textId="77777777" w:rsidTr="00846D4C">
        <w:trPr>
          <w:jc w:val="center"/>
        </w:trPr>
        <w:tc>
          <w:tcPr>
            <w:tcW w:w="2089" w:type="dxa"/>
          </w:tcPr>
          <w:p w14:paraId="6A2E4F70" w14:textId="77777777" w:rsidR="002E7443" w:rsidRDefault="002E7443" w:rsidP="00B66396">
            <w:pPr>
              <w:spacing w:line="240" w:lineRule="auto"/>
            </w:pPr>
            <w:r>
              <w:t>R19</w:t>
            </w:r>
          </w:p>
        </w:tc>
        <w:tc>
          <w:tcPr>
            <w:tcW w:w="2028" w:type="dxa"/>
          </w:tcPr>
          <w:p w14:paraId="0DAA7BE5" w14:textId="77777777" w:rsidR="002E7443" w:rsidRDefault="002E7443" w:rsidP="00B66396">
            <w:pPr>
              <w:spacing w:line="240" w:lineRule="auto"/>
            </w:pPr>
            <w:r>
              <w:t>2.2.2.1</w:t>
            </w:r>
          </w:p>
        </w:tc>
        <w:tc>
          <w:tcPr>
            <w:tcW w:w="4732" w:type="dxa"/>
          </w:tcPr>
          <w:p w14:paraId="605FAB80" w14:textId="77777777" w:rsidR="002E7443" w:rsidRDefault="002E7443" w:rsidP="00B66396">
            <w:pPr>
              <w:spacing w:line="240" w:lineRule="auto"/>
            </w:pPr>
            <w:r>
              <w:t>Current User Display</w:t>
            </w:r>
          </w:p>
        </w:tc>
      </w:tr>
      <w:tr w:rsidR="002E7443" w14:paraId="13966184" w14:textId="77777777" w:rsidTr="00846D4C">
        <w:trPr>
          <w:jc w:val="center"/>
        </w:trPr>
        <w:tc>
          <w:tcPr>
            <w:tcW w:w="2089" w:type="dxa"/>
          </w:tcPr>
          <w:p w14:paraId="1837C70E" w14:textId="77777777" w:rsidR="002E7443" w:rsidRDefault="002E7443" w:rsidP="00B66396">
            <w:pPr>
              <w:spacing w:line="240" w:lineRule="auto"/>
            </w:pPr>
            <w:r>
              <w:t>R20</w:t>
            </w:r>
          </w:p>
        </w:tc>
        <w:tc>
          <w:tcPr>
            <w:tcW w:w="2028" w:type="dxa"/>
          </w:tcPr>
          <w:p w14:paraId="2EDC2FD7" w14:textId="77777777" w:rsidR="002E7443" w:rsidRDefault="002E7443" w:rsidP="00B66396">
            <w:pPr>
              <w:spacing w:line="240" w:lineRule="auto"/>
            </w:pPr>
            <w:r>
              <w:t>2.2.2.2</w:t>
            </w:r>
          </w:p>
        </w:tc>
        <w:tc>
          <w:tcPr>
            <w:tcW w:w="4732" w:type="dxa"/>
          </w:tcPr>
          <w:p w14:paraId="50241715" w14:textId="77777777" w:rsidR="002E7443" w:rsidRDefault="002E7443" w:rsidP="00B66396">
            <w:pPr>
              <w:spacing w:line="240" w:lineRule="auto"/>
            </w:pPr>
            <w:r>
              <w:t>User Logout</w:t>
            </w:r>
          </w:p>
        </w:tc>
      </w:tr>
      <w:tr w:rsidR="002E7443" w14:paraId="5689875A" w14:textId="77777777" w:rsidTr="00846D4C">
        <w:trPr>
          <w:jc w:val="center"/>
        </w:trPr>
        <w:tc>
          <w:tcPr>
            <w:tcW w:w="2089" w:type="dxa"/>
          </w:tcPr>
          <w:p w14:paraId="0B27B31D" w14:textId="77777777" w:rsidR="002E7443" w:rsidRDefault="002E7443" w:rsidP="00B66396">
            <w:pPr>
              <w:spacing w:line="240" w:lineRule="auto"/>
            </w:pPr>
            <w:r>
              <w:t>R21</w:t>
            </w:r>
          </w:p>
        </w:tc>
        <w:tc>
          <w:tcPr>
            <w:tcW w:w="2028" w:type="dxa"/>
          </w:tcPr>
          <w:p w14:paraId="0D0F0ED1" w14:textId="77777777" w:rsidR="002E7443" w:rsidRDefault="002E7443" w:rsidP="00B66396">
            <w:pPr>
              <w:spacing w:line="240" w:lineRule="auto"/>
            </w:pPr>
            <w:r>
              <w:t>2.2.2.2.1</w:t>
            </w:r>
          </w:p>
        </w:tc>
        <w:tc>
          <w:tcPr>
            <w:tcW w:w="4732" w:type="dxa"/>
          </w:tcPr>
          <w:p w14:paraId="15B83302" w14:textId="77777777" w:rsidR="002E7443" w:rsidRDefault="002E7443" w:rsidP="00B66396">
            <w:pPr>
              <w:spacing w:line="240" w:lineRule="auto"/>
            </w:pPr>
            <w:r>
              <w:t>Order in Progress Prompt</w:t>
            </w:r>
          </w:p>
        </w:tc>
      </w:tr>
      <w:tr w:rsidR="002E7443" w14:paraId="09C62AC3" w14:textId="77777777" w:rsidTr="00846D4C">
        <w:trPr>
          <w:jc w:val="center"/>
        </w:trPr>
        <w:tc>
          <w:tcPr>
            <w:tcW w:w="2089" w:type="dxa"/>
          </w:tcPr>
          <w:p w14:paraId="751A674D" w14:textId="77777777" w:rsidR="002E7443" w:rsidRDefault="002E7443" w:rsidP="00B66396">
            <w:pPr>
              <w:spacing w:line="240" w:lineRule="auto"/>
            </w:pPr>
            <w:r>
              <w:t>R22</w:t>
            </w:r>
          </w:p>
        </w:tc>
        <w:tc>
          <w:tcPr>
            <w:tcW w:w="2028" w:type="dxa"/>
          </w:tcPr>
          <w:p w14:paraId="10F9EC7D" w14:textId="77777777" w:rsidR="002E7443" w:rsidRDefault="002E7443" w:rsidP="00B66396">
            <w:pPr>
              <w:spacing w:line="240" w:lineRule="auto"/>
            </w:pPr>
            <w:r>
              <w:t>2.2.3.1</w:t>
            </w:r>
          </w:p>
        </w:tc>
        <w:tc>
          <w:tcPr>
            <w:tcW w:w="4732" w:type="dxa"/>
          </w:tcPr>
          <w:p w14:paraId="5EF22018" w14:textId="77777777" w:rsidR="002E7443" w:rsidRDefault="002E7443" w:rsidP="00B66396">
            <w:pPr>
              <w:spacing w:line="240" w:lineRule="auto"/>
            </w:pPr>
            <w:r>
              <w:t>User Account Administration Link</w:t>
            </w:r>
          </w:p>
        </w:tc>
      </w:tr>
      <w:tr w:rsidR="002E7443" w14:paraId="2AD0BAA2" w14:textId="77777777" w:rsidTr="00846D4C">
        <w:trPr>
          <w:jc w:val="center"/>
        </w:trPr>
        <w:tc>
          <w:tcPr>
            <w:tcW w:w="2089" w:type="dxa"/>
          </w:tcPr>
          <w:p w14:paraId="12633FDA" w14:textId="77777777" w:rsidR="002E7443" w:rsidRDefault="002E7443" w:rsidP="00B66396">
            <w:pPr>
              <w:spacing w:line="240" w:lineRule="auto"/>
            </w:pPr>
            <w:r>
              <w:t>R23</w:t>
            </w:r>
          </w:p>
        </w:tc>
        <w:tc>
          <w:tcPr>
            <w:tcW w:w="2028" w:type="dxa"/>
          </w:tcPr>
          <w:p w14:paraId="04954CD7" w14:textId="77777777" w:rsidR="002E7443" w:rsidRDefault="002E7443" w:rsidP="00B66396">
            <w:pPr>
              <w:spacing w:line="240" w:lineRule="auto"/>
            </w:pPr>
            <w:r>
              <w:t>2.2.3.2</w:t>
            </w:r>
          </w:p>
        </w:tc>
        <w:tc>
          <w:tcPr>
            <w:tcW w:w="4732" w:type="dxa"/>
          </w:tcPr>
          <w:p w14:paraId="6EB181E2" w14:textId="77777777" w:rsidR="002E7443" w:rsidRDefault="002E7443" w:rsidP="00B66396">
            <w:pPr>
              <w:spacing w:line="240" w:lineRule="auto"/>
            </w:pPr>
            <w:r>
              <w:t>Price Configuration Link</w:t>
            </w:r>
          </w:p>
        </w:tc>
      </w:tr>
      <w:tr w:rsidR="002E7443" w14:paraId="3BCAA98A" w14:textId="77777777" w:rsidTr="00846D4C">
        <w:trPr>
          <w:jc w:val="center"/>
        </w:trPr>
        <w:tc>
          <w:tcPr>
            <w:tcW w:w="2089" w:type="dxa"/>
          </w:tcPr>
          <w:p w14:paraId="24949253" w14:textId="77777777" w:rsidR="002E7443" w:rsidRDefault="002E7443" w:rsidP="00B66396">
            <w:pPr>
              <w:spacing w:line="240" w:lineRule="auto"/>
            </w:pPr>
            <w:r>
              <w:t>R24</w:t>
            </w:r>
          </w:p>
        </w:tc>
        <w:tc>
          <w:tcPr>
            <w:tcW w:w="2028" w:type="dxa"/>
          </w:tcPr>
          <w:p w14:paraId="72BE39D7" w14:textId="77777777" w:rsidR="002E7443" w:rsidRDefault="002E7443" w:rsidP="00B66396">
            <w:pPr>
              <w:spacing w:line="240" w:lineRule="auto"/>
            </w:pPr>
            <w:r>
              <w:t>2.3.1</w:t>
            </w:r>
          </w:p>
        </w:tc>
        <w:tc>
          <w:tcPr>
            <w:tcW w:w="4732" w:type="dxa"/>
          </w:tcPr>
          <w:p w14:paraId="06BDD615" w14:textId="77777777" w:rsidR="002E7443" w:rsidRDefault="002E7443" w:rsidP="00B66396">
            <w:pPr>
              <w:spacing w:line="240" w:lineRule="auto"/>
            </w:pPr>
            <w:r>
              <w:t>Add New Employee</w:t>
            </w:r>
          </w:p>
        </w:tc>
      </w:tr>
      <w:tr w:rsidR="002E7443" w14:paraId="4AF47D83" w14:textId="77777777" w:rsidTr="00846D4C">
        <w:trPr>
          <w:jc w:val="center"/>
        </w:trPr>
        <w:tc>
          <w:tcPr>
            <w:tcW w:w="2089" w:type="dxa"/>
          </w:tcPr>
          <w:p w14:paraId="68D6D8AA" w14:textId="77777777" w:rsidR="002E7443" w:rsidRDefault="002E7443" w:rsidP="00B66396">
            <w:pPr>
              <w:spacing w:line="240" w:lineRule="auto"/>
            </w:pPr>
            <w:r>
              <w:t>R25</w:t>
            </w:r>
          </w:p>
        </w:tc>
        <w:tc>
          <w:tcPr>
            <w:tcW w:w="2028" w:type="dxa"/>
          </w:tcPr>
          <w:p w14:paraId="1542E12E" w14:textId="77777777" w:rsidR="002E7443" w:rsidRDefault="002E7443" w:rsidP="00B66396">
            <w:pPr>
              <w:spacing w:line="240" w:lineRule="auto"/>
            </w:pPr>
            <w:r>
              <w:t>2.3.2</w:t>
            </w:r>
          </w:p>
        </w:tc>
        <w:tc>
          <w:tcPr>
            <w:tcW w:w="4732" w:type="dxa"/>
          </w:tcPr>
          <w:p w14:paraId="41C55902" w14:textId="77777777" w:rsidR="002E7443" w:rsidRDefault="002E7443" w:rsidP="00B66396">
            <w:pPr>
              <w:spacing w:line="240" w:lineRule="auto"/>
            </w:pPr>
            <w:r>
              <w:t>Account Persistency</w:t>
            </w:r>
          </w:p>
        </w:tc>
      </w:tr>
      <w:tr w:rsidR="002E7443" w14:paraId="2E9A66AC" w14:textId="77777777" w:rsidTr="00846D4C">
        <w:trPr>
          <w:jc w:val="center"/>
        </w:trPr>
        <w:tc>
          <w:tcPr>
            <w:tcW w:w="2089" w:type="dxa"/>
          </w:tcPr>
          <w:p w14:paraId="207FF7FD" w14:textId="77777777" w:rsidR="002E7443" w:rsidRDefault="002E7443" w:rsidP="00B66396">
            <w:pPr>
              <w:spacing w:line="240" w:lineRule="auto"/>
            </w:pPr>
            <w:r>
              <w:t>R26</w:t>
            </w:r>
          </w:p>
        </w:tc>
        <w:tc>
          <w:tcPr>
            <w:tcW w:w="2028" w:type="dxa"/>
          </w:tcPr>
          <w:p w14:paraId="68595FE0" w14:textId="77777777" w:rsidR="002E7443" w:rsidRDefault="002E7443" w:rsidP="00B66396">
            <w:pPr>
              <w:spacing w:line="240" w:lineRule="auto"/>
            </w:pPr>
            <w:r>
              <w:t>2.3.3</w:t>
            </w:r>
          </w:p>
        </w:tc>
        <w:tc>
          <w:tcPr>
            <w:tcW w:w="4732" w:type="dxa"/>
          </w:tcPr>
          <w:p w14:paraId="47C012B4" w14:textId="77777777" w:rsidR="002E7443" w:rsidRDefault="002E7443" w:rsidP="00B66396">
            <w:pPr>
              <w:spacing w:line="240" w:lineRule="auto"/>
            </w:pPr>
            <w:r>
              <w:t>Navigation from User Accounts Administration Screen</w:t>
            </w:r>
          </w:p>
        </w:tc>
      </w:tr>
      <w:tr w:rsidR="002E7443" w14:paraId="57EA093B" w14:textId="77777777" w:rsidTr="00846D4C">
        <w:trPr>
          <w:jc w:val="center"/>
        </w:trPr>
        <w:tc>
          <w:tcPr>
            <w:tcW w:w="2089" w:type="dxa"/>
          </w:tcPr>
          <w:p w14:paraId="7461A1CF" w14:textId="77777777" w:rsidR="002E7443" w:rsidRDefault="002E7443" w:rsidP="00B66396">
            <w:pPr>
              <w:spacing w:line="240" w:lineRule="auto"/>
            </w:pPr>
            <w:r>
              <w:t>R27</w:t>
            </w:r>
          </w:p>
        </w:tc>
        <w:tc>
          <w:tcPr>
            <w:tcW w:w="2028" w:type="dxa"/>
          </w:tcPr>
          <w:p w14:paraId="60896D6C" w14:textId="77777777" w:rsidR="002E7443" w:rsidRDefault="002E7443" w:rsidP="00B66396">
            <w:pPr>
              <w:spacing w:line="240" w:lineRule="auto"/>
            </w:pPr>
            <w:r>
              <w:t>2.4.1</w:t>
            </w:r>
          </w:p>
        </w:tc>
        <w:tc>
          <w:tcPr>
            <w:tcW w:w="4732" w:type="dxa"/>
          </w:tcPr>
          <w:p w14:paraId="13379F61" w14:textId="77777777" w:rsidR="002E7443" w:rsidRDefault="002E7443" w:rsidP="00B66396">
            <w:pPr>
              <w:spacing w:line="240" w:lineRule="auto"/>
            </w:pPr>
            <w:r>
              <w:t>Configurable Items</w:t>
            </w:r>
          </w:p>
        </w:tc>
      </w:tr>
      <w:tr w:rsidR="002E7443" w14:paraId="506B8BF6" w14:textId="77777777" w:rsidTr="00846D4C">
        <w:trPr>
          <w:jc w:val="center"/>
        </w:trPr>
        <w:tc>
          <w:tcPr>
            <w:tcW w:w="2089" w:type="dxa"/>
          </w:tcPr>
          <w:p w14:paraId="4870F0BA" w14:textId="77777777" w:rsidR="002E7443" w:rsidRDefault="002E7443" w:rsidP="00B66396">
            <w:pPr>
              <w:spacing w:line="240" w:lineRule="auto"/>
            </w:pPr>
            <w:r>
              <w:t>R28</w:t>
            </w:r>
          </w:p>
        </w:tc>
        <w:tc>
          <w:tcPr>
            <w:tcW w:w="2028" w:type="dxa"/>
          </w:tcPr>
          <w:p w14:paraId="2FCFF6AC" w14:textId="77777777" w:rsidR="002E7443" w:rsidRDefault="002E7443" w:rsidP="00B66396">
            <w:pPr>
              <w:spacing w:line="240" w:lineRule="auto"/>
            </w:pPr>
            <w:r>
              <w:t>2.4.1.1</w:t>
            </w:r>
          </w:p>
        </w:tc>
        <w:tc>
          <w:tcPr>
            <w:tcW w:w="4732" w:type="dxa"/>
          </w:tcPr>
          <w:p w14:paraId="5836FBED" w14:textId="77777777" w:rsidR="002E7443" w:rsidRDefault="002E7443" w:rsidP="00B66396">
            <w:pPr>
              <w:spacing w:line="240" w:lineRule="auto"/>
            </w:pPr>
            <w:r>
              <w:t>Configuration Ranges</w:t>
            </w:r>
          </w:p>
        </w:tc>
      </w:tr>
      <w:tr w:rsidR="002E7443" w14:paraId="4DABFED6" w14:textId="77777777" w:rsidTr="00846D4C">
        <w:trPr>
          <w:jc w:val="center"/>
        </w:trPr>
        <w:tc>
          <w:tcPr>
            <w:tcW w:w="2089" w:type="dxa"/>
          </w:tcPr>
          <w:p w14:paraId="48E5468A" w14:textId="77777777" w:rsidR="002E7443" w:rsidRDefault="002E7443" w:rsidP="00B66396">
            <w:pPr>
              <w:spacing w:line="240" w:lineRule="auto"/>
            </w:pPr>
            <w:r>
              <w:t>R29</w:t>
            </w:r>
          </w:p>
        </w:tc>
        <w:tc>
          <w:tcPr>
            <w:tcW w:w="2028" w:type="dxa"/>
          </w:tcPr>
          <w:p w14:paraId="1ED004BC" w14:textId="77777777" w:rsidR="002E7443" w:rsidRDefault="002E7443" w:rsidP="00B66396">
            <w:pPr>
              <w:spacing w:line="240" w:lineRule="auto"/>
            </w:pPr>
            <w:r>
              <w:t>2.4.2</w:t>
            </w:r>
          </w:p>
        </w:tc>
        <w:tc>
          <w:tcPr>
            <w:tcW w:w="4732" w:type="dxa"/>
          </w:tcPr>
          <w:p w14:paraId="2D5269A7" w14:textId="77777777" w:rsidR="002E7443" w:rsidRDefault="002E7443" w:rsidP="00B66396">
            <w:pPr>
              <w:spacing w:line="240" w:lineRule="auto"/>
            </w:pPr>
            <w:r>
              <w:t>Configuration Persistency</w:t>
            </w:r>
          </w:p>
        </w:tc>
      </w:tr>
      <w:tr w:rsidR="002E7443" w14:paraId="13513BFE" w14:textId="77777777" w:rsidTr="00846D4C">
        <w:trPr>
          <w:jc w:val="center"/>
        </w:trPr>
        <w:tc>
          <w:tcPr>
            <w:tcW w:w="2089" w:type="dxa"/>
          </w:tcPr>
          <w:p w14:paraId="5A5C4968" w14:textId="77777777" w:rsidR="002E7443" w:rsidRDefault="002E7443" w:rsidP="00B66396">
            <w:pPr>
              <w:spacing w:line="240" w:lineRule="auto"/>
            </w:pPr>
            <w:r>
              <w:t>R30</w:t>
            </w:r>
          </w:p>
        </w:tc>
        <w:tc>
          <w:tcPr>
            <w:tcW w:w="2028" w:type="dxa"/>
          </w:tcPr>
          <w:p w14:paraId="217909AD" w14:textId="77777777" w:rsidR="002E7443" w:rsidRDefault="002E7443" w:rsidP="00B66396">
            <w:pPr>
              <w:spacing w:line="240" w:lineRule="auto"/>
            </w:pPr>
            <w:r>
              <w:t>2.4.3</w:t>
            </w:r>
          </w:p>
        </w:tc>
        <w:tc>
          <w:tcPr>
            <w:tcW w:w="4732" w:type="dxa"/>
          </w:tcPr>
          <w:p w14:paraId="3B750518" w14:textId="77777777" w:rsidR="002E7443" w:rsidRDefault="002E7443" w:rsidP="00B66396">
            <w:pPr>
              <w:spacing w:line="240" w:lineRule="auto"/>
            </w:pPr>
            <w:r>
              <w:t>Navigation from Price Configuration Screen</w:t>
            </w:r>
          </w:p>
        </w:tc>
      </w:tr>
    </w:tbl>
    <w:p w14:paraId="2E7743AF" w14:textId="77777777" w:rsidR="00CE1190" w:rsidRPr="00DA2AEB" w:rsidRDefault="00CE1190" w:rsidP="00B66396">
      <w:pPr>
        <w:spacing w:line="240" w:lineRule="auto"/>
        <w:rPr>
          <w:rFonts w:ascii="Arial" w:hAnsi="Arial" w:cs="Arial"/>
        </w:rPr>
      </w:pPr>
    </w:p>
    <w:p w14:paraId="306C6432" w14:textId="77777777" w:rsidR="00CE1190" w:rsidRDefault="00852FAF" w:rsidP="00B66396">
      <w:pPr>
        <w:pStyle w:val="Heading2"/>
        <w:spacing w:before="0" w:after="0" w:line="240" w:lineRule="auto"/>
        <w:rPr>
          <w:rFonts w:cs="Arial"/>
        </w:rPr>
      </w:pPr>
      <w:bookmarkStart w:id="27" w:name="_Toc399498748"/>
      <w:r>
        <w:rPr>
          <w:rFonts w:cs="Arial"/>
        </w:rPr>
        <w:t>Aspects List</w:t>
      </w:r>
      <w:bookmarkEnd w:id="27"/>
    </w:p>
    <w:p w14:paraId="494CA0EA" w14:textId="77777777" w:rsidR="00CF32B4" w:rsidRDefault="00CF32B4" w:rsidP="00B66396">
      <w:pPr>
        <w:spacing w:line="240" w:lineRule="auto"/>
        <w:ind w:left="720"/>
        <w:rPr>
          <w:rFonts w:ascii="Arial" w:hAnsi="Arial" w:cs="Arial"/>
          <w:iCs/>
          <w:shd w:val="clear" w:color="auto" w:fill="FFFFFF"/>
        </w:rPr>
      </w:pPr>
      <w:r w:rsidRPr="00CF32B4">
        <w:rPr>
          <w:rFonts w:ascii="Arial" w:hAnsi="Arial" w:cs="Arial"/>
          <w:iCs/>
          <w:shd w:val="clear" w:color="auto" w:fill="FFFFFF"/>
        </w:rPr>
        <w:t>The following table contains a list of system aspect numbers and a brief description of the aspect. An aspect is a functional subsystem of the whole software program.</w:t>
      </w:r>
    </w:p>
    <w:p w14:paraId="30D65978" w14:textId="77777777" w:rsidR="000F6B91" w:rsidRPr="00CF32B4" w:rsidRDefault="000F6B91" w:rsidP="00B66396">
      <w:pPr>
        <w:spacing w:line="240" w:lineRule="auto"/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52FAF" w14:paraId="13C2019D" w14:textId="77777777" w:rsidTr="00846D4C">
        <w:trPr>
          <w:jc w:val="center"/>
        </w:trPr>
        <w:tc>
          <w:tcPr>
            <w:tcW w:w="4675" w:type="dxa"/>
            <w:shd w:val="clear" w:color="auto" w:fill="D9D9D9" w:themeFill="background1" w:themeFillShade="D9"/>
          </w:tcPr>
          <w:p w14:paraId="1BC6072E" w14:textId="77777777" w:rsidR="00852FAF" w:rsidRDefault="00852FAF" w:rsidP="00B66396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Aspect Number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70E1ED8" w14:textId="77777777" w:rsidR="00852FAF" w:rsidRDefault="00852FAF" w:rsidP="00B66396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Aspect (Subsystem) Description</w:t>
            </w:r>
          </w:p>
        </w:tc>
      </w:tr>
      <w:tr w:rsidR="00852FAF" w14:paraId="20968D7C" w14:textId="77777777" w:rsidTr="00846D4C">
        <w:trPr>
          <w:jc w:val="center"/>
        </w:trPr>
        <w:tc>
          <w:tcPr>
            <w:tcW w:w="4675" w:type="dxa"/>
          </w:tcPr>
          <w:p w14:paraId="14C49FE8" w14:textId="77777777" w:rsidR="00852FAF" w:rsidRDefault="00801E61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4675" w:type="dxa"/>
          </w:tcPr>
          <w:p w14:paraId="56373FC7" w14:textId="76296F68" w:rsidR="00852FAF" w:rsidRDefault="009A3D30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 valid login information</w:t>
            </w:r>
          </w:p>
        </w:tc>
      </w:tr>
      <w:tr w:rsidR="00852FAF" w14:paraId="6167B2CD" w14:textId="77777777" w:rsidTr="00846D4C">
        <w:trPr>
          <w:jc w:val="center"/>
        </w:trPr>
        <w:tc>
          <w:tcPr>
            <w:tcW w:w="4675" w:type="dxa"/>
          </w:tcPr>
          <w:p w14:paraId="4ABE9FDE" w14:textId="77777777" w:rsidR="00852FAF" w:rsidRDefault="00801E61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4675" w:type="dxa"/>
          </w:tcPr>
          <w:p w14:paraId="0E07EEFA" w14:textId="256F69B0" w:rsidR="00852FAF" w:rsidRDefault="006A0818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items to current order</w:t>
            </w:r>
          </w:p>
        </w:tc>
      </w:tr>
      <w:tr w:rsidR="00852FAF" w14:paraId="0FB41F2C" w14:textId="77777777" w:rsidTr="00846D4C">
        <w:trPr>
          <w:jc w:val="center"/>
        </w:trPr>
        <w:tc>
          <w:tcPr>
            <w:tcW w:w="4675" w:type="dxa"/>
          </w:tcPr>
          <w:p w14:paraId="62435556" w14:textId="77777777" w:rsidR="00852FAF" w:rsidRDefault="00801E61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4675" w:type="dxa"/>
          </w:tcPr>
          <w:p w14:paraId="4C2DAF8A" w14:textId="3E364C45" w:rsidR="00852FAF" w:rsidRDefault="006A0818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toppings to a pizza</w:t>
            </w:r>
          </w:p>
        </w:tc>
      </w:tr>
      <w:tr w:rsidR="00852FAF" w14:paraId="79B0D5D1" w14:textId="77777777" w:rsidTr="00846D4C">
        <w:trPr>
          <w:jc w:val="center"/>
        </w:trPr>
        <w:tc>
          <w:tcPr>
            <w:tcW w:w="4675" w:type="dxa"/>
          </w:tcPr>
          <w:p w14:paraId="0C1C8CE4" w14:textId="77777777" w:rsidR="00852FAF" w:rsidRDefault="00801E61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4675" w:type="dxa"/>
          </w:tcPr>
          <w:p w14:paraId="3E55B941" w14:textId="4418C9E9" w:rsidR="00852FAF" w:rsidRDefault="006A0818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items in current order</w:t>
            </w:r>
          </w:p>
        </w:tc>
      </w:tr>
      <w:tr w:rsidR="00801E61" w14:paraId="663DE315" w14:textId="77777777" w:rsidTr="00846D4C">
        <w:trPr>
          <w:jc w:val="center"/>
        </w:trPr>
        <w:tc>
          <w:tcPr>
            <w:tcW w:w="4675" w:type="dxa"/>
          </w:tcPr>
          <w:p w14:paraId="10079FA6" w14:textId="77777777" w:rsidR="00801E61" w:rsidRDefault="00801E61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4675" w:type="dxa"/>
          </w:tcPr>
          <w:p w14:paraId="0F846C5D" w14:textId="0606B721" w:rsidR="00801E61" w:rsidRDefault="006A0818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current order</w:t>
            </w:r>
          </w:p>
        </w:tc>
      </w:tr>
      <w:tr w:rsidR="006A0818" w14:paraId="120584E0" w14:textId="77777777" w:rsidTr="00846D4C">
        <w:trPr>
          <w:jc w:val="center"/>
        </w:trPr>
        <w:tc>
          <w:tcPr>
            <w:tcW w:w="4675" w:type="dxa"/>
          </w:tcPr>
          <w:p w14:paraId="7AE34957" w14:textId="78C74F53" w:rsidR="006A0818" w:rsidRDefault="006A0818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  <w:tc>
          <w:tcPr>
            <w:tcW w:w="4675" w:type="dxa"/>
          </w:tcPr>
          <w:p w14:paraId="7C819386" w14:textId="113B2E13" w:rsidR="006A0818" w:rsidRDefault="006A0818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current order</w:t>
            </w:r>
          </w:p>
        </w:tc>
      </w:tr>
      <w:tr w:rsidR="006A0818" w14:paraId="7B30704B" w14:textId="77777777" w:rsidTr="00846D4C">
        <w:trPr>
          <w:jc w:val="center"/>
        </w:trPr>
        <w:tc>
          <w:tcPr>
            <w:tcW w:w="4675" w:type="dxa"/>
          </w:tcPr>
          <w:p w14:paraId="48E27CFD" w14:textId="0C50F88B" w:rsidR="006A0818" w:rsidRDefault="006A0818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4675" w:type="dxa"/>
          </w:tcPr>
          <w:p w14:paraId="33E1DEE3" w14:textId="195B9363" w:rsidR="006A0818" w:rsidRDefault="006A0818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current user</w:t>
            </w:r>
          </w:p>
        </w:tc>
      </w:tr>
      <w:tr w:rsidR="006A0818" w14:paraId="11CC023F" w14:textId="77777777" w:rsidTr="00846D4C">
        <w:trPr>
          <w:jc w:val="center"/>
        </w:trPr>
        <w:tc>
          <w:tcPr>
            <w:tcW w:w="4675" w:type="dxa"/>
          </w:tcPr>
          <w:p w14:paraId="46184166" w14:textId="5A7EDD9D" w:rsidR="006A0818" w:rsidRDefault="006A0818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  <w:tc>
          <w:tcPr>
            <w:tcW w:w="4675" w:type="dxa"/>
          </w:tcPr>
          <w:p w14:paraId="2B91C1FE" w14:textId="6933EDDF" w:rsidR="006A0818" w:rsidRDefault="000F6B91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</w:t>
            </w:r>
            <w:r w:rsidR="006A0818">
              <w:rPr>
                <w:rFonts w:ascii="Arial" w:hAnsi="Arial" w:cs="Arial"/>
              </w:rPr>
              <w:t xml:space="preserve"> navigation to different screens</w:t>
            </w:r>
          </w:p>
        </w:tc>
      </w:tr>
      <w:tr w:rsidR="003D3A0B" w14:paraId="6AF59D74" w14:textId="77777777" w:rsidTr="00846D4C">
        <w:trPr>
          <w:jc w:val="center"/>
        </w:trPr>
        <w:tc>
          <w:tcPr>
            <w:tcW w:w="4675" w:type="dxa"/>
          </w:tcPr>
          <w:p w14:paraId="46F0A1B7" w14:textId="6BA6498C" w:rsidR="003D3A0B" w:rsidRDefault="003D3A0B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A9</w:t>
            </w:r>
          </w:p>
        </w:tc>
        <w:tc>
          <w:tcPr>
            <w:tcW w:w="4675" w:type="dxa"/>
          </w:tcPr>
          <w:p w14:paraId="1878BCF4" w14:textId="65607AF7" w:rsidR="003D3A0B" w:rsidRDefault="003D3A0B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creation of new login information</w:t>
            </w:r>
          </w:p>
        </w:tc>
      </w:tr>
      <w:tr w:rsidR="003D3A0B" w14:paraId="364FA7E9" w14:textId="77777777" w:rsidTr="00846D4C">
        <w:trPr>
          <w:jc w:val="center"/>
        </w:trPr>
        <w:tc>
          <w:tcPr>
            <w:tcW w:w="4675" w:type="dxa"/>
          </w:tcPr>
          <w:p w14:paraId="6730C953" w14:textId="28E962BF" w:rsidR="003D3A0B" w:rsidRDefault="003D3A0B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A10</w:t>
            </w:r>
          </w:p>
        </w:tc>
        <w:tc>
          <w:tcPr>
            <w:tcW w:w="4675" w:type="dxa"/>
          </w:tcPr>
          <w:p w14:paraId="55A85848" w14:textId="1C7E0FB5" w:rsidR="003D3A0B" w:rsidRDefault="003D3A0B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price and rate configuration</w:t>
            </w:r>
          </w:p>
        </w:tc>
      </w:tr>
      <w:tr w:rsidR="003D3A0B" w14:paraId="54D81119" w14:textId="77777777" w:rsidTr="00846D4C">
        <w:trPr>
          <w:jc w:val="center"/>
        </w:trPr>
        <w:tc>
          <w:tcPr>
            <w:tcW w:w="4675" w:type="dxa"/>
          </w:tcPr>
          <w:p w14:paraId="59743234" w14:textId="0014C1A8" w:rsidR="003D3A0B" w:rsidRDefault="003D3A0B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A11</w:t>
            </w:r>
          </w:p>
        </w:tc>
        <w:tc>
          <w:tcPr>
            <w:tcW w:w="4675" w:type="dxa"/>
          </w:tcPr>
          <w:p w14:paraId="59B6CCB5" w14:textId="3755E7C7" w:rsidR="003D3A0B" w:rsidRDefault="003D3A0B" w:rsidP="00B6639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persistency data across sessions</w:t>
            </w:r>
          </w:p>
        </w:tc>
      </w:tr>
    </w:tbl>
    <w:p w14:paraId="6F3D786A" w14:textId="77777777" w:rsidR="00CE1190" w:rsidRPr="00DA2AEB" w:rsidRDefault="00CE1190" w:rsidP="00B66396">
      <w:pPr>
        <w:spacing w:line="240" w:lineRule="auto"/>
        <w:rPr>
          <w:rFonts w:ascii="Arial" w:hAnsi="Arial" w:cs="Arial"/>
        </w:rPr>
      </w:pPr>
    </w:p>
    <w:p w14:paraId="244167E8" w14:textId="77777777" w:rsidR="00CE1190" w:rsidRDefault="00852FAF" w:rsidP="00B66396">
      <w:pPr>
        <w:pStyle w:val="Heading2"/>
        <w:spacing w:before="0" w:after="0" w:line="240" w:lineRule="auto"/>
        <w:rPr>
          <w:rFonts w:cs="Arial"/>
        </w:rPr>
      </w:pPr>
      <w:bookmarkStart w:id="28" w:name="_Toc399498749"/>
      <w:r>
        <w:rPr>
          <w:rFonts w:cs="Arial"/>
        </w:rPr>
        <w:t>Traceability Table</w:t>
      </w:r>
      <w:bookmarkEnd w:id="28"/>
    </w:p>
    <w:p w14:paraId="7C3BEA3F" w14:textId="77777777" w:rsidR="00684476" w:rsidRDefault="00684476" w:rsidP="00B66396">
      <w:pPr>
        <w:spacing w:line="240" w:lineRule="auto"/>
        <w:ind w:firstLine="720"/>
        <w:rPr>
          <w:rFonts w:ascii="Arial" w:hAnsi="Arial" w:cs="Arial"/>
          <w:iCs/>
          <w:shd w:val="clear" w:color="auto" w:fill="FFFFFF"/>
        </w:rPr>
      </w:pPr>
      <w:r w:rsidRPr="00684476">
        <w:rPr>
          <w:rFonts w:ascii="Arial" w:hAnsi="Arial" w:cs="Arial"/>
          <w:iCs/>
          <w:shd w:val="clear" w:color="auto" w:fill="FFFFFF"/>
        </w:rPr>
        <w:t>The following table cross-references each requirement with each aspect, and vice versa.</w:t>
      </w:r>
    </w:p>
    <w:p w14:paraId="2A332617" w14:textId="77777777" w:rsidR="000F6B91" w:rsidRPr="00684476" w:rsidRDefault="000F6B91" w:rsidP="00B66396">
      <w:pPr>
        <w:spacing w:line="240" w:lineRule="auto"/>
        <w:ind w:firstLine="720"/>
      </w:pPr>
    </w:p>
    <w:bookmarkEnd w:id="2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860"/>
        <w:gridCol w:w="859"/>
        <w:gridCol w:w="858"/>
        <w:gridCol w:w="859"/>
        <w:gridCol w:w="859"/>
        <w:gridCol w:w="725"/>
        <w:gridCol w:w="725"/>
        <w:gridCol w:w="725"/>
        <w:gridCol w:w="725"/>
        <w:gridCol w:w="725"/>
        <w:gridCol w:w="725"/>
      </w:tblGrid>
      <w:tr w:rsidR="003D3A0B" w14:paraId="5BBFCE6F" w14:textId="0CFDC99D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196713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D9D9D9" w:themeFill="background1" w:themeFillShade="D9"/>
          </w:tcPr>
          <w:p w14:paraId="23822E6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A1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43B4D6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A2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021571C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A3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0BBA1DA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A4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7E108B6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A5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09E02A96" w14:textId="130ACB63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03E11391" w14:textId="202946A5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A7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6DAD1ABA" w14:textId="6A87EBD3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A8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4B21B9CC" w14:textId="7B6EED38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A9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17DFAF8" w14:textId="698F68F0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A10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F2C3817" w14:textId="3DB9B919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A11</w:t>
            </w:r>
          </w:p>
        </w:tc>
      </w:tr>
      <w:tr w:rsidR="003D3A0B" w14:paraId="16F1EDAD" w14:textId="5E70C31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85F70E2" w14:textId="77777777" w:rsidR="003D3A0B" w:rsidRDefault="003D3A0B" w:rsidP="00846D4C">
            <w:pPr>
              <w:spacing w:line="240" w:lineRule="auto"/>
              <w:jc w:val="center"/>
            </w:pPr>
            <w:r>
              <w:t>R1</w:t>
            </w:r>
          </w:p>
        </w:tc>
        <w:tc>
          <w:tcPr>
            <w:tcW w:w="860" w:type="dxa"/>
          </w:tcPr>
          <w:p w14:paraId="307A71E8" w14:textId="548A775D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9" w:type="dxa"/>
          </w:tcPr>
          <w:p w14:paraId="6470A90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5111198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80E364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7445058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767DAB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6656DD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479014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4758CA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228600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6F82EA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7E2BC719" w14:textId="1A21ACF5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5A37D366" w14:textId="77777777" w:rsidR="003D3A0B" w:rsidRDefault="003D3A0B" w:rsidP="00846D4C">
            <w:pPr>
              <w:spacing w:line="240" w:lineRule="auto"/>
              <w:jc w:val="center"/>
            </w:pPr>
            <w:r>
              <w:t>R2</w:t>
            </w:r>
          </w:p>
        </w:tc>
        <w:tc>
          <w:tcPr>
            <w:tcW w:w="860" w:type="dxa"/>
          </w:tcPr>
          <w:p w14:paraId="2AB5C9D2" w14:textId="5F1217BB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9" w:type="dxa"/>
          </w:tcPr>
          <w:p w14:paraId="1B0C47F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4132B8C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1E7C4D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3786E4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D4E9AB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F9A08A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1ADFEB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627CE3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41ACF1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8F4FE0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6493CF2E" w14:textId="09C165C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0820F74" w14:textId="77777777" w:rsidR="003D3A0B" w:rsidRDefault="003D3A0B" w:rsidP="00846D4C">
            <w:pPr>
              <w:spacing w:line="240" w:lineRule="auto"/>
              <w:jc w:val="center"/>
            </w:pPr>
            <w:r>
              <w:t>R3</w:t>
            </w:r>
          </w:p>
        </w:tc>
        <w:tc>
          <w:tcPr>
            <w:tcW w:w="860" w:type="dxa"/>
          </w:tcPr>
          <w:p w14:paraId="4897BB45" w14:textId="54253ED1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9" w:type="dxa"/>
          </w:tcPr>
          <w:p w14:paraId="7FF80FB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6A7FF4E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9E289C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2CD2F1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D7A904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A70255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12B83E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812B30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998E61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B69341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7964C4B5" w14:textId="6E0133AB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15800B67" w14:textId="77777777" w:rsidR="003D3A0B" w:rsidRDefault="003D3A0B" w:rsidP="00846D4C">
            <w:pPr>
              <w:spacing w:line="240" w:lineRule="auto"/>
              <w:jc w:val="center"/>
            </w:pPr>
            <w:r>
              <w:t>R4</w:t>
            </w:r>
          </w:p>
        </w:tc>
        <w:tc>
          <w:tcPr>
            <w:tcW w:w="860" w:type="dxa"/>
          </w:tcPr>
          <w:p w14:paraId="6C423346" w14:textId="33E7C89E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9" w:type="dxa"/>
          </w:tcPr>
          <w:p w14:paraId="42B601D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5B72317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6E03BD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23651F0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150DAB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A74C3A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8B15E7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1B73B4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71B421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F281FF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354258F2" w14:textId="015FB994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9DB3A2F" w14:textId="77777777" w:rsidR="003D3A0B" w:rsidRDefault="003D3A0B" w:rsidP="00846D4C">
            <w:pPr>
              <w:spacing w:line="240" w:lineRule="auto"/>
              <w:jc w:val="center"/>
            </w:pPr>
            <w:r>
              <w:t>R5</w:t>
            </w:r>
          </w:p>
        </w:tc>
        <w:tc>
          <w:tcPr>
            <w:tcW w:w="860" w:type="dxa"/>
          </w:tcPr>
          <w:p w14:paraId="5A53DC3D" w14:textId="5E08366E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9" w:type="dxa"/>
          </w:tcPr>
          <w:p w14:paraId="5E34EEB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2FB6EB8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77655F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31CD8A6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332BB6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9011ED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B5566A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8C92A0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1233A9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05F0AA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4A656857" w14:textId="69278E3D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4D5B0E1C" w14:textId="77777777" w:rsidR="003D3A0B" w:rsidRDefault="003D3A0B" w:rsidP="00846D4C">
            <w:pPr>
              <w:spacing w:line="240" w:lineRule="auto"/>
              <w:jc w:val="center"/>
            </w:pPr>
            <w:r>
              <w:t>R6</w:t>
            </w:r>
          </w:p>
        </w:tc>
        <w:tc>
          <w:tcPr>
            <w:tcW w:w="860" w:type="dxa"/>
          </w:tcPr>
          <w:p w14:paraId="39392BFA" w14:textId="7C1CFC6A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9" w:type="dxa"/>
          </w:tcPr>
          <w:p w14:paraId="6158ED8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2B9E7BB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79FBE8A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0182C3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413B2D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28D3AF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BB633B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749B58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5CD1ED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D88B7F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5BB0F6C8" w14:textId="71065798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F609F15" w14:textId="77777777" w:rsidR="003D3A0B" w:rsidRDefault="003D3A0B" w:rsidP="00846D4C">
            <w:pPr>
              <w:spacing w:line="240" w:lineRule="auto"/>
              <w:jc w:val="center"/>
            </w:pPr>
            <w:r>
              <w:t>R7</w:t>
            </w:r>
          </w:p>
        </w:tc>
        <w:tc>
          <w:tcPr>
            <w:tcW w:w="860" w:type="dxa"/>
          </w:tcPr>
          <w:p w14:paraId="28C3BB6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77FA136B" w14:textId="7F0C6245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8" w:type="dxa"/>
          </w:tcPr>
          <w:p w14:paraId="4FC7F35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4D054F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075825D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0AA94D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BBA3D1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949145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66793D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83DA82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B5B4C6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5F7DE460" w14:textId="188E8101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EF847A6" w14:textId="77777777" w:rsidR="003D3A0B" w:rsidRDefault="003D3A0B" w:rsidP="00846D4C">
            <w:pPr>
              <w:spacing w:line="240" w:lineRule="auto"/>
              <w:jc w:val="center"/>
            </w:pPr>
            <w:r>
              <w:t>R8</w:t>
            </w:r>
          </w:p>
        </w:tc>
        <w:tc>
          <w:tcPr>
            <w:tcW w:w="860" w:type="dxa"/>
          </w:tcPr>
          <w:p w14:paraId="05E181D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373F33CE" w14:textId="2A7DE09A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8" w:type="dxa"/>
          </w:tcPr>
          <w:p w14:paraId="0EB334B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0BFAF46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357EE0A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8CAA68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0B6BD2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45C3D9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11F3EB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1D01E6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DF7D3B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0495B0AF" w14:textId="1780D5FD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BAF120F" w14:textId="77777777" w:rsidR="003D3A0B" w:rsidRDefault="003D3A0B" w:rsidP="00846D4C">
            <w:pPr>
              <w:spacing w:line="240" w:lineRule="auto"/>
              <w:jc w:val="center"/>
            </w:pPr>
            <w:r>
              <w:t>R9</w:t>
            </w:r>
          </w:p>
        </w:tc>
        <w:tc>
          <w:tcPr>
            <w:tcW w:w="860" w:type="dxa"/>
          </w:tcPr>
          <w:p w14:paraId="0654CBD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7E1C3996" w14:textId="3A1E38A8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8" w:type="dxa"/>
          </w:tcPr>
          <w:p w14:paraId="1BDA2AD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BA9B9E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94D467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F26B75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7E1413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C832EC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2A3AE8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A73A71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49E169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4E65A7C4" w14:textId="7FD563DC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DA7CE6F" w14:textId="77777777" w:rsidR="003D3A0B" w:rsidRDefault="003D3A0B" w:rsidP="00846D4C">
            <w:pPr>
              <w:spacing w:line="240" w:lineRule="auto"/>
              <w:jc w:val="center"/>
            </w:pPr>
            <w:r>
              <w:t>R10</w:t>
            </w:r>
          </w:p>
        </w:tc>
        <w:tc>
          <w:tcPr>
            <w:tcW w:w="860" w:type="dxa"/>
          </w:tcPr>
          <w:p w14:paraId="29A7869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AE40C7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39BF7D30" w14:textId="34704E2A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9" w:type="dxa"/>
          </w:tcPr>
          <w:p w14:paraId="02325E4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61567F7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7E8FAF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856B2F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1AFCEB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1F2D2D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057424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864FA4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27DFEEF0" w14:textId="14E2BD08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CE1F461" w14:textId="77777777" w:rsidR="003D3A0B" w:rsidRDefault="003D3A0B" w:rsidP="00846D4C">
            <w:pPr>
              <w:spacing w:line="240" w:lineRule="auto"/>
              <w:jc w:val="center"/>
            </w:pPr>
            <w:r>
              <w:t>R11</w:t>
            </w:r>
          </w:p>
        </w:tc>
        <w:tc>
          <w:tcPr>
            <w:tcW w:w="860" w:type="dxa"/>
          </w:tcPr>
          <w:p w14:paraId="7368EF7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BB7E4A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78CC941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B5A2EFD" w14:textId="5FB54550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9" w:type="dxa"/>
          </w:tcPr>
          <w:p w14:paraId="2DC98AD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6FE37A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4408C7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9F4898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D4CBE8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905B75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97A8EB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02435049" w14:textId="4DC1957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54DE33B2" w14:textId="77777777" w:rsidR="003D3A0B" w:rsidRDefault="003D3A0B" w:rsidP="00846D4C">
            <w:pPr>
              <w:spacing w:line="240" w:lineRule="auto"/>
              <w:jc w:val="center"/>
            </w:pPr>
            <w:r>
              <w:t>R12</w:t>
            </w:r>
          </w:p>
        </w:tc>
        <w:tc>
          <w:tcPr>
            <w:tcW w:w="860" w:type="dxa"/>
          </w:tcPr>
          <w:p w14:paraId="6B720A9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10CC49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31DE428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36A9EF15" w14:textId="483104F9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859" w:type="dxa"/>
          </w:tcPr>
          <w:p w14:paraId="3045D68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2CEE0D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22286C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ABE145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A6A1D4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FA116C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68EC1C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846D4C" w14:paraId="78ACDF85" w14:textId="77777777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16D95908" w14:textId="77777777" w:rsidR="00846D4C" w:rsidRDefault="00846D4C" w:rsidP="00846D4C">
            <w:pPr>
              <w:spacing w:line="240" w:lineRule="auto"/>
              <w:jc w:val="center"/>
            </w:pPr>
          </w:p>
        </w:tc>
        <w:tc>
          <w:tcPr>
            <w:tcW w:w="860" w:type="dxa"/>
            <w:shd w:val="clear" w:color="auto" w:fill="D9D9D9" w:themeFill="background1" w:themeFillShade="D9"/>
          </w:tcPr>
          <w:p w14:paraId="2B39480C" w14:textId="21829C83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A1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F8DBA6B" w14:textId="2ABB0ACF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A2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0B356E58" w14:textId="649A6A09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A3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1BD6E6C9" w14:textId="12E2B603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A4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1E606511" w14:textId="1E6D434B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A5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31211EB" w14:textId="60BB628B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17464EEC" w14:textId="0FC06795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A7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F4E7298" w14:textId="635286FC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A8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F8F40A1" w14:textId="701152CD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A9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35AF53CE" w14:textId="63A279D5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A10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222ECE4B" w14:textId="6B28C7DA" w:rsidR="00846D4C" w:rsidRDefault="00846D4C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A11</w:t>
            </w:r>
          </w:p>
        </w:tc>
      </w:tr>
      <w:tr w:rsidR="003D3A0B" w14:paraId="045CF8A1" w14:textId="7DADC6B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B6BBB30" w14:textId="77777777" w:rsidR="003D3A0B" w:rsidRDefault="003D3A0B" w:rsidP="00846D4C">
            <w:pPr>
              <w:spacing w:line="240" w:lineRule="auto"/>
              <w:jc w:val="center"/>
            </w:pPr>
            <w:r>
              <w:t>R13</w:t>
            </w:r>
          </w:p>
        </w:tc>
        <w:tc>
          <w:tcPr>
            <w:tcW w:w="860" w:type="dxa"/>
          </w:tcPr>
          <w:p w14:paraId="1EF902E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1F0EFA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2327633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391604A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CBC718D" w14:textId="1B98A86A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596B6BD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071BB1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BE58A5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2440C0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9377A9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EAC396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231277EE" w14:textId="002250BA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DBAFA1F" w14:textId="77777777" w:rsidR="003D3A0B" w:rsidRDefault="003D3A0B" w:rsidP="00846D4C">
            <w:pPr>
              <w:spacing w:line="240" w:lineRule="auto"/>
              <w:jc w:val="center"/>
            </w:pPr>
            <w:r>
              <w:t>R14</w:t>
            </w:r>
          </w:p>
        </w:tc>
        <w:tc>
          <w:tcPr>
            <w:tcW w:w="860" w:type="dxa"/>
          </w:tcPr>
          <w:p w14:paraId="091A7BF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8125A3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531BE59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7044BEF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85F823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1B709D2" w14:textId="4A81A9D2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57115D9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B789CB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395D9E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A228D5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F7FA72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03FBCF24" w14:textId="1F3CEDEC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168FAF0B" w14:textId="77777777" w:rsidR="003D3A0B" w:rsidRDefault="003D3A0B" w:rsidP="00846D4C">
            <w:pPr>
              <w:spacing w:line="240" w:lineRule="auto"/>
              <w:jc w:val="center"/>
            </w:pPr>
            <w:r>
              <w:t>R15</w:t>
            </w:r>
          </w:p>
        </w:tc>
        <w:tc>
          <w:tcPr>
            <w:tcW w:w="860" w:type="dxa"/>
          </w:tcPr>
          <w:p w14:paraId="213AFAB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6EB0D70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1137241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0B70E89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0596C47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2647FA0" w14:textId="6B5CC9C8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5BC2A4E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03D401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0E2AD7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2DBF0D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F803BA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5C066593" w14:textId="757DED27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E465D9C" w14:textId="77777777" w:rsidR="003D3A0B" w:rsidRDefault="003D3A0B" w:rsidP="00846D4C">
            <w:pPr>
              <w:spacing w:line="240" w:lineRule="auto"/>
              <w:jc w:val="center"/>
            </w:pPr>
            <w:r>
              <w:t>R16</w:t>
            </w:r>
          </w:p>
        </w:tc>
        <w:tc>
          <w:tcPr>
            <w:tcW w:w="860" w:type="dxa"/>
          </w:tcPr>
          <w:p w14:paraId="1C82191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609651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7178061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248F497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28017C3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E0027E8" w14:textId="61B5FE75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52A2F2A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0BC455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4C17BB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CB5CB3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AFFEFD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41AF9E8E" w14:textId="47A21DD8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C73A951" w14:textId="77777777" w:rsidR="003D3A0B" w:rsidRDefault="003D3A0B" w:rsidP="00846D4C">
            <w:pPr>
              <w:spacing w:line="240" w:lineRule="auto"/>
              <w:jc w:val="center"/>
            </w:pPr>
            <w:r>
              <w:t>R17</w:t>
            </w:r>
          </w:p>
        </w:tc>
        <w:tc>
          <w:tcPr>
            <w:tcW w:w="860" w:type="dxa"/>
          </w:tcPr>
          <w:p w14:paraId="7C337E5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E838C0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779FC51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758769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27CB6A0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430D41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069D52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996138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D81822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5E6E61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15FCD99" w14:textId="1DEFB1A3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</w:tr>
      <w:tr w:rsidR="003D3A0B" w14:paraId="3ED23AB8" w14:textId="435F3029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09628BC6" w14:textId="77777777" w:rsidR="003D3A0B" w:rsidRDefault="003D3A0B" w:rsidP="00846D4C">
            <w:pPr>
              <w:spacing w:line="240" w:lineRule="auto"/>
              <w:jc w:val="center"/>
            </w:pPr>
            <w:r>
              <w:t>R18</w:t>
            </w:r>
          </w:p>
        </w:tc>
        <w:tc>
          <w:tcPr>
            <w:tcW w:w="860" w:type="dxa"/>
          </w:tcPr>
          <w:p w14:paraId="2498EAC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973581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7908347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AD2851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0948899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ED1DFA7" w14:textId="0F7E799C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0E9F042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97ADEA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354497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6DD547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5C77CF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4EA6A1D7" w14:textId="41121B66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22383C8" w14:textId="77777777" w:rsidR="003D3A0B" w:rsidRDefault="003D3A0B" w:rsidP="00846D4C">
            <w:pPr>
              <w:spacing w:line="240" w:lineRule="auto"/>
              <w:jc w:val="center"/>
            </w:pPr>
            <w:r>
              <w:t>R19</w:t>
            </w:r>
          </w:p>
        </w:tc>
        <w:tc>
          <w:tcPr>
            <w:tcW w:w="860" w:type="dxa"/>
          </w:tcPr>
          <w:p w14:paraId="4783487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27F57D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3A59BAC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F6059A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E5C86A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45E69F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4F48B0C" w14:textId="020BFC6A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3C50F2D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07CD08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ABD32F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EB1E1B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6C60423A" w14:textId="392CCBCC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99B8188" w14:textId="77777777" w:rsidR="003D3A0B" w:rsidRDefault="003D3A0B" w:rsidP="00846D4C">
            <w:pPr>
              <w:spacing w:line="240" w:lineRule="auto"/>
              <w:jc w:val="center"/>
            </w:pPr>
            <w:r>
              <w:t>R20</w:t>
            </w:r>
          </w:p>
        </w:tc>
        <w:tc>
          <w:tcPr>
            <w:tcW w:w="860" w:type="dxa"/>
          </w:tcPr>
          <w:p w14:paraId="0DC522B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ED2687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48FE020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3A0C93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A543AC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846B42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3DDF6D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2B10173" w14:textId="20DF1E77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585DF0E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A90B6D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693327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01D1669D" w14:textId="5802F104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43D9AC06" w14:textId="77777777" w:rsidR="003D3A0B" w:rsidRDefault="003D3A0B" w:rsidP="00846D4C">
            <w:pPr>
              <w:spacing w:line="240" w:lineRule="auto"/>
              <w:jc w:val="center"/>
            </w:pPr>
            <w:r>
              <w:t>R21</w:t>
            </w:r>
          </w:p>
        </w:tc>
        <w:tc>
          <w:tcPr>
            <w:tcW w:w="860" w:type="dxa"/>
          </w:tcPr>
          <w:p w14:paraId="10A92CE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52BB79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392FCFE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7A4706B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1DA613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9FDCA9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066F96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642E4EE" w14:textId="4C7C37F8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4384C19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E235EF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3E509B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1B672608" w14:textId="04B33EA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595A3567" w14:textId="77777777" w:rsidR="003D3A0B" w:rsidRDefault="003D3A0B" w:rsidP="00846D4C">
            <w:pPr>
              <w:spacing w:line="240" w:lineRule="auto"/>
              <w:jc w:val="center"/>
            </w:pPr>
            <w:r>
              <w:t>R22</w:t>
            </w:r>
          </w:p>
        </w:tc>
        <w:tc>
          <w:tcPr>
            <w:tcW w:w="860" w:type="dxa"/>
          </w:tcPr>
          <w:p w14:paraId="74BF9C3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75D9CF9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3FFE92D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24538BE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342C1D2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22BD7B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EDA983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B53EF2C" w14:textId="547C02D4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6970BA9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633BBE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B7644F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2E78802D" w14:textId="33414E9D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5F2AB19C" w14:textId="77777777" w:rsidR="003D3A0B" w:rsidRDefault="003D3A0B" w:rsidP="00846D4C">
            <w:pPr>
              <w:spacing w:line="240" w:lineRule="auto"/>
              <w:jc w:val="center"/>
            </w:pPr>
            <w:r>
              <w:t>R23</w:t>
            </w:r>
          </w:p>
        </w:tc>
        <w:tc>
          <w:tcPr>
            <w:tcW w:w="860" w:type="dxa"/>
          </w:tcPr>
          <w:p w14:paraId="03EC8A1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247939D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59ADBA0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78C5E00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A31403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EB26BD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AE798D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55B765B" w14:textId="348561C6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690810B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0844BC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B71B99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4CC426F1" w14:textId="04E8FC65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5FDA1929" w14:textId="77777777" w:rsidR="003D3A0B" w:rsidRDefault="003D3A0B" w:rsidP="00846D4C">
            <w:pPr>
              <w:spacing w:line="240" w:lineRule="auto"/>
              <w:jc w:val="center"/>
            </w:pPr>
            <w:r>
              <w:t>R24</w:t>
            </w:r>
          </w:p>
        </w:tc>
        <w:tc>
          <w:tcPr>
            <w:tcW w:w="860" w:type="dxa"/>
          </w:tcPr>
          <w:p w14:paraId="4D04196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31505B2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72C5472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5484DA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1D8FF3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D51A8F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FBF806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C795DC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2DDA470" w14:textId="7C04ABD6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432511A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92766F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310106AC" w14:textId="77A5D503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1C16C159" w14:textId="77777777" w:rsidR="003D3A0B" w:rsidRDefault="003D3A0B" w:rsidP="00846D4C">
            <w:pPr>
              <w:spacing w:line="240" w:lineRule="auto"/>
              <w:jc w:val="center"/>
            </w:pPr>
            <w:r>
              <w:t>R25</w:t>
            </w:r>
          </w:p>
        </w:tc>
        <w:tc>
          <w:tcPr>
            <w:tcW w:w="860" w:type="dxa"/>
          </w:tcPr>
          <w:p w14:paraId="300425F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2A32064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5C284B9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0E9436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FCC05A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8F0C6B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79B196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3958DE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8BA2E5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727527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FE9D8CA" w14:textId="5A4138D0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</w:tr>
      <w:tr w:rsidR="003D3A0B" w14:paraId="743EC264" w14:textId="392E8B3C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0F69C0C4" w14:textId="77777777" w:rsidR="003D3A0B" w:rsidRDefault="003D3A0B" w:rsidP="00846D4C">
            <w:pPr>
              <w:spacing w:line="240" w:lineRule="auto"/>
              <w:jc w:val="center"/>
            </w:pPr>
            <w:r>
              <w:t>R26</w:t>
            </w:r>
          </w:p>
        </w:tc>
        <w:tc>
          <w:tcPr>
            <w:tcW w:w="860" w:type="dxa"/>
          </w:tcPr>
          <w:p w14:paraId="6714CF3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245EF4D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69E3668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3E0DFA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74F19DC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8FD92C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7C213FE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BB3A6B6" w14:textId="132D5802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4595FE8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4D20C9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9A04C1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74CFF9E5" w14:textId="25932F2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6B47422" w14:textId="77777777" w:rsidR="003D3A0B" w:rsidRDefault="003D3A0B" w:rsidP="00846D4C">
            <w:pPr>
              <w:spacing w:line="240" w:lineRule="auto"/>
              <w:jc w:val="center"/>
            </w:pPr>
            <w:r>
              <w:t>R27</w:t>
            </w:r>
          </w:p>
        </w:tc>
        <w:tc>
          <w:tcPr>
            <w:tcW w:w="860" w:type="dxa"/>
          </w:tcPr>
          <w:p w14:paraId="73D8154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3B5A90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2B222FC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990EFD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284EDF0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0C2B25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F92F4D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84399E4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F9E429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9D2E4CF" w14:textId="4D961367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1A83974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5A088CAD" w14:textId="454F1832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9B2AFEA" w14:textId="77777777" w:rsidR="003D3A0B" w:rsidRDefault="003D3A0B" w:rsidP="00846D4C">
            <w:pPr>
              <w:spacing w:line="240" w:lineRule="auto"/>
              <w:jc w:val="center"/>
            </w:pPr>
            <w:r>
              <w:t>R28</w:t>
            </w:r>
          </w:p>
        </w:tc>
        <w:tc>
          <w:tcPr>
            <w:tcW w:w="860" w:type="dxa"/>
          </w:tcPr>
          <w:p w14:paraId="0713893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1384ABD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63C170A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0F0AD7A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2E003BF2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5319872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E3D265C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2DE2E47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91365B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50F3521" w14:textId="1173259F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065FFFB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3D3A0B" w14:paraId="5E839B50" w14:textId="2BE3041A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1509B9EB" w14:textId="77777777" w:rsidR="003D3A0B" w:rsidRDefault="003D3A0B" w:rsidP="00846D4C">
            <w:pPr>
              <w:spacing w:line="240" w:lineRule="auto"/>
              <w:jc w:val="center"/>
            </w:pPr>
            <w:r>
              <w:t>R29</w:t>
            </w:r>
          </w:p>
        </w:tc>
        <w:tc>
          <w:tcPr>
            <w:tcW w:w="860" w:type="dxa"/>
          </w:tcPr>
          <w:p w14:paraId="312E2385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215732B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1BF007E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626BBCC6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5A35D6F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07BA8A3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B50A0A9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369DF5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5F4292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183C1F3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3F211863" w14:textId="0976F804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</w:tr>
      <w:tr w:rsidR="003D3A0B" w14:paraId="7309B0BC" w14:textId="73B1579E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9EA3C01" w14:textId="77777777" w:rsidR="003D3A0B" w:rsidRDefault="003D3A0B" w:rsidP="00846D4C">
            <w:pPr>
              <w:spacing w:line="240" w:lineRule="auto"/>
              <w:jc w:val="center"/>
            </w:pPr>
            <w:r>
              <w:t>R30</w:t>
            </w:r>
          </w:p>
        </w:tc>
        <w:tc>
          <w:tcPr>
            <w:tcW w:w="860" w:type="dxa"/>
          </w:tcPr>
          <w:p w14:paraId="2A0CDA7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A24E011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8" w:type="dxa"/>
          </w:tcPr>
          <w:p w14:paraId="03B4BCC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47BBC908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859" w:type="dxa"/>
          </w:tcPr>
          <w:p w14:paraId="0A1C1977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CDB982D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60E3A57F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11EEFD35" w14:textId="34156E39" w:rsidR="003D3A0B" w:rsidRDefault="000F6B91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0B8B3C5A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4F1023D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725" w:type="dxa"/>
          </w:tcPr>
          <w:p w14:paraId="757B3770" w14:textId="77777777" w:rsidR="003D3A0B" w:rsidRDefault="003D3A0B" w:rsidP="00846D4C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</w:tbl>
    <w:p w14:paraId="55CE1993" w14:textId="77777777" w:rsidR="0075127C" w:rsidRPr="00DA2AEB" w:rsidRDefault="0075127C" w:rsidP="00B66396">
      <w:pPr>
        <w:spacing w:line="240" w:lineRule="auto"/>
        <w:rPr>
          <w:rFonts w:ascii="Arial" w:eastAsia="Arial" w:hAnsi="Arial" w:cs="Arial"/>
          <w:color w:val="111111"/>
          <w:sz w:val="18"/>
          <w:szCs w:val="18"/>
        </w:rPr>
      </w:pPr>
    </w:p>
    <w:p w14:paraId="5EB81137" w14:textId="77777777" w:rsidR="0075127C" w:rsidRPr="00DA2AEB" w:rsidRDefault="0075127C" w:rsidP="00B66396">
      <w:pPr>
        <w:pStyle w:val="Heading1"/>
        <w:spacing w:before="0" w:after="0" w:line="240" w:lineRule="auto"/>
        <w:rPr>
          <w:rFonts w:cs="Arial"/>
        </w:rPr>
      </w:pPr>
      <w:bookmarkStart w:id="29" w:name="_Toc399498750"/>
      <w:r w:rsidRPr="00DA2AEB">
        <w:rPr>
          <w:rFonts w:cs="Arial"/>
        </w:rPr>
        <w:t>Miscellaneous</w:t>
      </w:r>
      <w:bookmarkEnd w:id="29"/>
    </w:p>
    <w:p w14:paraId="56794BA3" w14:textId="77777777" w:rsidR="0075127C" w:rsidRPr="00DA2AEB" w:rsidRDefault="004C03AB" w:rsidP="00B66396">
      <w:pPr>
        <w:spacing w:line="240" w:lineRule="auto"/>
        <w:ind w:left="720"/>
        <w:rPr>
          <w:rFonts w:ascii="Arial" w:hAnsi="Arial" w:cs="Arial"/>
        </w:rPr>
      </w:pPr>
      <w:r w:rsidRPr="004C03AB">
        <w:rPr>
          <w:rFonts w:ascii="Arial" w:hAnsi="Arial" w:cs="Arial"/>
        </w:rPr>
        <w:t>There are currently no miscellaneous requirements.</w:t>
      </w:r>
    </w:p>
    <w:sectPr w:rsidR="0075127C" w:rsidRPr="00DA2AEB" w:rsidSect="00975460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0ABE8" w14:textId="77777777" w:rsidR="00383439" w:rsidRDefault="00383439" w:rsidP="00BC420B">
      <w:pPr>
        <w:pStyle w:val="Paragraph2"/>
      </w:pPr>
      <w:r>
        <w:separator/>
      </w:r>
    </w:p>
  </w:endnote>
  <w:endnote w:type="continuationSeparator" w:id="0">
    <w:p w14:paraId="196B54C0" w14:textId="77777777" w:rsidR="00383439" w:rsidRDefault="00383439" w:rsidP="00BC420B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DF065" w14:textId="77777777" w:rsidR="00383439" w:rsidRDefault="00383439" w:rsidP="00975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FC4D59" w14:textId="77777777" w:rsidR="00383439" w:rsidRDefault="003834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319A6" w14:textId="77777777" w:rsidR="00383439" w:rsidRDefault="00383439" w:rsidP="00975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70AE">
      <w:rPr>
        <w:rStyle w:val="PageNumber"/>
        <w:noProof/>
      </w:rPr>
      <w:t>3</w:t>
    </w:r>
    <w:r>
      <w:rPr>
        <w:rStyle w:val="PageNumber"/>
      </w:rPr>
      <w:fldChar w:fldCharType="end"/>
    </w:r>
  </w:p>
  <w:p w14:paraId="044C2CF0" w14:textId="2809A605" w:rsidR="00383439" w:rsidRDefault="00383439" w:rsidP="00975460">
    <w:pPr>
      <w:pStyle w:val="Footer"/>
      <w:framePr w:wrap="around" w:vAnchor="text" w:hAnchor="margin" w:xAlign="right" w:y="1"/>
      <w:rPr>
        <w:rStyle w:val="PageNumber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83439" w:rsidRPr="00975460" w14:paraId="0E850D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9AB504" w14:textId="77777777" w:rsidR="00383439" w:rsidRPr="00975460" w:rsidRDefault="00383439">
          <w:pPr>
            <w:ind w:right="360"/>
            <w:rPr>
              <w:rFonts w:ascii="Arial" w:hAnsi="Arial" w:cs="Arial"/>
            </w:rPr>
          </w:pPr>
          <w:r w:rsidRPr="00975460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1F4813" w14:textId="11572CD8" w:rsidR="00383439" w:rsidRPr="00975460" w:rsidRDefault="00383439" w:rsidP="007A41D5">
          <w:pPr>
            <w:jc w:val="center"/>
            <w:rPr>
              <w:rFonts w:ascii="Arial" w:hAnsi="Arial"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1CD0DB" w14:textId="7DCE6190" w:rsidR="00383439" w:rsidRPr="00975460" w:rsidRDefault="00383439" w:rsidP="00975460">
          <w:pPr>
            <w:jc w:val="right"/>
            <w:rPr>
              <w:rFonts w:ascii="Arial" w:hAnsi="Arial" w:cs="Arial"/>
            </w:rPr>
          </w:pPr>
          <w:r w:rsidRPr="00975460">
            <w:rPr>
              <w:rFonts w:ascii="Arial" w:hAnsi="Arial" w:cs="Arial"/>
            </w:rPr>
            <w:t>Number One Best Professional Development Practices</w:t>
          </w:r>
        </w:p>
      </w:tc>
    </w:tr>
  </w:tbl>
  <w:p w14:paraId="216DF87D" w14:textId="77777777" w:rsidR="00383439" w:rsidRPr="00975460" w:rsidRDefault="00383439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AA1BE" w14:textId="77777777" w:rsidR="00383439" w:rsidRDefault="00383439" w:rsidP="009754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61B06A" w14:textId="77777777" w:rsidR="00383439" w:rsidRDefault="00383439" w:rsidP="009754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79232" w14:textId="77777777" w:rsidR="00383439" w:rsidRDefault="00383439" w:rsidP="00BC420B">
      <w:pPr>
        <w:pStyle w:val="Paragraph2"/>
      </w:pPr>
      <w:r>
        <w:separator/>
      </w:r>
    </w:p>
  </w:footnote>
  <w:footnote w:type="continuationSeparator" w:id="0">
    <w:p w14:paraId="01862628" w14:textId="77777777" w:rsidR="00383439" w:rsidRDefault="00383439" w:rsidP="00BC420B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83439" w14:paraId="0FE29772" w14:textId="77777777" w:rsidTr="00852FAF">
      <w:tc>
        <w:tcPr>
          <w:tcW w:w="6379" w:type="dxa"/>
        </w:tcPr>
        <w:p w14:paraId="34A7F7B6" w14:textId="77777777" w:rsidR="00383439" w:rsidRPr="003F6959" w:rsidRDefault="00383439" w:rsidP="00912C84">
          <w:pPr>
            <w:rPr>
              <w:rFonts w:ascii="Arial" w:hAnsi="Arial" w:cs="Arial"/>
            </w:rPr>
          </w:pPr>
          <w:r w:rsidRPr="003F6959">
            <w:rPr>
              <w:rFonts w:ascii="Arial" w:hAnsi="Arial" w:cs="Arial"/>
            </w:rPr>
            <w:t xml:space="preserve">Point of Sales Transaction </w:t>
          </w:r>
          <w:r>
            <w:rPr>
              <w:rFonts w:ascii="Arial" w:hAnsi="Arial" w:cs="Arial"/>
            </w:rPr>
            <w:t>System</w:t>
          </w:r>
          <w:r w:rsidRPr="003F6959">
            <w:rPr>
              <w:rFonts w:ascii="Arial" w:hAnsi="Arial" w:cs="Arial"/>
            </w:rPr>
            <w:t xml:space="preserve"> for Domino’s Pizza</w:t>
          </w:r>
        </w:p>
      </w:tc>
      <w:tc>
        <w:tcPr>
          <w:tcW w:w="3179" w:type="dxa"/>
        </w:tcPr>
        <w:p w14:paraId="2AD6DCD5" w14:textId="77777777" w:rsidR="00383439" w:rsidRPr="003F6959" w:rsidRDefault="0038343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3F6959">
            <w:rPr>
              <w:rFonts w:ascii="Arial" w:hAnsi="Arial" w:cs="Arial"/>
            </w:rPr>
            <w:t xml:space="preserve">  Version:           1.0</w:t>
          </w:r>
        </w:p>
      </w:tc>
    </w:tr>
    <w:tr w:rsidR="00383439" w14:paraId="02AAABF3" w14:textId="77777777" w:rsidTr="00852FAF">
      <w:tc>
        <w:tcPr>
          <w:tcW w:w="6379" w:type="dxa"/>
        </w:tcPr>
        <w:p w14:paraId="02D8AF82" w14:textId="77777777" w:rsidR="00383439" w:rsidRPr="00852FAF" w:rsidRDefault="00383439" w:rsidP="00852FAF">
          <w:pPr>
            <w:rPr>
              <w:rFonts w:ascii="Arial" w:hAnsi="Arial" w:cs="Arial"/>
            </w:rPr>
          </w:pPr>
          <w:r w:rsidRPr="00852FAF">
            <w:rPr>
              <w:rFonts w:ascii="Arial" w:hAnsi="Arial" w:cs="Arial"/>
              <w:bCs/>
              <w:color w:val="111111"/>
              <w:shd w:val="clear" w:color="auto" w:fill="FFFFFF"/>
            </w:rPr>
            <w:t>Traceability Matrix</w:t>
          </w:r>
        </w:p>
      </w:tc>
      <w:tc>
        <w:tcPr>
          <w:tcW w:w="3179" w:type="dxa"/>
        </w:tcPr>
        <w:p w14:paraId="4DD1BF74" w14:textId="0185A27F" w:rsidR="00383439" w:rsidRPr="003F6959" w:rsidRDefault="00383439" w:rsidP="007A41D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Date:  September 30</w:t>
          </w:r>
          <w:r w:rsidRPr="003F6959">
            <w:rPr>
              <w:rFonts w:ascii="Arial" w:hAnsi="Arial" w:cs="Arial"/>
            </w:rPr>
            <w:t>, 2014</w:t>
          </w:r>
        </w:p>
      </w:tc>
    </w:tr>
  </w:tbl>
  <w:p w14:paraId="6893357C" w14:textId="77777777" w:rsidR="00383439" w:rsidRDefault="003834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6491C" w14:textId="77777777" w:rsidR="00383439" w:rsidRDefault="003834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A4C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B293C3D"/>
    <w:multiLevelType w:val="multilevel"/>
    <w:tmpl w:val="50D2E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DE31139"/>
    <w:multiLevelType w:val="hybridMultilevel"/>
    <w:tmpl w:val="C820EFD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41151C"/>
    <w:multiLevelType w:val="hybridMultilevel"/>
    <w:tmpl w:val="FAB8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7281C65"/>
    <w:multiLevelType w:val="hybridMultilevel"/>
    <w:tmpl w:val="FE5E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05501CC"/>
    <w:multiLevelType w:val="hybridMultilevel"/>
    <w:tmpl w:val="1FDC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B60484E"/>
    <w:multiLevelType w:val="hybridMultilevel"/>
    <w:tmpl w:val="4E8A5AB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EBB3B6A"/>
    <w:multiLevelType w:val="hybridMultilevel"/>
    <w:tmpl w:val="40A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60C6CA2"/>
    <w:multiLevelType w:val="hybridMultilevel"/>
    <w:tmpl w:val="FE6A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C74CE1"/>
    <w:multiLevelType w:val="hybridMultilevel"/>
    <w:tmpl w:val="51EAC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BCA56C3"/>
    <w:multiLevelType w:val="multilevel"/>
    <w:tmpl w:val="79A2C8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4"/>
  </w:num>
  <w:num w:numId="4">
    <w:abstractNumId w:val="5"/>
  </w:num>
  <w:num w:numId="5">
    <w:abstractNumId w:val="9"/>
  </w:num>
  <w:num w:numId="6">
    <w:abstractNumId w:val="27"/>
  </w:num>
  <w:num w:numId="7">
    <w:abstractNumId w:val="33"/>
  </w:num>
  <w:num w:numId="8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0"/>
  </w:num>
  <w:num w:numId="10">
    <w:abstractNumId w:val="28"/>
  </w:num>
  <w:num w:numId="11">
    <w:abstractNumId w:val="4"/>
  </w:num>
  <w:num w:numId="12">
    <w:abstractNumId w:val="18"/>
  </w:num>
  <w:num w:numId="13">
    <w:abstractNumId w:val="41"/>
  </w:num>
  <w:num w:numId="14">
    <w:abstractNumId w:val="26"/>
  </w:num>
  <w:num w:numId="15">
    <w:abstractNumId w:val="24"/>
  </w:num>
  <w:num w:numId="1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37"/>
  </w:num>
  <w:num w:numId="19">
    <w:abstractNumId w:val="6"/>
  </w:num>
  <w:num w:numId="20">
    <w:abstractNumId w:val="19"/>
  </w:num>
  <w:num w:numId="21">
    <w:abstractNumId w:val="17"/>
  </w:num>
  <w:num w:numId="22">
    <w:abstractNumId w:val="36"/>
  </w:num>
  <w:num w:numId="23">
    <w:abstractNumId w:val="16"/>
  </w:num>
  <w:num w:numId="24">
    <w:abstractNumId w:val="11"/>
  </w:num>
  <w:num w:numId="25">
    <w:abstractNumId w:val="35"/>
  </w:num>
  <w:num w:numId="26">
    <w:abstractNumId w:val="23"/>
  </w:num>
  <w:num w:numId="27">
    <w:abstractNumId w:val="13"/>
  </w:num>
  <w:num w:numId="28">
    <w:abstractNumId w:val="20"/>
  </w:num>
  <w:num w:numId="29">
    <w:abstractNumId w:val="14"/>
  </w:num>
  <w:num w:numId="30">
    <w:abstractNumId w:val="31"/>
  </w:num>
  <w:num w:numId="31">
    <w:abstractNumId w:val="10"/>
  </w:num>
  <w:num w:numId="32">
    <w:abstractNumId w:val="8"/>
  </w:num>
  <w:num w:numId="33">
    <w:abstractNumId w:val="7"/>
  </w:num>
  <w:num w:numId="34">
    <w:abstractNumId w:val="32"/>
  </w:num>
  <w:num w:numId="35">
    <w:abstractNumId w:val="39"/>
  </w:num>
  <w:num w:numId="36">
    <w:abstractNumId w:val="40"/>
  </w:num>
  <w:num w:numId="37">
    <w:abstractNumId w:val="22"/>
  </w:num>
  <w:num w:numId="38">
    <w:abstractNumId w:val="0"/>
  </w:num>
  <w:num w:numId="39">
    <w:abstractNumId w:val="38"/>
  </w:num>
  <w:num w:numId="40">
    <w:abstractNumId w:val="25"/>
  </w:num>
  <w:num w:numId="41">
    <w:abstractNumId w:val="21"/>
  </w:num>
  <w:num w:numId="42">
    <w:abstractNumId w:val="12"/>
  </w:num>
  <w:num w:numId="43">
    <w:abstractNumId w:val="15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96"/>
    <w:rsid w:val="00026646"/>
    <w:rsid w:val="00072CFD"/>
    <w:rsid w:val="00093E3C"/>
    <w:rsid w:val="000B4A92"/>
    <w:rsid w:val="000C7A9C"/>
    <w:rsid w:val="000F4100"/>
    <w:rsid w:val="000F6B91"/>
    <w:rsid w:val="001055B9"/>
    <w:rsid w:val="001A70AE"/>
    <w:rsid w:val="001E2CD2"/>
    <w:rsid w:val="002068D8"/>
    <w:rsid w:val="00240B09"/>
    <w:rsid w:val="002B2D8C"/>
    <w:rsid w:val="002E13AB"/>
    <w:rsid w:val="002E6B0C"/>
    <w:rsid w:val="002E7443"/>
    <w:rsid w:val="00383439"/>
    <w:rsid w:val="003D3A0B"/>
    <w:rsid w:val="003F6959"/>
    <w:rsid w:val="00417E88"/>
    <w:rsid w:val="00457B3A"/>
    <w:rsid w:val="004B4A6A"/>
    <w:rsid w:val="004C03AB"/>
    <w:rsid w:val="004D2805"/>
    <w:rsid w:val="00575953"/>
    <w:rsid w:val="0059523F"/>
    <w:rsid w:val="005E3DDC"/>
    <w:rsid w:val="00684476"/>
    <w:rsid w:val="006A0818"/>
    <w:rsid w:val="0071753B"/>
    <w:rsid w:val="0074718A"/>
    <w:rsid w:val="0075127C"/>
    <w:rsid w:val="007A41D5"/>
    <w:rsid w:val="00801E61"/>
    <w:rsid w:val="00820244"/>
    <w:rsid w:val="00846A80"/>
    <w:rsid w:val="00846D4C"/>
    <w:rsid w:val="00852FAF"/>
    <w:rsid w:val="008F3A85"/>
    <w:rsid w:val="00904604"/>
    <w:rsid w:val="00906423"/>
    <w:rsid w:val="009071D9"/>
    <w:rsid w:val="00912C84"/>
    <w:rsid w:val="00941555"/>
    <w:rsid w:val="00975460"/>
    <w:rsid w:val="009A3D30"/>
    <w:rsid w:val="009A48CA"/>
    <w:rsid w:val="009D6390"/>
    <w:rsid w:val="00A12F50"/>
    <w:rsid w:val="00A2147A"/>
    <w:rsid w:val="00A545AC"/>
    <w:rsid w:val="00AC24FA"/>
    <w:rsid w:val="00B66396"/>
    <w:rsid w:val="00BC420B"/>
    <w:rsid w:val="00BE7A96"/>
    <w:rsid w:val="00C4328E"/>
    <w:rsid w:val="00C67F70"/>
    <w:rsid w:val="00CE1190"/>
    <w:rsid w:val="00CF32B4"/>
    <w:rsid w:val="00D55E9C"/>
    <w:rsid w:val="00DA2AEB"/>
    <w:rsid w:val="00DE184E"/>
    <w:rsid w:val="00E17A7A"/>
    <w:rsid w:val="00E27236"/>
    <w:rsid w:val="00E339DC"/>
    <w:rsid w:val="00EB1329"/>
    <w:rsid w:val="00EE2A07"/>
    <w:rsid w:val="00F2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A9F6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071D9"/>
    <w:pPr>
      <w:tabs>
        <w:tab w:val="left" w:pos="90"/>
      </w:tabs>
      <w:spacing w:line="240" w:lineRule="auto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127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6B0C"/>
    <w:pPr>
      <w:ind w:left="720"/>
      <w:contextualSpacing/>
    </w:pPr>
  </w:style>
  <w:style w:type="table" w:styleId="TableGrid">
    <w:name w:val="Table Grid"/>
    <w:basedOn w:val="TableNormal"/>
    <w:rsid w:val="00852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text">
    <w:name w:val="notetext"/>
    <w:basedOn w:val="Normal"/>
    <w:rsid w:val="00CF32B4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071D9"/>
    <w:pPr>
      <w:tabs>
        <w:tab w:val="left" w:pos="90"/>
      </w:tabs>
      <w:spacing w:line="240" w:lineRule="auto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127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6B0C"/>
    <w:pPr>
      <w:ind w:left="720"/>
      <w:contextualSpacing/>
    </w:pPr>
  </w:style>
  <w:style w:type="table" w:styleId="TableGrid">
    <w:name w:val="Table Grid"/>
    <w:basedOn w:val="TableNormal"/>
    <w:rsid w:val="00852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text">
    <w:name w:val="notetext"/>
    <w:basedOn w:val="Normal"/>
    <w:rsid w:val="00CF32B4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ew-204\195A\Final-Web-Sub-313\rup_SWDEvelopmen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2453F6-1503-B14D-8374-C205BA13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\New-204\195A\Final-Web-Sub-313\rup_SWDEvelopmentPlan.dot</Template>
  <TotalTime>1</TotalTime>
  <Pages>5</Pages>
  <Words>813</Words>
  <Characters>4640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5443</CharactersWithSpaces>
  <SharedDoc>false</SharedDoc>
  <HLinks>
    <vt:vector size="6" baseType="variant">
      <vt:variant>
        <vt:i4>6553603</vt:i4>
      </vt:variant>
      <vt:variant>
        <vt:i4>12356</vt:i4>
      </vt:variant>
      <vt:variant>
        <vt:i4>1025</vt:i4>
      </vt:variant>
      <vt:variant>
        <vt:i4>1</vt:i4>
      </vt:variant>
      <vt:variant>
        <vt:lpwstr>SDP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Mohamed E. Fayad</dc:creator>
  <cp:keywords/>
  <dc:description/>
  <cp:lastModifiedBy>Chris</cp:lastModifiedBy>
  <cp:revision>2</cp:revision>
  <cp:lastPrinted>2005-08-30T14:03:00Z</cp:lastPrinted>
  <dcterms:created xsi:type="dcterms:W3CDTF">2014-09-30T21:33:00Z</dcterms:created>
  <dcterms:modified xsi:type="dcterms:W3CDTF">2014-09-30T21:33:00Z</dcterms:modified>
</cp:coreProperties>
</file>